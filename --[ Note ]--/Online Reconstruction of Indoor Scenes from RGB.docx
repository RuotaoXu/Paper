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EB" w:rsidRDefault="00822B38" w:rsidP="003B1EB4">
      <w:r>
        <w:t xml:space="preserve"> </w:t>
      </w:r>
      <w:r w:rsidR="00D60F7E" w:rsidRPr="00D60F7E">
        <w:t>Online Reconstruction of Indoor Scenes from RGB-D Streams</w:t>
      </w:r>
    </w:p>
    <w:p w:rsidR="0039313F" w:rsidRDefault="007C796B" w:rsidP="0039313F">
      <w:pPr>
        <w:pStyle w:val="1"/>
        <w:spacing w:before="312"/>
      </w:pPr>
      <w:r w:rsidRPr="0039313F">
        <w:t>Two-pass</w:t>
      </w:r>
      <w:r w:rsidR="0039313F" w:rsidRPr="0039313F">
        <w:t xml:space="preserve"> reconstruction scheme</w:t>
      </w:r>
    </w:p>
    <w:p w:rsidR="0039313F" w:rsidRDefault="0039313F" w:rsidP="005B3DD7">
      <w:pPr>
        <w:pStyle w:val="3"/>
      </w:pPr>
      <w:r>
        <w:t xml:space="preserve">The first pass </w:t>
      </w:r>
    </w:p>
    <w:p w:rsidR="0039313F" w:rsidRDefault="0039313F" w:rsidP="0039313F">
      <w:pPr>
        <w:pStyle w:val="5"/>
      </w:pPr>
      <w:r>
        <w:t xml:space="preserve">Tracks camera poses at video rate and simultaneously constructs a pose graph </w:t>
      </w:r>
    </w:p>
    <w:p w:rsidR="007C796B" w:rsidRDefault="0039313F" w:rsidP="005B3DD7">
      <w:pPr>
        <w:pStyle w:val="3"/>
      </w:pPr>
      <w:r>
        <w:t>The second pass</w:t>
      </w:r>
    </w:p>
    <w:p w:rsidR="0039313F" w:rsidRDefault="007C796B" w:rsidP="007C796B">
      <w:pPr>
        <w:pStyle w:val="5"/>
      </w:pPr>
      <w:r>
        <w:t>Takes</w:t>
      </w:r>
      <w:r w:rsidR="0039313F">
        <w:t xml:space="preserve"> place to handle loop closures and reconstruct the final model using globally refined camera trajectories</w:t>
      </w:r>
    </w:p>
    <w:p w:rsidR="0039313F" w:rsidRDefault="0039313F" w:rsidP="0039313F">
      <w:pPr>
        <w:pStyle w:val="1"/>
        <w:spacing w:before="312"/>
      </w:pPr>
      <w:r>
        <w:t>Two view of point</w:t>
      </w:r>
    </w:p>
    <w:p w:rsidR="0039313F" w:rsidRDefault="0039313F" w:rsidP="005B3DD7">
      <w:pPr>
        <w:pStyle w:val="3"/>
      </w:pPr>
      <w:r>
        <w:t xml:space="preserve">In computer vision, structure from motion (SFM) and </w:t>
      </w:r>
      <w:r w:rsidRPr="007C796B">
        <w:rPr>
          <w:b/>
        </w:rPr>
        <w:t>visual odometry</w:t>
      </w:r>
    </w:p>
    <w:p w:rsidR="0039313F" w:rsidRDefault="0039313F" w:rsidP="005B3DD7">
      <w:pPr>
        <w:pStyle w:val="3"/>
      </w:pPr>
      <w:r>
        <w:t>In the robotics community, closely related is what is known as (SLAM)</w:t>
      </w:r>
    </w:p>
    <w:p w:rsidR="0039313F" w:rsidRDefault="0039313F" w:rsidP="005B3DD7">
      <w:pPr>
        <w:pStyle w:val="1"/>
        <w:spacing w:before="312"/>
      </w:pPr>
      <w:r>
        <w:t>Seminal works</w:t>
      </w:r>
    </w:p>
    <w:p w:rsidR="0039313F" w:rsidRDefault="0039313F" w:rsidP="0039313F">
      <w:pPr>
        <w:pStyle w:val="2"/>
      </w:pPr>
      <w:r>
        <w:t>||</w:t>
      </w:r>
      <w:r w:rsidRPr="0039313F">
        <w:t xml:space="preserve"> </w:t>
      </w:r>
      <w:r w:rsidR="007C796B">
        <w:t>Robust</w:t>
      </w:r>
      <w:r>
        <w:t xml:space="preserve"> tracking and sparse 3D mapping </w:t>
      </w:r>
      <w:r w:rsidRPr="0039313F">
        <w:t>in real-time</w:t>
      </w:r>
      <w:r>
        <w:t>||</w:t>
      </w:r>
    </w:p>
    <w:p w:rsidR="0039313F" w:rsidRDefault="0039313F" w:rsidP="00DF282F">
      <w:pPr>
        <w:pStyle w:val="4"/>
      </w:pPr>
      <w:r>
        <w:t>04-3DPVT-</w:t>
      </w:r>
      <w:r w:rsidRPr="0039313F">
        <w:t xml:space="preserve"> </w:t>
      </w:r>
      <w:r>
        <w:t>Automatic passive recovery of 3d from images and video</w:t>
      </w:r>
    </w:p>
    <w:p w:rsidR="0039313F" w:rsidRDefault="0039313F" w:rsidP="00DF282F">
      <w:pPr>
        <w:pStyle w:val="4"/>
      </w:pPr>
      <w:r>
        <w:t>04-CVPR-</w:t>
      </w:r>
      <w:r w:rsidRPr="0039313F">
        <w:t xml:space="preserve"> Visual odometry</w:t>
      </w:r>
    </w:p>
    <w:p w:rsidR="0039313F" w:rsidRDefault="0039313F" w:rsidP="00DF282F">
      <w:pPr>
        <w:pStyle w:val="4"/>
      </w:pPr>
      <w:r>
        <w:t>07-PAMI-</w:t>
      </w:r>
      <w:r w:rsidRPr="0039313F">
        <w:t xml:space="preserve"> Real-time single camera slam</w:t>
      </w:r>
    </w:p>
    <w:p w:rsidR="00DF282F" w:rsidRDefault="0039313F" w:rsidP="00DF282F">
      <w:pPr>
        <w:pStyle w:val="4"/>
      </w:pPr>
      <w:r>
        <w:t>07-ISMAR-</w:t>
      </w:r>
      <w:r w:rsidRPr="0039313F">
        <w:t xml:space="preserve"> </w:t>
      </w:r>
      <w:r>
        <w:t>Parallel tracking and mapping for small ar workspaces</w:t>
      </w:r>
    </w:p>
    <w:p w:rsidR="00DF282F" w:rsidRDefault="00DF282F" w:rsidP="00DF282F">
      <w:pPr>
        <w:pStyle w:val="2"/>
      </w:pPr>
      <w:r>
        <w:t>||</w:t>
      </w:r>
      <w:r w:rsidRPr="00DF282F">
        <w:t xml:space="preserve"> </w:t>
      </w:r>
      <w:r>
        <w:t>R</w:t>
      </w:r>
      <w:r w:rsidRPr="00DF282F">
        <w:t>eal-time dense surface modelling</w:t>
      </w:r>
      <w:r>
        <w:t>||</w:t>
      </w:r>
    </w:p>
    <w:p w:rsidR="00DF282F" w:rsidRDefault="00DF282F" w:rsidP="00DF282F">
      <w:pPr>
        <w:pStyle w:val="3"/>
      </w:pPr>
      <w:r>
        <w:t>O</w:t>
      </w:r>
      <w:r w:rsidRPr="00DF282F">
        <w:t>utdoor scenes</w:t>
      </w:r>
    </w:p>
    <w:p w:rsidR="00DF282F" w:rsidRDefault="00DF282F" w:rsidP="005B3DD7">
      <w:pPr>
        <w:pStyle w:val="6"/>
      </w:pPr>
      <w:r>
        <w:t>08-IJCV-</w:t>
      </w:r>
      <w:r w:rsidRPr="00DF282F">
        <w:t xml:space="preserve"> </w:t>
      </w:r>
      <w:r>
        <w:t>Detailed real-time urban 3d reconstruction from video</w:t>
      </w:r>
    </w:p>
    <w:p w:rsidR="00DF282F" w:rsidRDefault="00DF282F" w:rsidP="00DF282F">
      <w:pPr>
        <w:pStyle w:val="6"/>
      </w:pPr>
      <w:r>
        <w:t>12-CVPR-</w:t>
      </w:r>
      <w:r w:rsidRPr="00DF282F">
        <w:t xml:space="preserve"> Dense reconstruction on-the-fly</w:t>
      </w:r>
    </w:p>
    <w:p w:rsidR="00DF282F" w:rsidRDefault="00DF282F" w:rsidP="005B3DD7">
      <w:pPr>
        <w:pStyle w:val="3"/>
      </w:pPr>
      <w:r>
        <w:t>Small objects and compact workspaces</w:t>
      </w:r>
    </w:p>
    <w:p w:rsidR="00DF282F" w:rsidRDefault="00DF282F" w:rsidP="005B3DD7">
      <w:pPr>
        <w:pStyle w:val="6"/>
      </w:pPr>
      <w:r>
        <w:t>10-CVPR-</w:t>
      </w:r>
      <w:r w:rsidRPr="00DF282F">
        <w:t xml:space="preserve"> </w:t>
      </w:r>
      <w:r>
        <w:t>Live dense reconstruction with a single moving camera</w:t>
      </w:r>
    </w:p>
    <w:p w:rsidR="00DF282F" w:rsidRDefault="00DF282F" w:rsidP="005B3DD7">
      <w:pPr>
        <w:pStyle w:val="6"/>
      </w:pPr>
      <w:r>
        <w:t>11-ICCV-</w:t>
      </w:r>
      <w:r w:rsidRPr="00DF282F">
        <w:t xml:space="preserve"> </w:t>
      </w:r>
      <w:r>
        <w:t>Dtam: Dense tracking and mapping in real-time</w:t>
      </w:r>
    </w:p>
    <w:p w:rsidR="00DF282F" w:rsidRDefault="00DF282F" w:rsidP="005B3DD7">
      <w:pPr>
        <w:pStyle w:val="6"/>
      </w:pPr>
      <w:r>
        <w:t>13-ISMAR-</w:t>
      </w:r>
      <w:r w:rsidRPr="00DF282F">
        <w:t xml:space="preserve"> </w:t>
      </w:r>
      <w:r>
        <w:t>Monofusion: Real-time 3d reconstruction of small scenes with a single web camera</w:t>
      </w:r>
    </w:p>
    <w:p w:rsidR="00DF282F" w:rsidRDefault="00DF282F" w:rsidP="00DF282F">
      <w:pPr>
        <w:pStyle w:val="2"/>
      </w:pPr>
      <w:r>
        <w:t>||RGB-D reconstruction||</w:t>
      </w:r>
    </w:p>
    <w:p w:rsidR="00DF282F" w:rsidRDefault="00DF282F" w:rsidP="005B3DD7">
      <w:pPr>
        <w:pStyle w:val="4"/>
      </w:pPr>
      <w:r>
        <w:t>11-ISMAR-</w:t>
      </w:r>
      <w:r w:rsidRPr="00DF282F">
        <w:t xml:space="preserve"> </w:t>
      </w:r>
      <w:r>
        <w:t>Kinectfusion: Real-time dense surface mapping and tracking</w:t>
      </w:r>
    </w:p>
    <w:p w:rsidR="00DF282F" w:rsidRDefault="00DF282F" w:rsidP="005B3DD7">
      <w:pPr>
        <w:pStyle w:val="4"/>
      </w:pPr>
      <w:r>
        <w:t>12-RSS-</w:t>
      </w:r>
      <w:r w:rsidRPr="00DF282F">
        <w:t xml:space="preserve"> </w:t>
      </w:r>
      <w:r>
        <w:t>Kintinuous: Spatially extended kinectfusion</w:t>
      </w:r>
    </w:p>
    <w:p w:rsidR="00DF282F" w:rsidRDefault="00DF282F" w:rsidP="005B3DD7">
      <w:pPr>
        <w:pStyle w:val="4"/>
      </w:pPr>
      <w:r>
        <w:t>12-IJRR-</w:t>
      </w:r>
      <w:r w:rsidRPr="00DF282F">
        <w:t xml:space="preserve"> </w:t>
      </w:r>
      <w:r>
        <w:t>Rgbd mapping: Using kinect-style depth cameras for dense 3d modeling of indoor environments</w:t>
      </w:r>
    </w:p>
    <w:p w:rsidR="00DF282F" w:rsidRDefault="00A53947" w:rsidP="005B3DD7">
      <w:pPr>
        <w:pStyle w:val="4"/>
      </w:pPr>
      <w:r>
        <w:t>13-TOG-</w:t>
      </w:r>
      <w:r w:rsidRPr="00A53947">
        <w:t xml:space="preserve"> </w:t>
      </w:r>
      <w:r>
        <w:t>Scalable real-time volumetric surface reconstruction</w:t>
      </w:r>
    </w:p>
    <w:p w:rsidR="00A53947" w:rsidRDefault="00A53947" w:rsidP="00A53947">
      <w:pPr>
        <w:pStyle w:val="4"/>
      </w:pPr>
      <w:r>
        <w:t>13-TOG-</w:t>
      </w:r>
      <w:r w:rsidRPr="00A53947">
        <w:t xml:space="preserve"> Real-time 3d reconstruction at scale using voxel hashing</w:t>
      </w:r>
    </w:p>
    <w:p w:rsidR="00A53947" w:rsidRDefault="00A53947" w:rsidP="005B3DD7">
      <w:pPr>
        <w:pStyle w:val="4"/>
      </w:pPr>
      <w:r>
        <w:t>13-ICCV-</w:t>
      </w:r>
      <w:r w:rsidRPr="00A53947">
        <w:t xml:space="preserve"> </w:t>
      </w:r>
      <w:r>
        <w:t>Elastic fragments for dense scene reconstruction (Q</w:t>
      </w:r>
      <w:r>
        <w:rPr>
          <w:rFonts w:hint="eastAsia"/>
        </w:rPr>
        <w:t>YZHOU)</w:t>
      </w:r>
    </w:p>
    <w:p w:rsidR="00A53947" w:rsidRDefault="00A53947" w:rsidP="005B3DD7">
      <w:pPr>
        <w:pStyle w:val="4"/>
      </w:pPr>
      <w:r>
        <w:t>13-</w:t>
      </w:r>
      <w:r>
        <w:rPr>
          <w:rFonts w:hint="eastAsia"/>
        </w:rPr>
        <w:t>TOG</w:t>
      </w:r>
      <w:r>
        <w:t>-</w:t>
      </w:r>
      <w:r w:rsidRPr="00A53947">
        <w:t xml:space="preserve"> </w:t>
      </w:r>
      <w:r>
        <w:t>Dense scene reconstruction with points of interest</w:t>
      </w:r>
    </w:p>
    <w:p w:rsidR="00A53947" w:rsidRDefault="00A53947" w:rsidP="005B3DD7">
      <w:pPr>
        <w:pStyle w:val="4"/>
      </w:pPr>
      <w:r>
        <w:t>14-TOG-</w:t>
      </w:r>
      <w:r w:rsidRPr="00A53947">
        <w:t xml:space="preserve"> </w:t>
      </w:r>
      <w:r>
        <w:t>Online structure analysis for real-time indoor scene reconstruction</w:t>
      </w:r>
    </w:p>
    <w:p w:rsidR="00A53947" w:rsidRDefault="00A53947" w:rsidP="005B3DD7">
      <w:pPr>
        <w:pStyle w:val="4"/>
      </w:pPr>
      <w:r>
        <w:t>13-IROS-</w:t>
      </w:r>
      <w:r w:rsidRPr="00A53947">
        <w:t xml:space="preserve"> </w:t>
      </w:r>
      <w:r>
        <w:t>Dense visual slam for rgb-d cameras</w:t>
      </w:r>
    </w:p>
    <w:p w:rsidR="00A53947" w:rsidRDefault="00A53947" w:rsidP="005B3DD7">
      <w:pPr>
        <w:pStyle w:val="4"/>
      </w:pPr>
      <w:r>
        <w:t>14-CVPR-</w:t>
      </w:r>
      <w:r w:rsidRPr="00A53947">
        <w:t xml:space="preserve"> </w:t>
      </w:r>
      <w:r>
        <w:t>Simultaneous localization and calibration: Self-calibration of consumer depth cameras</w:t>
      </w:r>
    </w:p>
    <w:p w:rsidR="00A53947" w:rsidRDefault="00A53947" w:rsidP="005B3DD7">
      <w:pPr>
        <w:pStyle w:val="4"/>
      </w:pPr>
      <w:r>
        <w:t>15-CVPR-</w:t>
      </w:r>
      <w:r w:rsidRPr="00A53947">
        <w:t xml:space="preserve"> </w:t>
      </w:r>
      <w:r>
        <w:t>Robust reconstruction of indoor scenes</w:t>
      </w:r>
    </w:p>
    <w:p w:rsidR="00A53947" w:rsidRDefault="00A53947" w:rsidP="005B3DD7">
      <w:pPr>
        <w:pStyle w:val="4"/>
      </w:pPr>
      <w:r>
        <w:t>15-IJRR-</w:t>
      </w:r>
      <w:r w:rsidRPr="00A53947">
        <w:t xml:space="preserve"> </w:t>
      </w:r>
      <w:r>
        <w:t>Real-time large scale dense rgbd slam with volumetric fusion</w:t>
      </w:r>
    </w:p>
    <w:p w:rsidR="00A53947" w:rsidRDefault="00A53947" w:rsidP="005B3DD7">
      <w:pPr>
        <w:pStyle w:val="1"/>
        <w:spacing w:before="312"/>
      </w:pPr>
      <w:r>
        <w:lastRenderedPageBreak/>
        <w:t>Categorized into two groups</w:t>
      </w:r>
    </w:p>
    <w:p w:rsidR="00A53947" w:rsidRPr="00A53947" w:rsidRDefault="00A53947" w:rsidP="00A53947">
      <w:pPr>
        <w:pStyle w:val="2"/>
      </w:pPr>
      <w:r>
        <w:t>||</w:t>
      </w:r>
      <w:r w:rsidRPr="00A53947">
        <w:rPr>
          <w:rFonts w:ascii="NimbusRomNo9L-Regu" w:hAnsi="NimbusRomNo9L-Regu" w:cs="NimbusRomNo9L-Regu"/>
          <w:kern w:val="0"/>
          <w:sz w:val="20"/>
          <w:szCs w:val="20"/>
        </w:rPr>
        <w:t xml:space="preserve"> Robotics 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view</w:t>
      </w:r>
      <w:r>
        <w:rPr>
          <w:rFonts w:ascii="NimbusRomNo9L-Regu" w:hAnsi="NimbusRomNo9L-Regu" w:cs="NimbusRomNo9L-Regu"/>
          <w:kern w:val="0"/>
          <w:sz w:val="20"/>
          <w:szCs w:val="20"/>
        </w:rPr>
        <w:t>: 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LAM</w:t>
      </w:r>
      <w:r>
        <w:rPr>
          <w:rFonts w:ascii="NimbusRomNo9L-Regu" w:hAnsi="NimbusRomNo9L-Regu" w:cs="NimbusRomNo9L-Regu"/>
          <w:kern w:val="0"/>
          <w:sz w:val="20"/>
          <w:szCs w:val="20"/>
        </w:rPr>
        <w:t>||</w:t>
      </w:r>
    </w:p>
    <w:p w:rsidR="00A53947" w:rsidRDefault="00A53947" w:rsidP="00A53947">
      <w:pPr>
        <w:pStyle w:val="4"/>
      </w:pPr>
      <w:r>
        <w:t>11--</w:t>
      </w:r>
      <w:r w:rsidRPr="00A53947">
        <w:t xml:space="preserve"> Real-time 3d visual slam with a hand-held rgb-d camera</w:t>
      </w:r>
    </w:p>
    <w:p w:rsidR="00A53947" w:rsidRDefault="00A53947" w:rsidP="00A53947">
      <w:pPr>
        <w:pStyle w:val="4"/>
      </w:pPr>
      <w:r>
        <w:t>12-RSS-</w:t>
      </w:r>
      <w:r w:rsidRPr="00DF282F">
        <w:t xml:space="preserve"> </w:t>
      </w:r>
      <w:r>
        <w:t>Kintinuous: Spatially extended kinectfusion</w:t>
      </w:r>
    </w:p>
    <w:p w:rsidR="00A53947" w:rsidRDefault="00A53947" w:rsidP="00A53947">
      <w:pPr>
        <w:pStyle w:val="4"/>
      </w:pPr>
      <w:r>
        <w:t>12-IJRR-</w:t>
      </w:r>
      <w:r w:rsidRPr="00DF282F">
        <w:t xml:space="preserve"> </w:t>
      </w:r>
      <w:r>
        <w:t>Rgbd mapping: Using kinect-style depth cameras for dense 3d modeling of indoor environments</w:t>
      </w:r>
    </w:p>
    <w:p w:rsidR="00A53947" w:rsidRDefault="00A53947" w:rsidP="00A53947">
      <w:pPr>
        <w:pStyle w:val="4"/>
      </w:pPr>
      <w:r>
        <w:t>13-IROS-</w:t>
      </w:r>
      <w:r w:rsidRPr="00A53947">
        <w:t xml:space="preserve"> </w:t>
      </w:r>
      <w:r>
        <w:t>Dense visual slam for rgb-d cameras</w:t>
      </w:r>
    </w:p>
    <w:p w:rsidR="00A53947" w:rsidRDefault="00A53947" w:rsidP="00A53947">
      <w:pPr>
        <w:pStyle w:val="4"/>
      </w:pPr>
      <w:r>
        <w:t>13-ICRA-</w:t>
      </w:r>
      <w:r w:rsidRPr="00A53947">
        <w:t xml:space="preserve"> </w:t>
      </w:r>
      <w:r>
        <w:t>Robust real-time visual odometry for dense rgb-d mapping</w:t>
      </w:r>
    </w:p>
    <w:p w:rsidR="00A53947" w:rsidRDefault="00A53947" w:rsidP="005B3DD7">
      <w:pPr>
        <w:pStyle w:val="3"/>
      </w:pPr>
      <w:r>
        <w:t xml:space="preserve">Minimizing the absolute trajectory error (ATE) is the main focus </w:t>
      </w:r>
    </w:p>
    <w:p w:rsidR="00A53947" w:rsidRDefault="00A53947" w:rsidP="005B3DD7">
      <w:pPr>
        <w:pStyle w:val="3"/>
      </w:pPr>
      <w:r>
        <w:t>Root mean square error (RMSE) of the ATE is used as the evaluation metric</w:t>
      </w:r>
    </w:p>
    <w:p w:rsidR="00A53947" w:rsidRDefault="00A53947" w:rsidP="00A53947">
      <w:pPr>
        <w:pStyle w:val="2"/>
      </w:pPr>
      <w:r>
        <w:t>||</w:t>
      </w:r>
      <w:r w:rsidRPr="00A53947">
        <w:t xml:space="preserve"> </w:t>
      </w:r>
      <w:r>
        <w:t>G</w:t>
      </w:r>
      <w:r w:rsidRPr="00A53947">
        <w:t>raphics and vision</w:t>
      </w:r>
      <w:r>
        <w:t>: reconstructed model||</w:t>
      </w:r>
    </w:p>
    <w:p w:rsidR="00A53947" w:rsidRDefault="00A53947" w:rsidP="00A53947">
      <w:pPr>
        <w:pStyle w:val="4"/>
      </w:pPr>
      <w:r>
        <w:t>13-</w:t>
      </w:r>
      <w:r>
        <w:rPr>
          <w:rFonts w:hint="eastAsia"/>
        </w:rPr>
        <w:t>TOG</w:t>
      </w:r>
      <w:r>
        <w:t>-</w:t>
      </w:r>
      <w:r w:rsidRPr="00A53947">
        <w:t xml:space="preserve"> </w:t>
      </w:r>
      <w:r>
        <w:t>Dense scene reconstruction with points of interest</w:t>
      </w:r>
    </w:p>
    <w:p w:rsidR="000E16E7" w:rsidRDefault="000E16E7" w:rsidP="000E16E7">
      <w:pPr>
        <w:pStyle w:val="4"/>
      </w:pPr>
      <w:r>
        <w:t>13-ICCV-</w:t>
      </w:r>
      <w:r w:rsidRPr="00A53947">
        <w:t xml:space="preserve"> </w:t>
      </w:r>
      <w:r>
        <w:t>Elastic fragments for dense scene reconstruction (Q</w:t>
      </w:r>
      <w:r>
        <w:rPr>
          <w:rFonts w:hint="eastAsia"/>
        </w:rPr>
        <w:t>YZHOU)</w:t>
      </w:r>
    </w:p>
    <w:p w:rsidR="00A53947" w:rsidRDefault="000E16E7" w:rsidP="005B3DD7">
      <w:pPr>
        <w:pStyle w:val="4"/>
      </w:pPr>
      <w:r>
        <w:t>14-CVPR-Simultaneous localization and calibration: Self-calibration of consumer depth cameras</w:t>
      </w:r>
    </w:p>
    <w:p w:rsidR="000E16E7" w:rsidRDefault="000E16E7" w:rsidP="000E16E7">
      <w:pPr>
        <w:pStyle w:val="4"/>
      </w:pPr>
      <w:r>
        <w:t>14-TOG-</w:t>
      </w:r>
      <w:r w:rsidRPr="00A53947">
        <w:t xml:space="preserve"> </w:t>
      </w:r>
      <w:r>
        <w:t>Online structure analysis for real-time indoor scene reconstruction</w:t>
      </w:r>
    </w:p>
    <w:p w:rsidR="000E16E7" w:rsidRDefault="000E16E7" w:rsidP="005B3DD7">
      <w:pPr>
        <w:pStyle w:val="4"/>
      </w:pPr>
      <w:r>
        <w:t>15-CVPR-</w:t>
      </w:r>
      <w:r w:rsidRPr="00A53947">
        <w:t xml:space="preserve"> </w:t>
      </w:r>
      <w:r>
        <w:t>Robust reconstruction of indoor scenes</w:t>
      </w:r>
    </w:p>
    <w:p w:rsidR="000E16E7" w:rsidRDefault="000E16E7" w:rsidP="000E16E7">
      <w:pPr>
        <w:pStyle w:val="2"/>
      </w:pPr>
      <w:r>
        <w:t>||Modeling indoor small objects||</w:t>
      </w:r>
    </w:p>
    <w:p w:rsidR="000E16E7" w:rsidRDefault="000E16E7" w:rsidP="005B3DD7">
      <w:pPr>
        <w:pStyle w:val="4"/>
      </w:pPr>
      <w:r>
        <w:t>09-ICCV-In-hand scanning with online loop closure</w:t>
      </w:r>
    </w:p>
    <w:p w:rsidR="000E16E7" w:rsidRDefault="000E16E7" w:rsidP="000E16E7">
      <w:pPr>
        <w:pStyle w:val="4"/>
      </w:pPr>
      <w:r>
        <w:t>13-TOG-</w:t>
      </w:r>
      <w:r w:rsidRPr="00A53947">
        <w:t xml:space="preserve"> Real-time 3d reconstruction at scale using voxel hashing</w:t>
      </w:r>
    </w:p>
    <w:p w:rsidR="000E16E7" w:rsidRDefault="000E16E7" w:rsidP="005B3DD7">
      <w:pPr>
        <w:pStyle w:val="2"/>
      </w:pPr>
      <w:r>
        <w:t>||modeling indoor scenes||</w:t>
      </w:r>
    </w:p>
    <w:p w:rsidR="000E16E7" w:rsidRDefault="00B24E24" w:rsidP="005B3DD7">
      <w:pPr>
        <w:pStyle w:val="3"/>
      </w:pPr>
      <w:r>
        <w:t>Real-world</w:t>
      </w:r>
      <w:r w:rsidR="000E16E7">
        <w:t xml:space="preserve"> environments contain sophisticated structures</w:t>
      </w:r>
    </w:p>
    <w:p w:rsidR="000E16E7" w:rsidRDefault="00B24E24" w:rsidP="005B3DD7">
      <w:pPr>
        <w:pStyle w:val="3"/>
      </w:pPr>
      <w:r>
        <w:t>Reconstructed from complex camera trajectories</w:t>
      </w:r>
    </w:p>
    <w:p w:rsidR="00B24E24" w:rsidRDefault="00B24E24" w:rsidP="005B3DD7">
      <w:pPr>
        <w:pStyle w:val="3"/>
      </w:pPr>
      <w:r>
        <w:t>Each view covering only a small portion of the scene</w:t>
      </w:r>
    </w:p>
    <w:p w:rsidR="00B24E24" w:rsidRDefault="00B24E24" w:rsidP="00B24E24">
      <w:pPr>
        <w:pStyle w:val="1"/>
        <w:spacing w:before="312"/>
      </w:pPr>
      <w:r>
        <w:t>Related work</w:t>
      </w:r>
    </w:p>
    <w:p w:rsidR="00B24E24" w:rsidRDefault="00B24E24" w:rsidP="00B24E24">
      <w:pPr>
        <w:pStyle w:val="2"/>
      </w:pPr>
      <w:r>
        <w:t>||High level semantic cues||</w:t>
      </w:r>
    </w:p>
    <w:p w:rsidR="00B24E24" w:rsidRDefault="00B24E24" w:rsidP="00B24E24">
      <w:pPr>
        <w:pStyle w:val="4"/>
      </w:pPr>
      <w:r>
        <w:t>12-TOG-A search-classify approach for cluttered indoor scene understanding</w:t>
      </w:r>
    </w:p>
    <w:p w:rsidR="00B24E24" w:rsidRDefault="00B24E24" w:rsidP="00B24E24">
      <w:pPr>
        <w:pStyle w:val="2"/>
      </w:pPr>
      <w:r>
        <w:t>||human interaction||</w:t>
      </w:r>
    </w:p>
    <w:p w:rsidR="00B24E24" w:rsidRDefault="00B24E24" w:rsidP="005B3DD7">
      <w:pPr>
        <w:pStyle w:val="4"/>
      </w:pPr>
      <w:r>
        <w:t>14-TOG-Online structure analysis for real-time indoor scene reconstruction</w:t>
      </w:r>
    </w:p>
    <w:p w:rsidR="00B24E24" w:rsidRDefault="00AA09F4" w:rsidP="00AA09F4">
      <w:pPr>
        <w:pStyle w:val="2"/>
      </w:pPr>
      <w:r>
        <w:t>||KinectFusion||</w:t>
      </w:r>
    </w:p>
    <w:p w:rsidR="00AA09F4" w:rsidRDefault="00AA09F4" w:rsidP="00AA09F4">
      <w:pPr>
        <w:pStyle w:val="4"/>
      </w:pPr>
      <w:r>
        <w:t>11-ISMAR-</w:t>
      </w:r>
      <w:r w:rsidRPr="00DF282F">
        <w:t xml:space="preserve"> </w:t>
      </w:r>
      <w:r>
        <w:t>Kinectfusion: Real-time dense surface mapping and tracking</w:t>
      </w:r>
    </w:p>
    <w:p w:rsidR="00AA09F4" w:rsidRDefault="00AA09F4" w:rsidP="005B3DD7">
      <w:pPr>
        <w:pStyle w:val="3"/>
      </w:pPr>
      <w:r>
        <w:t>Represents scene with a signed distance field (SDF) which is defined on a volumetric grid</w:t>
      </w:r>
    </w:p>
    <w:p w:rsidR="00AA09F4" w:rsidRDefault="00AA09F4" w:rsidP="005B3DD7">
      <w:pPr>
        <w:pStyle w:val="3"/>
      </w:pPr>
      <w:r>
        <w:t>Each incoming depth image is registered to the SDF and integrated with it using a frame-to-model alignment scheme</w:t>
      </w:r>
    </w:p>
    <w:p w:rsidR="00AA09F4" w:rsidRDefault="00AA09F4" w:rsidP="005B3DD7">
      <w:pPr>
        <w:pStyle w:val="3"/>
      </w:pPr>
      <w:r>
        <w:t>Real-time performance is achieved by leveraging GPGPU</w:t>
      </w:r>
    </w:p>
    <w:p w:rsidR="00AA09F4" w:rsidRDefault="00AA09F4" w:rsidP="00AA09F4">
      <w:pPr>
        <w:pStyle w:val="2"/>
      </w:pPr>
      <w:r>
        <w:t>||KinectFusion Extension||</w:t>
      </w:r>
    </w:p>
    <w:p w:rsidR="00AA09F4" w:rsidRDefault="00AA09F4" w:rsidP="00AA09F4">
      <w:pPr>
        <w:pStyle w:val="4"/>
      </w:pPr>
      <w:r>
        <w:t>13-TOG-</w:t>
      </w:r>
      <w:r w:rsidRPr="00A53947">
        <w:t xml:space="preserve"> </w:t>
      </w:r>
      <w:r>
        <w:t>Scalable real-time volumetric surface reconstruction</w:t>
      </w:r>
    </w:p>
    <w:p w:rsidR="00AA09F4" w:rsidRDefault="00AA09F4" w:rsidP="00AA09F4">
      <w:pPr>
        <w:pStyle w:val="4"/>
      </w:pPr>
      <w:r>
        <w:t>13-TOG-</w:t>
      </w:r>
      <w:r w:rsidRPr="00A53947">
        <w:t xml:space="preserve"> Real-time 3d reconstruction at scale using voxel hashing</w:t>
      </w:r>
    </w:p>
    <w:p w:rsidR="00AA09F4" w:rsidRDefault="00AA09F4" w:rsidP="005B3DD7">
      <w:pPr>
        <w:pStyle w:val="4"/>
      </w:pPr>
      <w:r>
        <w:t>13-RSS-Realtime camera tracking and 3d reconstruction using signed distance functions</w:t>
      </w:r>
    </w:p>
    <w:p w:rsidR="00AA09F4" w:rsidRDefault="00AA09F4" w:rsidP="00AA09F4">
      <w:pPr>
        <w:pStyle w:val="3"/>
      </w:pPr>
      <w:r>
        <w:t>Perform online tracking but are lack of effective mechanisms to protect against error propagation and error buildup</w:t>
      </w:r>
    </w:p>
    <w:p w:rsidR="00AA09F4" w:rsidRDefault="00AA09F4" w:rsidP="005B3DD7">
      <w:pPr>
        <w:pStyle w:val="3"/>
      </w:pPr>
      <w:r>
        <w:t>In practice they cannot well handle furnished scenes that require comprehensive scanning with complex camera trajectorie</w:t>
      </w:r>
      <w:r>
        <w:rPr>
          <w:rFonts w:hint="eastAsia"/>
        </w:rPr>
        <w:t>s</w:t>
      </w:r>
    </w:p>
    <w:p w:rsidR="00AA09F4" w:rsidRDefault="00AA09F4" w:rsidP="00AA09F4">
      <w:pPr>
        <w:pStyle w:val="1"/>
        <w:spacing w:before="312"/>
      </w:pPr>
      <w:r>
        <w:lastRenderedPageBreak/>
        <w:t>loop closure and map optimization br</w:t>
      </w:r>
      <w:r w:rsidR="00E46300">
        <w:t>o</w:t>
      </w:r>
      <w:r>
        <w:t xml:space="preserve">ken up into </w:t>
      </w:r>
      <w:r w:rsidR="00E46300">
        <w:t xml:space="preserve">3 </w:t>
      </w:r>
      <w:r w:rsidR="00E46300">
        <w:rPr>
          <w:rFonts w:hint="eastAsia"/>
        </w:rPr>
        <w:t>modules</w:t>
      </w:r>
    </w:p>
    <w:p w:rsidR="00E46300" w:rsidRDefault="00E46300" w:rsidP="00E46300">
      <w:pPr>
        <w:pStyle w:val="2"/>
      </w:pPr>
      <w:r>
        <w:t>||Frontend</w:t>
      </w:r>
      <w:r w:rsidRPr="00E46300">
        <w:t>(pose tracker and loop detection)</w:t>
      </w:r>
      <w:r>
        <w:t>||</w:t>
      </w:r>
    </w:p>
    <w:p w:rsidR="00E46300" w:rsidRDefault="00E46300" w:rsidP="00E46300">
      <w:pPr>
        <w:pStyle w:val="3"/>
      </w:pPr>
      <w:r>
        <w:t>Frame to frame</w:t>
      </w:r>
    </w:p>
    <w:p w:rsidR="00E46300" w:rsidRDefault="00E46300" w:rsidP="00E46300">
      <w:pPr>
        <w:pStyle w:val="6"/>
      </w:pPr>
      <w:r>
        <w:t>12-IJRR-</w:t>
      </w:r>
      <w:r w:rsidRPr="00DF282F">
        <w:t xml:space="preserve"> </w:t>
      </w:r>
      <w:r>
        <w:t>Rgbd mapping: Using kinect-style depth cameras for dense 3d modeling of indoor environments</w:t>
      </w:r>
    </w:p>
    <w:p w:rsidR="00E46300" w:rsidRDefault="00E46300" w:rsidP="00E46300">
      <w:pPr>
        <w:pStyle w:val="6"/>
      </w:pPr>
      <w:r>
        <w:t>13-IROS-</w:t>
      </w:r>
      <w:r w:rsidRPr="00A53947">
        <w:t xml:space="preserve"> </w:t>
      </w:r>
      <w:r>
        <w:t>Dense visual slam for rgb-d cameras</w:t>
      </w:r>
    </w:p>
    <w:p w:rsidR="00E46300" w:rsidRDefault="00E46300" w:rsidP="00E46300">
      <w:pPr>
        <w:pStyle w:val="6"/>
      </w:pPr>
      <w:r>
        <w:t>14-TOR-</w:t>
      </w:r>
      <w:r w:rsidRPr="00E46300">
        <w:t>3-d mapping with an rgb-d camera</w:t>
      </w:r>
    </w:p>
    <w:p w:rsidR="00E46300" w:rsidRDefault="00E46300" w:rsidP="00E46300">
      <w:pPr>
        <w:pStyle w:val="3"/>
      </w:pPr>
      <w:r>
        <w:t>Frame to model</w:t>
      </w:r>
    </w:p>
    <w:p w:rsidR="00E46300" w:rsidRDefault="00E46300" w:rsidP="00E46300">
      <w:pPr>
        <w:pStyle w:val="6"/>
      </w:pPr>
      <w:r w:rsidRPr="00E46300">
        <w:t>15-IJRR- Real-time large scale dense rgbd slam with volumetric fusion</w:t>
      </w:r>
    </w:p>
    <w:p w:rsidR="00E46300" w:rsidRDefault="00E46300" w:rsidP="00E46300">
      <w:pPr>
        <w:pStyle w:val="3"/>
      </w:pPr>
      <w:r>
        <w:t>T</w:t>
      </w:r>
      <w:r w:rsidRPr="00E46300">
        <w:t>racks the 6DOF camera pose</w:t>
      </w:r>
    </w:p>
    <w:p w:rsidR="00E46300" w:rsidRDefault="00E46300" w:rsidP="00E46300">
      <w:pPr>
        <w:pStyle w:val="2"/>
      </w:pPr>
      <w:r>
        <w:t>||Backend</w:t>
      </w:r>
      <w:r w:rsidRPr="00E46300">
        <w:t>(graph optimization and map correction)</w:t>
      </w:r>
      <w:r>
        <w:t>||</w:t>
      </w:r>
    </w:p>
    <w:p w:rsidR="00E46300" w:rsidRDefault="00E46300" w:rsidP="005B3DD7">
      <w:pPr>
        <w:pStyle w:val="3"/>
      </w:pPr>
      <w:r>
        <w:t>Maintains a pose graph which models the geometric relations between keyframes</w:t>
      </w:r>
    </w:p>
    <w:p w:rsidR="00E46300" w:rsidRDefault="00E46300" w:rsidP="005B3DD7">
      <w:pPr>
        <w:pStyle w:val="3"/>
      </w:pPr>
      <w:r>
        <w:t>Lantency is about 10 seconds for an indoor sequence that contains two looping points</w:t>
      </w:r>
    </w:p>
    <w:p w:rsidR="00E46300" w:rsidRDefault="00E46300" w:rsidP="005B3DD7">
      <w:pPr>
        <w:pStyle w:val="3"/>
      </w:pPr>
      <w:r>
        <w:rPr>
          <w:rFonts w:ascii="NimbusRomNo9L-Regu" w:hAnsi="NimbusRomNo9L-Regu" w:cs="NimbusRomNo9L-Regu"/>
          <w:kern w:val="0"/>
          <w:sz w:val="18"/>
          <w:szCs w:val="18"/>
        </w:rPr>
        <w:t>Elasticfusion r</w:t>
      </w:r>
      <w:r>
        <w:t>ecently uses incremental bundle adjustment with non-rigid deformation for real-time consistent reconstruction</w:t>
      </w:r>
    </w:p>
    <w:p w:rsidR="00E46300" w:rsidRDefault="00E46300" w:rsidP="00E46300">
      <w:pPr>
        <w:pStyle w:val="5"/>
      </w:pPr>
      <w:r>
        <w:t xml:space="preserve">Its point-based representation might lack general applicability </w:t>
      </w:r>
      <w:r w:rsidRPr="00E46300">
        <w:t>compared with continuous surface representations</w:t>
      </w:r>
    </w:p>
    <w:p w:rsidR="00E46300" w:rsidRDefault="00E46300" w:rsidP="00E46300">
      <w:pPr>
        <w:pStyle w:val="2"/>
      </w:pPr>
      <w:r>
        <w:t>||Map generation||</w:t>
      </w:r>
    </w:p>
    <w:p w:rsidR="00E46300" w:rsidRDefault="00E46300" w:rsidP="00E46300">
      <w:pPr>
        <w:pStyle w:val="4"/>
      </w:pPr>
      <w:r>
        <w:t>14-TOR-</w:t>
      </w:r>
      <w:r w:rsidRPr="00E46300">
        <w:t>3-d mapping with an rgb-d camera</w:t>
      </w:r>
    </w:p>
    <w:p w:rsidR="00E46300" w:rsidRDefault="00E46300" w:rsidP="00E46300">
      <w:pPr>
        <w:pStyle w:val="2"/>
      </w:pPr>
      <w:r>
        <w:t>||Offline||</w:t>
      </w:r>
    </w:p>
    <w:p w:rsidR="00E46300" w:rsidRDefault="00E46300" w:rsidP="00E46300">
      <w:pPr>
        <w:pStyle w:val="4"/>
      </w:pPr>
      <w:r>
        <w:t>13-</w:t>
      </w:r>
      <w:r>
        <w:rPr>
          <w:rFonts w:hint="eastAsia"/>
        </w:rPr>
        <w:t>TOG</w:t>
      </w:r>
      <w:r>
        <w:t>-</w:t>
      </w:r>
      <w:r w:rsidRPr="00A53947">
        <w:t xml:space="preserve"> </w:t>
      </w:r>
      <w:r>
        <w:t>Dense scene reconstruction with points of interest</w:t>
      </w:r>
    </w:p>
    <w:p w:rsidR="00C920CB" w:rsidRDefault="00C920CB" w:rsidP="00C920CB">
      <w:pPr>
        <w:pStyle w:val="4"/>
      </w:pPr>
      <w:r>
        <w:t>14-CVPR-Simultaneous localization and calibration: Self-calibration of consumer depth cameras</w:t>
      </w:r>
    </w:p>
    <w:p w:rsidR="00E46300" w:rsidRDefault="00E46300" w:rsidP="00E46300">
      <w:pPr>
        <w:pStyle w:val="4"/>
      </w:pPr>
      <w:r>
        <w:t>15-CVPR-</w:t>
      </w:r>
      <w:r w:rsidRPr="00A53947">
        <w:t xml:space="preserve"> </w:t>
      </w:r>
      <w:r>
        <w:t>Robust reconstruction of indoor scenes</w:t>
      </w:r>
    </w:p>
    <w:p w:rsidR="00E46300" w:rsidRPr="00C920CB" w:rsidRDefault="00C920CB" w:rsidP="00C920CB">
      <w:pPr>
        <w:pStyle w:val="1"/>
        <w:spacing w:before="312"/>
      </w:pPr>
      <w:r w:rsidRPr="00C920CB">
        <w:t>Compensate for Geometric Distortion</w:t>
      </w:r>
      <w:r>
        <w:t xml:space="preserve"> (</w:t>
      </w:r>
      <w:r>
        <w:rPr>
          <w:rFonts w:ascii="NimbusRomNo9L-Regu" w:hAnsi="NimbusRomNo9L-Regu" w:cs="NimbusRomNo9L-Regu"/>
          <w:kern w:val="0"/>
          <w:sz w:val="20"/>
          <w:szCs w:val="20"/>
        </w:rPr>
        <w:t>Calibration approach)</w:t>
      </w:r>
    </w:p>
    <w:p w:rsidR="00C920CB" w:rsidRDefault="00C920CB" w:rsidP="00C920CB">
      <w:pPr>
        <w:pStyle w:val="2"/>
      </w:pPr>
      <w:r>
        <w:t>||Unsurprised||</w:t>
      </w:r>
    </w:p>
    <w:p w:rsidR="00C920CB" w:rsidRDefault="00C920CB" w:rsidP="005B3DD7">
      <w:pPr>
        <w:pStyle w:val="4"/>
      </w:pPr>
      <w:r>
        <w:t>13-RSS-</w:t>
      </w:r>
      <w:r w:rsidRPr="00C920CB">
        <w:t xml:space="preserve"> </w:t>
      </w:r>
      <w:r>
        <w:t>Unsupervised intrinsic calibration of depth sensors via slam</w:t>
      </w:r>
    </w:p>
    <w:p w:rsidR="00C920CB" w:rsidRDefault="00C920CB" w:rsidP="00C920CB">
      <w:pPr>
        <w:pStyle w:val="4"/>
      </w:pPr>
      <w:r>
        <w:t>13-ICCV-</w:t>
      </w:r>
      <w:r w:rsidRPr="00A53947">
        <w:t xml:space="preserve"> </w:t>
      </w:r>
      <w:r>
        <w:t>Elastic fragments for dense scene reconstruction (Q</w:t>
      </w:r>
      <w:r>
        <w:rPr>
          <w:rFonts w:hint="eastAsia"/>
        </w:rPr>
        <w:t>YZHOU)</w:t>
      </w:r>
    </w:p>
    <w:p w:rsidR="00C920CB" w:rsidRDefault="00C920CB" w:rsidP="00C920CB">
      <w:pPr>
        <w:pStyle w:val="2"/>
      </w:pPr>
      <w:r>
        <w:t>||Surprised||</w:t>
      </w:r>
    </w:p>
    <w:p w:rsidR="00C920CB" w:rsidRDefault="00C920CB" w:rsidP="00C920CB">
      <w:pPr>
        <w:pStyle w:val="3"/>
      </w:pPr>
      <w:r>
        <w:t>LIDAR ground-truth</w:t>
      </w:r>
    </w:p>
    <w:p w:rsidR="00C920CB" w:rsidRDefault="00C920CB" w:rsidP="00C920CB">
      <w:pPr>
        <w:pStyle w:val="3"/>
      </w:pPr>
      <w:r>
        <w:t>RGB-D sensor test</w:t>
      </w:r>
    </w:p>
    <w:p w:rsidR="00C920CB" w:rsidRDefault="00C920CB" w:rsidP="00C920CB">
      <w:pPr>
        <w:pStyle w:val="3"/>
      </w:pPr>
      <w:r>
        <w:t>3D LU</w:t>
      </w:r>
      <w:r w:rsidR="000F0EE2">
        <w:t>T</w:t>
      </w:r>
      <w:r>
        <w:t xml:space="preserve"> offline to compensate</w:t>
      </w:r>
      <w:r w:rsidR="000F0EE2">
        <w:t>(80x80 image plane and discrete range</w:t>
      </w:r>
    </w:p>
    <w:p w:rsidR="000F0EE2" w:rsidRDefault="000F0EE2" w:rsidP="000F0EE2">
      <w:pPr>
        <w:pStyle w:val="1"/>
        <w:spacing w:before="312"/>
      </w:pPr>
      <w:r>
        <w:t>Method</w:t>
      </w:r>
    </w:p>
    <w:p w:rsidR="000F0EE2" w:rsidRDefault="000F0EE2" w:rsidP="000F0EE2">
      <w:pPr>
        <w:pStyle w:val="3"/>
      </w:pPr>
      <w:r>
        <w:t>Camera Tracking</w:t>
      </w:r>
    </w:p>
    <w:p w:rsidR="000F0EE2" w:rsidRDefault="000F0EE2" w:rsidP="000F0EE2">
      <w:pPr>
        <w:pStyle w:val="6"/>
      </w:pPr>
      <w:r>
        <w:t>13-TOG-</w:t>
      </w:r>
      <w:r w:rsidRPr="00A53947">
        <w:t xml:space="preserve"> Real-time 3d reconstruction at scale using voxel hashing</w:t>
      </w:r>
    </w:p>
    <w:p w:rsidR="000F0EE2" w:rsidRDefault="000F0EE2" w:rsidP="000F0EE2">
      <w:pPr>
        <w:pStyle w:val="3"/>
      </w:pPr>
      <w:r w:rsidRPr="000F0EE2">
        <w:t>Pose Graph Construction</w:t>
      </w:r>
    </w:p>
    <w:p w:rsidR="000F0EE2" w:rsidRDefault="000F0EE2" w:rsidP="005B3DD7">
      <w:pPr>
        <w:pStyle w:val="5"/>
      </w:pPr>
      <w:r>
        <w:t>Detect loops with visual information and construct a pose graph incrementally</w:t>
      </w:r>
    </w:p>
    <w:p w:rsidR="000F0EE2" w:rsidRDefault="000F0EE2" w:rsidP="000F0EE2">
      <w:pPr>
        <w:pStyle w:val="3"/>
      </w:pPr>
      <w:r>
        <w:t>Model Reconstruction</w:t>
      </w:r>
    </w:p>
    <w:p w:rsidR="000F0EE2" w:rsidRDefault="000F0EE2" w:rsidP="005B3DD7">
      <w:pPr>
        <w:pStyle w:val="5"/>
      </w:pPr>
      <w:r>
        <w:t>Upon termination of scanning, we perform pose graph optimization to refine the trajectory and handle loop closures</w:t>
      </w:r>
    </w:p>
    <w:p w:rsidR="000F0EE2" w:rsidRDefault="000F0EE2" w:rsidP="005B3DD7">
      <w:pPr>
        <w:pStyle w:val="5"/>
      </w:pPr>
      <w:r>
        <w:t>We make use of the volumetric fusion to fuse these depth images into a final 3D model with refined trajectory</w:t>
      </w:r>
    </w:p>
    <w:p w:rsidR="000F0EE2" w:rsidRDefault="000F0EE2" w:rsidP="000F0EE2">
      <w:pPr>
        <w:pStyle w:val="1"/>
        <w:spacing w:before="312"/>
      </w:pPr>
      <w:r>
        <w:lastRenderedPageBreak/>
        <w:t>Preliminaries</w:t>
      </w:r>
    </w:p>
    <w:p w:rsidR="000F0EE2" w:rsidRDefault="000F0EE2" w:rsidP="000F0EE2">
      <w:pPr>
        <w:pStyle w:val="3"/>
      </w:pPr>
      <w:r>
        <w:t>RGB-D video</w:t>
      </w:r>
    </w:p>
    <w:p w:rsidR="000F0EE2" w:rsidRDefault="000F0EE2" w:rsidP="000F0EE2">
      <w:pPr>
        <w:pStyle w:val="5"/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</w:p>
    <w:p w:rsidR="000F0EE2" w:rsidRDefault="00447E0E" w:rsidP="000F0EE2">
      <w:pPr>
        <w:pStyle w:val="3"/>
      </w:pPr>
      <w:r>
        <w:t>Camera transformation matrix</w:t>
      </w:r>
    </w:p>
    <w:p w:rsidR="00447E0E" w:rsidRDefault="00447E0E" w:rsidP="00447E0E">
      <w:pPr>
        <w:pStyle w:val="5"/>
      </w:pPr>
      <w:r>
        <w:br/>
      </w:r>
      <w:r>
        <w:rPr>
          <w:noProof/>
        </w:rPr>
        <w:drawing>
          <wp:inline distT="0" distB="0" distL="0" distR="0" wp14:anchorId="3E15E278" wp14:editId="764A3269">
            <wp:extent cx="10096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0E" w:rsidRDefault="003522F8" w:rsidP="00447E0E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∈SO</m:t>
        </m:r>
        <m:r>
          <w:rPr>
            <w:rFonts w:ascii="Cambria Math" w:hAnsi="Cambria Math"/>
          </w:rPr>
          <m:t>(3)</m:t>
        </m:r>
      </m:oMath>
    </w:p>
    <w:p w:rsidR="00447E0E" w:rsidRPr="00447E0E" w:rsidRDefault="00447E0E" w:rsidP="00447E0E">
      <w:pPr>
        <w:pStyle w:val="3"/>
      </w:pPr>
      <w:r>
        <w:t>World to camera</w:t>
      </w:r>
    </w:p>
    <w:p w:rsidR="00447E0E" w:rsidRDefault="00E82416" w:rsidP="00447E0E">
      <w:pPr>
        <w:pStyle w:val="5"/>
      </w:pPr>
      <w:r>
        <w:t>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→R</m:t>
        </m:r>
        <m:r>
          <m:rPr>
            <m:sty m:val="p"/>
          </m:rPr>
          <w:rPr>
            <w:rFonts w:ascii="Cambria Math" w:hAnsi="Cambria Math"/>
          </w:rPr>
          <m:t> 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+t</m:t>
        </m:r>
      </m:oMath>
    </w:p>
    <w:p w:rsidR="00447E0E" w:rsidRDefault="00447E0E" w:rsidP="005B3DD7">
      <w:pPr>
        <w:pStyle w:val="3"/>
      </w:pPr>
      <w:r>
        <w:t>Pinhole camera model with precalibrated intrinsic parameters</w:t>
      </w:r>
    </w:p>
    <w:p w:rsidR="00447E0E" w:rsidRDefault="00447E0E" w:rsidP="00447E0E">
      <w:pPr>
        <w:pStyle w:val="5"/>
      </w:pPr>
      <w:r>
        <w:t xml:space="preserve">Focal lengths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447E0E" w:rsidRDefault="00447E0E" w:rsidP="00447E0E">
      <w:pPr>
        <w:pStyle w:val="5"/>
      </w:pPr>
      <w:r>
        <w:t xml:space="preserve">Image centers of camera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E82416" w:rsidRDefault="00E82416" w:rsidP="00E82416">
      <w:pPr>
        <w:pStyle w:val="5"/>
      </w:pPr>
      <w:r>
        <w:t xml:space="preserve">Project </w:t>
      </w:r>
      <w:r w:rsidRPr="00E82416">
        <w:t xml:space="preserve">to the image plane </w:t>
      </w:r>
      <w:r w:rsidRPr="00E82416">
        <w:rPr>
          <w:b/>
        </w:rPr>
        <w:t>under perspective projection</w:t>
      </w:r>
    </w:p>
    <w:p w:rsidR="00E82416" w:rsidRDefault="00E82416" w:rsidP="00E82416">
      <w:pPr>
        <w:pStyle w:val="7"/>
      </w:pPr>
      <w:r>
        <w:t>3D point 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E82416" w:rsidRDefault="00E82416" w:rsidP="00E82416">
      <w:pPr>
        <w:pStyle w:val="7"/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82416" w:rsidRDefault="00E82416" w:rsidP="00E82416">
      <w:pPr>
        <w:pStyle w:val="5"/>
      </w:pPr>
      <w:r>
        <w:t>Back projection</w:t>
      </w:r>
    </w:p>
    <w:p w:rsidR="00E82416" w:rsidRDefault="00E82416" w:rsidP="00E82416">
      <w:pPr>
        <w:pStyle w:val="7"/>
      </w:pPr>
      <w:r>
        <w:t xml:space="preserve">A pixel </w:t>
      </w:r>
      <m:oMath>
        <m:r>
          <w:rPr>
            <w:rFonts w:ascii="Cambria Math" w:hAnsi="Cambria Math"/>
          </w:rPr>
          <m:t>(u,v)</m:t>
        </m:r>
      </m:oMath>
      <w:r>
        <w:t xml:space="preserve"> with depth </w:t>
      </w:r>
      <m:oMath>
        <m:r>
          <w:rPr>
            <w:rFonts w:ascii="Cambria Math" w:hAnsi="Cambria Math"/>
          </w:rPr>
          <m:t>Z=D(u,</m:t>
        </m:r>
        <m:r>
          <w:rPr>
            <w:rFonts w:ascii="Cambria Math" w:hAnsi="Cambria Math" w:hint="eastAsia"/>
          </w:rPr>
          <m:t>v)</m:t>
        </m:r>
      </m:oMath>
    </w:p>
    <w:p w:rsidR="00E82416" w:rsidRDefault="00E82416" w:rsidP="00E82416">
      <w:pPr>
        <w:pStyle w:val="7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u,v,Z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Z,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Z,Z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82416" w:rsidRDefault="00E82416" w:rsidP="005B3DD7">
      <w:pPr>
        <w:pStyle w:val="5"/>
      </w:pPr>
      <w:r>
        <w:t>3D world scene is represented as a TSDF (truncated signed distance function)</w:t>
      </w:r>
    </w:p>
    <w:p w:rsidR="00E82416" w:rsidRPr="00447E0E" w:rsidRDefault="00E82416" w:rsidP="00E82416">
      <w:pPr>
        <w:pStyle w:val="7"/>
      </w:pPr>
      <m:oMath>
        <m:r>
          <w:rPr>
            <w:rFonts w:ascii="Cambria Math" w:hAnsi="Cambria Math"/>
          </w:rPr>
          <m:t>ψ: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→R</m:t>
        </m:r>
      </m:oMath>
    </w:p>
    <w:p w:rsidR="00E82416" w:rsidRDefault="00E82416" w:rsidP="00E82416">
      <w:pPr>
        <w:pStyle w:val="1"/>
        <w:spacing w:before="312"/>
      </w:pPr>
      <w:r>
        <w:rPr>
          <w:rFonts w:hint="eastAsia"/>
        </w:rPr>
        <w:t>Camera Tra</w:t>
      </w:r>
      <w:r>
        <w:t>c</w:t>
      </w:r>
      <w:r>
        <w:rPr>
          <w:rFonts w:hint="eastAsia"/>
        </w:rPr>
        <w:t>king with Volumetric Fusion</w:t>
      </w:r>
    </w:p>
    <w:p w:rsidR="00E82416" w:rsidRDefault="00E82416" w:rsidP="00E82416">
      <w:pPr>
        <w:pStyle w:val="2"/>
      </w:pPr>
      <w:r>
        <w:t>||Overview||</w:t>
      </w:r>
    </w:p>
    <w:p w:rsidR="00E82416" w:rsidRDefault="00E82416" w:rsidP="005B3DD7">
      <w:pPr>
        <w:pStyle w:val="3"/>
      </w:pPr>
      <w:r>
        <w:t>Adopt the framework of volumetric fusion with voxel hashing</w:t>
      </w:r>
    </w:p>
    <w:p w:rsidR="00E82416" w:rsidRDefault="00E82416" w:rsidP="00E82416">
      <w:pPr>
        <w:pStyle w:val="6"/>
      </w:pPr>
      <w:r>
        <w:t>13-TOG-</w:t>
      </w:r>
      <w:r w:rsidRPr="00A53947">
        <w:t xml:space="preserve"> Real-time 3d reconstruction at scale using voxel hashing</w:t>
      </w:r>
    </w:p>
    <w:p w:rsidR="00E82416" w:rsidRDefault="00E82416" w:rsidP="005B3DD7">
      <w:pPr>
        <w:pStyle w:val="3"/>
      </w:pPr>
      <w:r>
        <w:t>The scene is represented as a TSDF on a volumetric grid with voxel hashing data structure</w:t>
      </w:r>
    </w:p>
    <w:p w:rsidR="00E82416" w:rsidRDefault="00E82416" w:rsidP="005B3DD7">
      <w:pPr>
        <w:pStyle w:val="5"/>
      </w:pPr>
      <w:r>
        <w:t>Allows real-time access and update using GPGPU</w:t>
      </w:r>
    </w:p>
    <w:p w:rsidR="00E82416" w:rsidRDefault="00E82416" w:rsidP="00E82416">
      <w:pPr>
        <w:pStyle w:val="5"/>
      </w:pPr>
      <w:r>
        <w:t>Data can be easily streamed in and out the hash table while the camera is moving</w:t>
      </w:r>
    </w:p>
    <w:p w:rsidR="00E82416" w:rsidRDefault="00E82416" w:rsidP="005B3DD7">
      <w:pPr>
        <w:pStyle w:val="3"/>
      </w:pPr>
      <w:r>
        <w:t>The volumetric fusion framework stores the TSDF value</w:t>
      </w:r>
      <m:oMath>
        <m:r>
          <w:rPr>
            <w:rFonts w:ascii="Cambria Math" w:hAnsi="Cambria Math"/>
          </w:rPr>
          <m:t xml:space="preserve">  ψ(p) </m:t>
        </m:r>
      </m:oMath>
      <w:r>
        <w:t xml:space="preserve">and an associated weighting factor </w:t>
      </w:r>
      <m:oMath>
        <m:r>
          <w:rPr>
            <w:rFonts w:ascii="Cambria Math" w:hAnsi="Cambria Math"/>
          </w:rPr>
          <m:t>W(p)</m:t>
        </m:r>
      </m:oMath>
      <w:r>
        <w:t xml:space="preserve"> in a voxel whose center locates at point </w:t>
      </w:r>
      <m:oMath>
        <m:r>
          <w:rPr>
            <w:rFonts w:ascii="Cambria Math" w:hAnsi="Cambria Math"/>
          </w:rPr>
          <m:t>p</m:t>
        </m:r>
      </m:oMath>
    </w:p>
    <w:p w:rsidR="00E82416" w:rsidRDefault="00E82416" w:rsidP="005B3DD7">
      <w:pPr>
        <w:pStyle w:val="5"/>
      </w:pPr>
      <w:r>
        <w:t>Frame-to-model registration and model integration</w:t>
      </w:r>
    </w:p>
    <w:p w:rsidR="00E82416" w:rsidRDefault="00E82416" w:rsidP="00E82416">
      <w:pPr>
        <w:pStyle w:val="1"/>
        <w:spacing w:before="312"/>
      </w:pPr>
      <w:r w:rsidRPr="00E82416">
        <w:t>Frame-to-Model Registration</w:t>
      </w:r>
    </w:p>
    <w:p w:rsidR="006E2447" w:rsidRDefault="006E2447" w:rsidP="006E2447">
      <w:pPr>
        <w:pStyle w:val="2"/>
      </w:pPr>
      <w:r>
        <w:t>||Reference||</w:t>
      </w:r>
    </w:p>
    <w:p w:rsidR="006E2447" w:rsidRDefault="006E2447" w:rsidP="005B3DD7">
      <w:pPr>
        <w:pStyle w:val="4"/>
      </w:pPr>
      <w:r>
        <w:t>13-RSS-Realtime camera tracking and 3d reconstruction using signed distance functions</w:t>
      </w:r>
    </w:p>
    <w:p w:rsidR="006E2447" w:rsidRDefault="006E2447" w:rsidP="005B3DD7">
      <w:pPr>
        <w:pStyle w:val="4"/>
      </w:pPr>
      <w:r>
        <w:t>11-ISMAR-Kinectfusion: Real-time dense surface mapping and tracking</w:t>
      </w:r>
    </w:p>
    <w:p w:rsidR="006E2447" w:rsidRDefault="006E2447" w:rsidP="006E2447">
      <w:pPr>
        <w:pStyle w:val="2"/>
      </w:pPr>
      <w:r>
        <w:t>||Methods||</w:t>
      </w:r>
    </w:p>
    <w:p w:rsidR="006E2447" w:rsidRDefault="006E2447" w:rsidP="005B3DD7">
      <w:pPr>
        <w:pStyle w:val="3"/>
      </w:pPr>
      <w:r>
        <w:t>Adopt a weighted TSDF tracking method</w:t>
      </w:r>
    </w:p>
    <w:p w:rsidR="006E2447" w:rsidRDefault="006E2447" w:rsidP="005B3DD7">
      <w:pPr>
        <w:pStyle w:val="3"/>
      </w:pPr>
      <w:r>
        <w:t xml:space="preserve">Performs better than the original </w:t>
      </w:r>
      <w:r w:rsidRPr="00A74E6B">
        <w:rPr>
          <w:b/>
        </w:rPr>
        <w:t>projective ICP method</w:t>
      </w:r>
    </w:p>
    <w:p w:rsidR="006E2447" w:rsidRDefault="006E2447" w:rsidP="005B3DD7">
      <w:pPr>
        <w:pStyle w:val="3"/>
      </w:pPr>
      <w:r>
        <w:t>Registers each incoming depth image to the reconstructed TSDF</w:t>
      </w:r>
    </w:p>
    <w:p w:rsidR="009979FE" w:rsidRDefault="009979FE" w:rsidP="005B3DD7">
      <w:pPr>
        <w:pStyle w:val="3"/>
      </w:pPr>
      <w:r>
        <w:lastRenderedPageBreak/>
        <w:t xml:space="preserve">For each pixel </w:t>
      </w:r>
      <m:oMath>
        <m:r>
          <w:rPr>
            <w:rFonts w:ascii="Cambria Math" w:hAnsi="Cambria Math"/>
          </w:rPr>
          <m:t>(u,v)</m:t>
        </m:r>
      </m:oMath>
      <w:r>
        <w:t xml:space="preserve"> corresponding 3D point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</w:p>
    <w:p w:rsidR="009979FE" w:rsidRDefault="003522F8" w:rsidP="009979FE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R,t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u,v</m:t>
                </m:r>
              </m:sub>
            </m:sSub>
            <m:r>
              <w:rPr>
                <w:rFonts w:ascii="Cambria Math" w:hAnsi="Cambria Math"/>
              </w:rPr>
              <m:t>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+t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 xml:space="preserve">  </m:t>
        </m:r>
      </m:oMath>
    </w:p>
    <w:p w:rsidR="009979FE" w:rsidRPr="00C02FE4" w:rsidRDefault="00C02FE4" w:rsidP="009979FE">
      <w:pPr>
        <w:pStyle w:val="3"/>
      </w:pPr>
      <w:r>
        <w:t xml:space="preserve">At iteration </w:t>
      </w:r>
      <m:oMath>
        <m:r>
          <w:rPr>
            <w:rFonts w:ascii="Cambria Math" w:hAnsi="Cambria Math"/>
          </w:rPr>
          <m:t>k+1</m:t>
        </m:r>
      </m:oMath>
      <w:r>
        <w:t xml:space="preserve">, we start to linearize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by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1 -γ    β   α</m:t>
                  </m:r>
                </m:e>
                <m:e>
                  <m:r>
                    <w:rPr>
                      <w:rFonts w:ascii="Cambria Math" w:hAnsi="Cambria Math"/>
                    </w:rPr>
                    <m:t>γ   1  -α    b</m:t>
                  </m:r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-β   α    1    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0    0    0      1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C02FE4" w:rsidRDefault="003522F8" w:rsidP="00C02FE4">
      <w:pPr>
        <w:pStyle w:val="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=(α,β,γ,a,b,c)</m:t>
        </m:r>
      </m:oMath>
    </w:p>
    <w:p w:rsidR="00A74E6B" w:rsidRDefault="00B71A9C" w:rsidP="00A74E6B">
      <w:pPr>
        <w:pStyle w:val="3"/>
      </w:pPr>
      <w:r>
        <w:t>Gauss-Newton</w:t>
      </w:r>
    </w:p>
    <w:p w:rsidR="00B71A9C" w:rsidRPr="00B71A9C" w:rsidRDefault="00B71A9C" w:rsidP="00B71A9C">
      <w:pPr>
        <w:pStyle w:val="5"/>
      </w:pPr>
      <w:r>
        <w:t>Linearize residuals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</m:oMath>
      </m:oMathPara>
    </w:p>
    <w:p w:rsidR="00B71A9C" w:rsidRPr="00B71A9C" w:rsidRDefault="00B71A9C" w:rsidP="00B71A9C">
      <w:pPr>
        <w:pStyle w:val="5"/>
      </w:pPr>
      <w:r>
        <w:t>L</w:t>
      </w:r>
      <w:r>
        <w:rPr>
          <w:rFonts w:hint="eastAsia"/>
        </w:rPr>
        <w:t>east</w:t>
      </w:r>
      <w:r>
        <w:t xml:space="preserve"> square </w:t>
      </w:r>
      <w:r>
        <w:br/>
      </w: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71A9C" w:rsidRPr="00B71A9C" w:rsidRDefault="00B71A9C" w:rsidP="00B71A9C">
      <w:pPr>
        <w:pStyle w:val="5"/>
      </w:pPr>
      <w:r>
        <w:t xml:space="preserve">Denote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X</m:t>
        </m:r>
      </m:oMath>
      <w:r>
        <w:t>, we get the equation</w:t>
      </w:r>
      <w:r>
        <w:br/>
      </w: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φ(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=-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wφ(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φ(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B71A9C" w:rsidRPr="0068053B" w:rsidRDefault="0068053B" w:rsidP="00B71A9C">
      <w:pPr>
        <w:pStyle w:val="3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>
        <w:t xml:space="preserve"> can be computed by solve the </w:t>
      </w:r>
      <m:oMath>
        <m:r>
          <w:rPr>
            <w:rFonts w:ascii="Cambria Math" w:hAnsi="Cambria Math"/>
          </w:rPr>
          <m:t>6×6</m:t>
        </m:r>
      </m:oMath>
      <w:r>
        <w:t xml:space="preserve"> linear equation</w:t>
      </w:r>
    </w:p>
    <w:p w:rsidR="0068053B" w:rsidRDefault="0068053B" w:rsidP="0068053B">
      <w:pPr>
        <w:pStyle w:val="5"/>
      </w:pPr>
      <w:r>
        <w:t>Until the change is small enough</w:t>
      </w:r>
    </w:p>
    <w:p w:rsidR="0068053B" w:rsidRDefault="0068053B" w:rsidP="0068053B">
      <w:pPr>
        <w:pStyle w:val="5"/>
      </w:pPr>
      <w:r>
        <w:t>Until max number of iteration(20) is reached</w:t>
      </w:r>
    </w:p>
    <w:p w:rsidR="0068053B" w:rsidRDefault="0068053B" w:rsidP="0068053B">
      <w:pPr>
        <w:pStyle w:val="5"/>
      </w:pPr>
      <w:r>
        <w:t>GPU parallize per-pixel computaion</w:t>
      </w:r>
    </w:p>
    <w:p w:rsidR="0068053B" w:rsidRDefault="0068053B" w:rsidP="0068053B">
      <w:pPr>
        <w:pStyle w:val="8"/>
      </w:pPr>
      <w:r w:rsidRPr="0068053B">
        <w:t>13-RSS-Realtime camera tracking and 3d reconstruction using signed distance functions</w:t>
      </w:r>
    </w:p>
    <w:p w:rsidR="0068053B" w:rsidRDefault="0068053B" w:rsidP="009B5EE8">
      <w:pPr>
        <w:pStyle w:val="1"/>
        <w:spacing w:before="312"/>
      </w:pPr>
      <w:r>
        <w:t>Model integration</w:t>
      </w:r>
    </w:p>
    <w:p w:rsidR="009B5EE8" w:rsidRDefault="009B5EE8" w:rsidP="008A494F">
      <w:pPr>
        <w:pStyle w:val="3"/>
      </w:pPr>
      <w:r>
        <w:t>Apply</w:t>
      </w:r>
      <w:r>
        <w:t xml:space="preserve"> a non-uniform weighting</w:t>
      </w:r>
      <w:r>
        <w:t xml:space="preserve"> </w:t>
      </w:r>
      <w:r>
        <w:t xml:space="preserve">strategy to integrate the </w:t>
      </w:r>
      <m:oMath>
        <m:r>
          <w:rPr>
            <w:rFonts w:ascii="Cambria Math" w:hAnsi="Cambria Math"/>
          </w:rPr>
          <m:t>ith</m:t>
        </m:r>
      </m:oMath>
      <w:r>
        <w:t xml:space="preserve"> incoming depth image with the</w:t>
      </w:r>
      <w:r>
        <w:t xml:space="preserve"> </w:t>
      </w:r>
      <w:r>
        <w:t>previously reconstructed model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</w:p>
    <w:p w:rsidR="009B5EE8" w:rsidRDefault="009B5EE8" w:rsidP="009B5EE8">
      <w:pPr>
        <w:pStyle w:val="5"/>
      </w:pPr>
      <w:r>
        <w:t>T</w:t>
      </w:r>
      <w:r w:rsidRPr="009B5EE8">
        <w:t>he center of a voxel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</w:p>
    <w:p w:rsidR="009B5EE8" w:rsidRDefault="009B5EE8" w:rsidP="008B2110">
      <w:pPr>
        <w:pStyle w:val="5"/>
      </w:pPr>
      <w:r>
        <w:t>Projection</w:t>
      </w:r>
      <w:r>
        <w:t xml:space="preserve"> distance to the </w:t>
      </w:r>
      <m:oMath>
        <m:r>
          <w:rPr>
            <w:rFonts w:ascii="Cambria Math" w:hAnsi="Cambria Math"/>
          </w:rPr>
          <m:t>ith</m:t>
        </m:r>
      </m:oMath>
      <w:r>
        <w:t xml:space="preserve"> camera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(p)</m:t>
        </m:r>
      </m:oMath>
    </w:p>
    <w:p w:rsidR="009B5EE8" w:rsidRDefault="009B5EE8" w:rsidP="009B5EE8">
      <w:pPr>
        <w:pStyle w:val="5"/>
      </w:pPr>
      <w:r>
        <w:t>T</w:t>
      </w:r>
      <w:r w:rsidRPr="009B5EE8">
        <w:t>he depth value on the projected pixel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)</m:t>
        </m:r>
      </m:oMath>
    </w:p>
    <w:p w:rsidR="009B5EE8" w:rsidRDefault="009B5EE8" w:rsidP="007A5568">
      <w:pPr>
        <w:pStyle w:val="5"/>
      </w:pPr>
      <w:r>
        <w:t>The</w:t>
      </w:r>
      <w:r>
        <w:t xml:space="preserve"> </w:t>
      </w:r>
      <w:r>
        <w:t xml:space="preserve">distance of </w:t>
      </w:r>
      <m:oMath>
        <m:r>
          <w:rPr>
            <w:rFonts w:ascii="Cambria Math" w:hAnsi="Cambria Math"/>
          </w:rPr>
          <m:t>p</m:t>
        </m:r>
      </m:oMath>
      <w:r>
        <w:t xml:space="preserve"> to the underlying surface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)</m:t>
        </m:r>
      </m:oMath>
    </w:p>
    <w:p w:rsidR="009B5EE8" w:rsidRPr="009B5EE8" w:rsidRDefault="009B5EE8" w:rsidP="007A5568">
      <w:pPr>
        <w:pStyle w:val="5"/>
      </w:pPr>
      <w:r>
        <w:t>Update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(p)</m:t>
          </m:r>
        </m:oMath>
      </m:oMathPara>
    </w:p>
    <w:p w:rsidR="00EF4A65" w:rsidRPr="0068053B" w:rsidRDefault="009B5EE8" w:rsidP="00EF4A65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t>, get</w:t>
      </w:r>
      <w:r w:rsidR="00EF4A65">
        <w:t xml:space="preserve"> a higher weight to near ones</w:t>
      </w:r>
    </w:p>
    <w:p w:rsidR="00C02FE4" w:rsidRDefault="005B3DD7" w:rsidP="005B3DD7">
      <w:pPr>
        <w:pStyle w:val="1"/>
        <w:spacing w:before="312"/>
      </w:pPr>
      <w:r>
        <w:t>Pose graph</w:t>
      </w:r>
    </w:p>
    <w:p w:rsidR="005B3DD7" w:rsidRDefault="005B3DD7" w:rsidP="005B3DD7">
      <w:pPr>
        <w:pStyle w:val="3"/>
      </w:pPr>
      <w:r w:rsidRPr="005B3DD7">
        <w:t>denote the pose graph by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G={V,</m:t>
        </m:r>
        <m:r>
          <w:rPr>
            <w:rFonts w:ascii="Cambria Math" w:hAnsi="Cambria Math"/>
          </w:rPr>
          <m:t>ε}</m:t>
        </m:r>
      </m:oMath>
    </w:p>
    <w:p w:rsidR="005B3DD7" w:rsidRDefault="005B3DD7" w:rsidP="005B3DD7">
      <w:pPr>
        <w:pStyle w:val="3"/>
      </w:pPr>
      <w:r>
        <w:t xml:space="preserve">When the </w:t>
      </w:r>
      <m:oMath>
        <m:r>
          <w:rPr>
            <w:rFonts w:ascii="Cambria Math" w:hAnsi="Cambria Math"/>
          </w:rPr>
          <m:t>i</m:t>
        </m:r>
      </m:oMath>
      <w:r>
        <w:t xml:space="preserve">th frame arrives, crate a new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add an edge connecting with predecessor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</w:p>
    <w:p w:rsidR="005B3DD7" w:rsidRDefault="00444917" w:rsidP="003522F8">
      <w:pPr>
        <w:pStyle w:val="3"/>
      </w:pPr>
      <w:r>
        <w:t>In addition to edges that link successive frames, there are loop edges</w:t>
      </w:r>
    </w:p>
    <w:p w:rsidR="00444917" w:rsidRDefault="00444917" w:rsidP="003522F8">
      <w:pPr>
        <w:pStyle w:val="5"/>
      </w:pPr>
      <w:r>
        <w:lastRenderedPageBreak/>
        <w:t>To reduce data redundance and system delay, we only establish loop edges between keyframes</w:t>
      </w:r>
    </w:p>
    <w:p w:rsidR="00444917" w:rsidRDefault="00444917" w:rsidP="003522F8">
      <w:pPr>
        <w:pStyle w:val="5"/>
      </w:pPr>
      <w:r>
        <w:t>For keyframe selection, the incoming frame is identified as a new keyframe if its pose is sufficiently different from the last keyframe in the pose graph’s keyframe queue(pose change (5◦,0.02m))</w:t>
      </w:r>
    </w:p>
    <w:p w:rsidR="00444917" w:rsidRDefault="00444917" w:rsidP="003522F8">
      <w:pPr>
        <w:pStyle w:val="5"/>
      </w:pPr>
      <w:r>
        <w:t xml:space="preserve">We amend the visual place recognition technique </w:t>
      </w:r>
      <w:r w:rsidRPr="0068053B">
        <w:rPr>
          <w:color w:val="FF0000"/>
        </w:rPr>
        <w:t>DBoW</w:t>
      </w:r>
      <w:r>
        <w:t xml:space="preserve"> by replacing original SURF fe</w:t>
      </w:r>
      <w:r w:rsidR="0068053B">
        <w:t xml:space="preserve">ature with fast </w:t>
      </w:r>
      <w:r w:rsidR="0068053B" w:rsidRPr="0068053B">
        <w:rPr>
          <w:color w:val="5B9BD5" w:themeColor="accent1"/>
        </w:rPr>
        <w:t xml:space="preserve">ORB </w:t>
      </w:r>
      <w:r w:rsidR="0068053B">
        <w:t>feature</w:t>
      </w:r>
    </w:p>
    <w:p w:rsidR="00444917" w:rsidRDefault="00444917" w:rsidP="003522F8">
      <w:pPr>
        <w:pStyle w:val="8"/>
      </w:pPr>
      <w:r w:rsidRPr="0068053B">
        <w:rPr>
          <w:color w:val="FF0000"/>
        </w:rPr>
        <w:t>12-TOR-Bags of binary words for fast place recognition in image sequences</w:t>
      </w:r>
    </w:p>
    <w:p w:rsidR="00444917" w:rsidRPr="0068053B" w:rsidRDefault="00444917" w:rsidP="003522F8">
      <w:pPr>
        <w:pStyle w:val="8"/>
        <w:rPr>
          <w:color w:val="5B9BD5" w:themeColor="accent1"/>
        </w:rPr>
      </w:pPr>
      <w:r w:rsidRPr="0068053B">
        <w:rPr>
          <w:color w:val="5B9BD5" w:themeColor="accent1"/>
        </w:rPr>
        <w:t>11-ICCV-Orb: an efficient alternative to sift or surf</w:t>
      </w:r>
    </w:p>
    <w:p w:rsidR="00444917" w:rsidRDefault="00444917" w:rsidP="00444917">
      <w:pPr>
        <w:pStyle w:val="5"/>
      </w:pPr>
      <w:r w:rsidRPr="00444917">
        <w:t>Estimate the relative pose between two keyframes</w:t>
      </w:r>
    </w:p>
    <w:p w:rsidR="00444917" w:rsidRDefault="0099616B" w:rsidP="003522F8">
      <w:pPr>
        <w:pStyle w:val="7"/>
      </w:pPr>
      <w:r>
        <w:t>We first extract 2D feature correspondences using a direct index strategy</w:t>
      </w:r>
    </w:p>
    <w:p w:rsidR="0099616B" w:rsidRDefault="0099616B" w:rsidP="003522F8">
      <w:pPr>
        <w:pStyle w:val="7"/>
      </w:pPr>
      <w:r>
        <w:t xml:space="preserve">Then, use RANSAC and Nister’s three-point pose algorithm [22] to calculate their relative transformation </w:t>
      </w:r>
    </w:p>
    <w:p w:rsidR="0099616B" w:rsidRDefault="0099616B" w:rsidP="003522F8">
      <w:pPr>
        <w:pStyle w:val="7"/>
      </w:pPr>
      <w:r>
        <w:t>if RANSAC inlier ratio is less than 25% or inlier number is lower than 15, we consider it as a false detection. Otherwise, we refine using all the inliers via Levenberg-Marquardt (LM) optimization</w:t>
      </w:r>
    </w:p>
    <w:p w:rsidR="0099616B" w:rsidRDefault="0099616B" w:rsidP="003522F8">
      <w:pPr>
        <w:pStyle w:val="5"/>
      </w:pPr>
      <w:r>
        <w:t>By now, we obtain an initial estimate of the relative pose from 2D-3D correspondences</w:t>
      </w:r>
    </w:p>
    <w:p w:rsidR="0099616B" w:rsidRDefault="0099616B" w:rsidP="003522F8">
      <w:pPr>
        <w:pStyle w:val="5"/>
      </w:pPr>
      <w:r>
        <w:t>ICP to refine</w:t>
      </w:r>
    </w:p>
    <w:p w:rsidR="0099616B" w:rsidRDefault="0099616B" w:rsidP="003522F8">
      <w:pPr>
        <w:pStyle w:val="7"/>
      </w:pPr>
      <w:r>
        <w:t>Instead align two 3D point clouds formed using the keyframes and their K-nearest neighbors in the RGB-D sequence</w:t>
      </w:r>
    </w:p>
    <w:p w:rsidR="0099616B" w:rsidRDefault="0099616B" w:rsidP="003522F8">
      <w:pPr>
        <w:pStyle w:val="7"/>
      </w:pPr>
      <w:r>
        <w:t>Depth maps are downsampled by half and we project 3D points to depth image to reduce the ICP search space form 3D to 2D</w:t>
      </w:r>
    </w:p>
    <w:p w:rsidR="0099616B" w:rsidRDefault="0099616B" w:rsidP="003522F8">
      <w:pPr>
        <w:pStyle w:val="7"/>
      </w:pPr>
      <w:r>
        <w:t xml:space="preserve">Since geometric-based ICP is sensitive to </w:t>
      </w:r>
      <w:r w:rsidRPr="002D645E">
        <w:rPr>
          <w:b/>
        </w:rPr>
        <w:t>planar structures</w:t>
      </w:r>
      <w:r>
        <w:t xml:space="preserve">, we perform </w:t>
      </w:r>
      <w:r w:rsidRPr="002D645E">
        <w:rPr>
          <w:b/>
        </w:rPr>
        <w:t>PCA analysis</w:t>
      </w:r>
      <w:r>
        <w:t xml:space="preserve"> on one of the two 3D point clouds and </w:t>
      </w:r>
      <w:r w:rsidRPr="002D645E">
        <w:rPr>
          <w:b/>
        </w:rPr>
        <w:t>discard</w:t>
      </w:r>
      <w:r>
        <w:t xml:space="preserve"> the loop edge if points are mostly sampled from a planar object.</w:t>
      </w:r>
    </w:p>
    <w:p w:rsidR="0099616B" w:rsidRDefault="002D645E" w:rsidP="002D645E">
      <w:pPr>
        <w:pStyle w:val="1"/>
        <w:spacing w:before="312"/>
      </w:pPr>
      <w:r w:rsidRPr="002D645E">
        <w:t>Model Reconstruction</w:t>
      </w:r>
    </w:p>
    <w:p w:rsidR="002D645E" w:rsidRDefault="0050586D" w:rsidP="003522F8">
      <w:pPr>
        <w:pStyle w:val="3"/>
      </w:pPr>
      <w:r>
        <w:t>We incrementally optimize the pose graph but not coupled with the graph construction procedure</w:t>
      </w:r>
    </w:p>
    <w:p w:rsidR="0050586D" w:rsidRDefault="0050586D" w:rsidP="003522F8">
      <w:pPr>
        <w:pStyle w:val="3"/>
      </w:pPr>
      <w:r>
        <w:t>Control the optimization frequency to balance the delay between threads and accuracy</w:t>
      </w:r>
    </w:p>
    <w:p w:rsidR="0050586D" w:rsidRPr="0050586D" w:rsidRDefault="0050586D" w:rsidP="003522F8">
      <w:pPr>
        <w:pStyle w:val="3"/>
      </w:pPr>
      <w:r>
        <w:t>Minimizing energy function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∈ε</m:t>
              </m:r>
            </m:sub>
            <m:sup/>
            <m:e>
              <m:r>
                <w:rPr>
                  <w:rFonts w:ascii="Cambria Math" w:hAnsi="Cambria Math"/>
                </w:rPr>
                <m:t>ρ(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0586D" w:rsidRDefault="003522F8" w:rsidP="003522F8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0586D">
        <w:t xml:space="preserve"> as a 6-vector derived from either tracking measurement or loop detection</w:t>
      </w:r>
    </w:p>
    <w:p w:rsidR="0050586D" w:rsidRDefault="0050586D" w:rsidP="003522F8">
      <w:pPr>
        <w:pStyle w:val="5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as the relative transformation (also 6-vector) from pose </w:t>
      </w:r>
      <m:oMath>
        <m:r>
          <w:rPr>
            <w:rFonts w:ascii="Cambria Math" w:hAnsi="Cambria Math"/>
          </w:rPr>
          <m:t>Ti</m:t>
        </m:r>
      </m:oMath>
      <w:r>
        <w:t xml:space="preserve"> and </w:t>
      </w:r>
      <m:oMath>
        <m:r>
          <w:rPr>
            <w:rFonts w:ascii="Cambria Math" w:hAnsi="Cambria Math"/>
          </w:rPr>
          <m:t>Tj</m:t>
        </m:r>
      </m:oMath>
    </w:p>
    <w:p w:rsidR="0050586D" w:rsidRPr="0050586D" w:rsidRDefault="0050586D" w:rsidP="0050586D">
      <w:pPr>
        <w:pStyle w:val="5"/>
      </w:pPr>
      <m:oMath>
        <m:r>
          <w:rPr>
            <w:rFonts w:ascii="Cambria Math" w:hAnsi="Cambria Math"/>
          </w:rPr>
          <m:t>ρ(∙)</m:t>
        </m:r>
      </m:oMath>
      <w:r>
        <w:t xml:space="preserve"> is </w:t>
      </w:r>
      <w:r w:rsidRPr="0050586D">
        <w:rPr>
          <w:b/>
        </w:rPr>
        <w:t>Cauchy robust function</w:t>
      </w:r>
    </w:p>
    <w:p w:rsidR="0050586D" w:rsidRPr="004262C8" w:rsidRDefault="0050586D" w:rsidP="0050586D">
      <w:pPr>
        <w:pStyle w:val="5"/>
        <w:rPr>
          <w:i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</w:t>
      </w:r>
      <w:r w:rsidRPr="0050586D">
        <w:t xml:space="preserve">is the covariance matrix of edge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</w:p>
    <w:p w:rsidR="004262C8" w:rsidRDefault="004262C8" w:rsidP="000E0415">
      <w:pPr>
        <w:pStyle w:val="3"/>
      </w:pPr>
      <w:r w:rsidRPr="000E0415">
        <w:t>To approximate and unify</w:t>
      </w:r>
      <w:r w:rsidR="000E0415">
        <w:t xml:space="preserve"> </w:t>
      </w:r>
      <w:r w:rsidRPr="000E0415">
        <w:t>the covariance from different measurements, we adopt the</w:t>
      </w:r>
      <w:r w:rsidR="000E0415">
        <w:t xml:space="preserve"> </w:t>
      </w:r>
      <w:r w:rsidRPr="000E0415">
        <w:t>Monte Carlo estimation</w:t>
      </w:r>
    </w:p>
    <w:p w:rsidR="000E0415" w:rsidRDefault="000E0415" w:rsidP="003522F8">
      <w:pPr>
        <w:pStyle w:val="6"/>
      </w:pPr>
      <w:r>
        <w:t>03--Multiple view geometry in computer vision</w:t>
      </w:r>
    </w:p>
    <w:p w:rsidR="000E0415" w:rsidRDefault="000E0415" w:rsidP="003522F8">
      <w:pPr>
        <w:pStyle w:val="3"/>
      </w:pPr>
      <w:r>
        <w:t>We use the ceres-solver to solve this minimization problem</w:t>
      </w:r>
    </w:p>
    <w:p w:rsidR="000E0415" w:rsidRDefault="000E0415" w:rsidP="003522F8">
      <w:pPr>
        <w:pStyle w:val="6"/>
      </w:pPr>
      <w:r>
        <w:t>http: //ceres-solver.org</w:t>
      </w:r>
    </w:p>
    <w:p w:rsidR="00567A35" w:rsidRDefault="00567A35" w:rsidP="00567A35">
      <w:pPr>
        <w:pStyle w:val="1"/>
        <w:spacing w:before="312"/>
      </w:pPr>
      <w:r>
        <w:lastRenderedPageBreak/>
        <w:t>Trajectory Evaluation</w:t>
      </w:r>
    </w:p>
    <w:p w:rsidR="00567A35" w:rsidRDefault="00567A35" w:rsidP="00567A35">
      <w:pPr>
        <w:pStyle w:val="3"/>
      </w:pPr>
      <w:r>
        <w:t>RGB-D benchmark</w:t>
      </w:r>
      <w:r w:rsidR="00021240">
        <w:t xml:space="preserve"> (provides synchronized ground truth camera poses by a precise motion capture system)</w:t>
      </w:r>
    </w:p>
    <w:p w:rsidR="00567A35" w:rsidRDefault="00567A35" w:rsidP="00567A35">
      <w:pPr>
        <w:pStyle w:val="6"/>
      </w:pPr>
      <w:r>
        <w:t>12-IROS-</w:t>
      </w:r>
      <w:r w:rsidRPr="00567A35">
        <w:t>A benchmark for the evaluation of rgb-d slam systems</w:t>
      </w:r>
    </w:p>
    <w:p w:rsidR="00021240" w:rsidRDefault="00021240" w:rsidP="00021240">
      <w:pPr>
        <w:pStyle w:val="3"/>
      </w:pPr>
      <w:r>
        <w:t>State-of-the-art RGB-D based SLAM systems</w:t>
      </w:r>
    </w:p>
    <w:p w:rsidR="00021240" w:rsidRDefault="00021240" w:rsidP="00021240">
      <w:pPr>
        <w:pStyle w:val="5"/>
      </w:pPr>
      <w:r>
        <w:t>RGB-D S</w:t>
      </w:r>
      <w:r>
        <w:rPr>
          <w:rFonts w:hint="eastAsia"/>
        </w:rPr>
        <w:t>LAM</w:t>
      </w:r>
    </w:p>
    <w:p w:rsidR="00021240" w:rsidRDefault="00021240" w:rsidP="00021240">
      <w:pPr>
        <w:pStyle w:val="8"/>
      </w:pPr>
      <w:r>
        <w:t>06-ICRA-</w:t>
      </w:r>
      <w:r w:rsidRPr="00021240">
        <w:t>An evaluation of the rgb-d slam system</w:t>
      </w:r>
    </w:p>
    <w:p w:rsidR="00021240" w:rsidRDefault="00021240" w:rsidP="00021240">
      <w:pPr>
        <w:pStyle w:val="5"/>
      </w:pPr>
      <w:r>
        <w:t>MRS-MAP</w:t>
      </w:r>
    </w:p>
    <w:p w:rsidR="00021240" w:rsidRDefault="00021240" w:rsidP="001D55BA">
      <w:pPr>
        <w:pStyle w:val="8"/>
      </w:pPr>
      <w:r>
        <w:t>13-ICCV-</w:t>
      </w:r>
      <w:r>
        <w:t>Largescale</w:t>
      </w:r>
      <w:r>
        <w:t xml:space="preserve"> </w:t>
      </w:r>
      <w:r>
        <w:t>multi-resolution surface reconstruction from rgb-d sequences</w:t>
      </w:r>
    </w:p>
    <w:p w:rsidR="00021240" w:rsidRDefault="00021240" w:rsidP="00021240">
      <w:pPr>
        <w:pStyle w:val="5"/>
      </w:pPr>
      <w:r>
        <w:t>DVO-SLAM</w:t>
      </w:r>
    </w:p>
    <w:p w:rsidR="00021240" w:rsidRDefault="00021240" w:rsidP="002B5631">
      <w:pPr>
        <w:pStyle w:val="8"/>
      </w:pPr>
      <w:r>
        <w:t>13-IROS-</w:t>
      </w:r>
      <w:r>
        <w:t>Dense visual slam for</w:t>
      </w:r>
      <w:r>
        <w:t xml:space="preserve"> </w:t>
      </w:r>
      <w:r>
        <w:t>rgb-d cameras</w:t>
      </w:r>
    </w:p>
    <w:p w:rsidR="00130453" w:rsidRDefault="00130453" w:rsidP="00130453">
      <w:pPr>
        <w:pStyle w:val="5"/>
      </w:pPr>
      <w:r w:rsidRPr="00130453">
        <w:t>Kintinuous SLAM</w:t>
      </w:r>
    </w:p>
    <w:p w:rsidR="00130453" w:rsidRDefault="00130453" w:rsidP="004968DA">
      <w:pPr>
        <w:pStyle w:val="8"/>
      </w:pPr>
      <w:r>
        <w:t>15-IJRR-</w:t>
      </w:r>
      <w:r>
        <w:t>Real-time large scale dense rgbd</w:t>
      </w:r>
      <w:r>
        <w:t xml:space="preserve"> </w:t>
      </w:r>
      <w:r>
        <w:t>slam with volumetric fusion</w:t>
      </w:r>
    </w:p>
    <w:p w:rsidR="00130453" w:rsidRDefault="00130453" w:rsidP="00130453">
      <w:pPr>
        <w:pStyle w:val="3"/>
      </w:pPr>
      <w:r>
        <w:t>Metric: RMSE of the ATE</w:t>
      </w:r>
      <w:r>
        <w:br/>
      </w:r>
      <w:r>
        <w:rPr>
          <w:noProof/>
        </w:rPr>
        <w:drawing>
          <wp:inline distT="0" distB="0" distL="0" distR="0" wp14:anchorId="73E0BF54" wp14:editId="1018E929">
            <wp:extent cx="3438525" cy="1847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53" w:rsidRDefault="00130453" w:rsidP="00130453">
      <w:pPr>
        <w:pStyle w:val="1"/>
        <w:spacing w:before="312"/>
      </w:pPr>
      <w:r>
        <w:t>Model Quality Evaluation</w:t>
      </w:r>
    </w:p>
    <w:p w:rsidR="00130453" w:rsidRDefault="00130453" w:rsidP="00130453">
      <w:pPr>
        <w:pStyle w:val="3"/>
      </w:pPr>
      <w:r>
        <w:t>Dataset</w:t>
      </w:r>
    </w:p>
    <w:p w:rsidR="00130453" w:rsidRDefault="00130453" w:rsidP="00130453">
      <w:pPr>
        <w:pStyle w:val="5"/>
      </w:pPr>
      <w:r>
        <w:t xml:space="preserve">Sense ground truth by </w:t>
      </w:r>
      <w:r w:rsidRPr="00130453">
        <w:t>high precision LIDAR system (Riegl VZ 400)</w:t>
      </w:r>
    </w:p>
    <w:p w:rsidR="00130453" w:rsidRDefault="00130453" w:rsidP="00130453">
      <w:pPr>
        <w:pStyle w:val="5"/>
      </w:pPr>
      <w:r>
        <w:t>Two indoor scenes: Reading Room and UE Lab</w:t>
      </w:r>
    </w:p>
    <w:p w:rsidR="00130453" w:rsidRDefault="00130453" w:rsidP="00130453">
      <w:pPr>
        <w:pStyle w:val="5"/>
      </w:pPr>
      <w:r>
        <w:t>Each</w:t>
      </w:r>
    </w:p>
    <w:p w:rsidR="00130453" w:rsidRDefault="00130453" w:rsidP="00130453">
      <w:pPr>
        <w:pStyle w:val="7"/>
      </w:pPr>
      <w:r>
        <w:t>A ground truth point clouds</w:t>
      </w:r>
    </w:p>
    <w:p w:rsidR="00130453" w:rsidRDefault="00130453" w:rsidP="00130453">
      <w:pPr>
        <w:pStyle w:val="7"/>
      </w:pPr>
      <w:r>
        <w:t>RGB-D video stream</w:t>
      </w:r>
    </w:p>
    <w:p w:rsidR="00130453" w:rsidRDefault="00130453" w:rsidP="00130453">
      <w:pPr>
        <w:pStyle w:val="7"/>
      </w:pPr>
      <w:r>
        <w:t>Corresponding calibration information</w:t>
      </w:r>
    </w:p>
    <w:p w:rsidR="00CE5CCE" w:rsidRDefault="00CE5CCE" w:rsidP="00130453">
      <w:pPr>
        <w:pStyle w:val="3"/>
      </w:pPr>
      <w:r>
        <w:t>State-of-the-art method</w:t>
      </w:r>
    </w:p>
    <w:p w:rsidR="00CE5CCE" w:rsidRDefault="00CE5CCE" w:rsidP="00CE5CCE">
      <w:pPr>
        <w:pStyle w:val="5"/>
      </w:pPr>
      <w:r>
        <w:t>DVO-SLAM</w:t>
      </w:r>
    </w:p>
    <w:p w:rsidR="00CE5CCE" w:rsidRDefault="00CE5CCE" w:rsidP="00990306">
      <w:pPr>
        <w:pStyle w:val="8"/>
      </w:pPr>
      <w:r>
        <w:t>13-IROS-</w:t>
      </w:r>
      <w:r>
        <w:t>Dense visual slam for</w:t>
      </w:r>
      <w:r>
        <w:t xml:space="preserve"> </w:t>
      </w:r>
      <w:r>
        <w:t>rgb-d cameras</w:t>
      </w:r>
    </w:p>
    <w:p w:rsidR="00CE5CCE" w:rsidRDefault="00CE5CCE" w:rsidP="001B2A97">
      <w:pPr>
        <w:pStyle w:val="7"/>
      </w:pPr>
      <w:r>
        <w:t>we use</w:t>
      </w:r>
      <w:r>
        <w:t xml:space="preserve"> </w:t>
      </w:r>
      <w:r>
        <w:t>its optimized trajectory as inputs for volumetric fusion to</w:t>
      </w:r>
      <w:r>
        <w:t xml:space="preserve"> </w:t>
      </w:r>
      <w:r>
        <w:t>obtain the reconstructed model</w:t>
      </w:r>
    </w:p>
    <w:p w:rsidR="003C141B" w:rsidRDefault="003C141B" w:rsidP="00CE5CCE">
      <w:pPr>
        <w:pStyle w:val="5"/>
      </w:pPr>
      <w:r>
        <w:t>Zhou tianyi</w:t>
      </w:r>
    </w:p>
    <w:p w:rsidR="003C141B" w:rsidRPr="003C141B" w:rsidRDefault="003C141B" w:rsidP="003C141B">
      <w:pPr>
        <w:pStyle w:val="8"/>
      </w:pPr>
      <w:r w:rsidRPr="003C141B">
        <w:t>15-CVPR- Robust reconstruction of indoor scenes</w:t>
      </w:r>
    </w:p>
    <w:p w:rsidR="003C141B" w:rsidRDefault="003C141B" w:rsidP="00CB5D2F">
      <w:pPr>
        <w:pStyle w:val="7"/>
      </w:pPr>
      <w:r>
        <w:t>we compare with</w:t>
      </w:r>
      <w:r>
        <w:t xml:space="preserve"> </w:t>
      </w:r>
      <w:r>
        <w:t>its non-rigid refinement and rigid refinement versions</w:t>
      </w:r>
    </w:p>
    <w:p w:rsidR="003C141B" w:rsidRDefault="003C141B" w:rsidP="003C141B">
      <w:pPr>
        <w:pStyle w:val="5"/>
      </w:pPr>
      <w:r>
        <w:t>ElasticFusion</w:t>
      </w:r>
    </w:p>
    <w:p w:rsidR="003C141B" w:rsidRDefault="003C141B" w:rsidP="003C141B">
      <w:pPr>
        <w:pStyle w:val="8"/>
      </w:pPr>
      <w:r>
        <w:lastRenderedPageBreak/>
        <w:t>15--</w:t>
      </w:r>
      <w:r w:rsidRPr="003C141B">
        <w:t>Elasticfusion: Dense slam without a pose graph</w:t>
      </w:r>
    </w:p>
    <w:p w:rsidR="003C141B" w:rsidRDefault="003C141B" w:rsidP="00C7110B">
      <w:pPr>
        <w:pStyle w:val="7"/>
      </w:pPr>
      <w:r>
        <w:t>We c</w:t>
      </w:r>
      <w:r>
        <w:t>ompare with the reconstructed pointbased</w:t>
      </w:r>
      <w:r>
        <w:t xml:space="preserve"> </w:t>
      </w:r>
      <w:r>
        <w:t>representation</w:t>
      </w:r>
    </w:p>
    <w:p w:rsidR="007D3EFD" w:rsidRDefault="007D3EFD" w:rsidP="007D3EFD">
      <w:pPr>
        <w:pStyle w:val="5"/>
      </w:pPr>
      <w:r>
        <w:t>Error metric</w:t>
      </w:r>
    </w:p>
    <w:p w:rsidR="007D3EFD" w:rsidRDefault="007D3EFD" w:rsidP="0075044B">
      <w:pPr>
        <w:pStyle w:val="7"/>
      </w:pPr>
      <w:r>
        <w:t>Mean</w:t>
      </w:r>
      <w:r>
        <w:t xml:space="preserve"> and</w:t>
      </w:r>
      <w:r>
        <w:t xml:space="preserve"> </w:t>
      </w:r>
      <w:r>
        <w:t xml:space="preserve">median distance of the reconstructed surface to </w:t>
      </w:r>
      <w:r>
        <w:t>g</w:t>
      </w:r>
      <w:r>
        <w:t>round</w:t>
      </w:r>
      <w:r>
        <w:t xml:space="preserve"> </w:t>
      </w:r>
      <w:r>
        <w:t>truth surface</w:t>
      </w:r>
    </w:p>
    <w:p w:rsidR="007D3EFD" w:rsidRDefault="007D3EFD" w:rsidP="00CC6ECF">
      <w:pPr>
        <w:pStyle w:val="9"/>
      </w:pPr>
      <w:r>
        <w:t>14-ICRA-</w:t>
      </w:r>
      <w:r>
        <w:t>A</w:t>
      </w:r>
      <w:r>
        <w:t xml:space="preserve"> </w:t>
      </w:r>
      <w:r>
        <w:t>benchmark for rgb-d visual odometry, 3d reconstruction and</w:t>
      </w:r>
      <w:r>
        <w:t xml:space="preserve"> </w:t>
      </w:r>
      <w:r>
        <w:t>slam</w:t>
      </w:r>
    </w:p>
    <w:p w:rsidR="007D3EFD" w:rsidRDefault="007D3EFD" w:rsidP="00CC6ECF">
      <w:pPr>
        <w:pStyle w:val="9"/>
      </w:pPr>
      <w:r>
        <w:t>For accuracy</w:t>
      </w:r>
    </w:p>
    <w:p w:rsidR="007D3EFD" w:rsidRDefault="007D3EFD" w:rsidP="004157E6">
      <w:pPr>
        <w:pStyle w:val="7"/>
      </w:pPr>
      <w:r>
        <w:t>C</w:t>
      </w:r>
      <w:r>
        <w:t>umulative</w:t>
      </w:r>
      <w:r>
        <w:t xml:space="preserve"> </w:t>
      </w:r>
      <w:r>
        <w:t>histogram of the distance from the ground truth surface to</w:t>
      </w:r>
      <w:r>
        <w:t xml:space="preserve"> </w:t>
      </w:r>
      <w:r>
        <w:t>the reconstructed surface</w:t>
      </w:r>
    </w:p>
    <w:p w:rsidR="007D3EFD" w:rsidRDefault="007D3EFD" w:rsidP="007D3EFD">
      <w:pPr>
        <w:pStyle w:val="9"/>
      </w:pPr>
      <w:r>
        <w:t>For completeness</w:t>
      </w:r>
      <w:bookmarkStart w:id="0" w:name="_GoBack"/>
      <w:bookmarkEnd w:id="0"/>
    </w:p>
    <w:p w:rsidR="00785E9F" w:rsidRDefault="00785E9F" w:rsidP="00785E9F">
      <w:pPr>
        <w:pStyle w:val="1"/>
        <w:spacing w:before="312"/>
      </w:pPr>
      <w:r>
        <w:t>Speed Evaluation</w:t>
      </w:r>
    </w:p>
    <w:p w:rsidR="00785E9F" w:rsidRDefault="00785E9F" w:rsidP="00A9326C">
      <w:pPr>
        <w:pStyle w:val="3"/>
      </w:pPr>
      <w:r>
        <w:t>On</w:t>
      </w:r>
      <w:r>
        <w:t xml:space="preserve"> a Laptop PC with an Intel</w:t>
      </w:r>
      <w:r>
        <w:t xml:space="preserve"> </w:t>
      </w:r>
      <w:r>
        <w:t>i7-4710 HQ CPU with @2.50GHz, 16GB of RAM and</w:t>
      </w:r>
      <w:r>
        <w:t xml:space="preserve"> </w:t>
      </w:r>
      <w:r>
        <w:t>a nVidia Geforce GTX 980M GPU with 4GB of memory</w:t>
      </w:r>
    </w:p>
    <w:p w:rsidR="00785E9F" w:rsidRDefault="00785E9F" w:rsidP="00484721">
      <w:pPr>
        <w:pStyle w:val="3"/>
      </w:pPr>
      <w:r>
        <w:t>On</w:t>
      </w:r>
      <w:r>
        <w:t xml:space="preserve"> the Reading</w:t>
      </w:r>
      <w:r>
        <w:t xml:space="preserve"> </w:t>
      </w:r>
      <w:r>
        <w:t>Room and UE Lab datasets</w:t>
      </w:r>
    </w:p>
    <w:p w:rsidR="00785E9F" w:rsidRDefault="00785E9F" w:rsidP="00484721">
      <w:pPr>
        <w:pStyle w:val="3"/>
      </w:pPr>
      <w:r>
        <w:t>Three threads</w:t>
      </w:r>
    </w:p>
    <w:p w:rsidR="00785E9F" w:rsidRDefault="00785E9F" w:rsidP="00785E9F">
      <w:pPr>
        <w:pStyle w:val="5"/>
      </w:pPr>
      <w:r w:rsidRPr="00785E9F">
        <w:t>Tracking and fusion threads</w:t>
      </w:r>
    </w:p>
    <w:p w:rsidR="00785E9F" w:rsidRDefault="00785E9F" w:rsidP="00785E9F">
      <w:pPr>
        <w:pStyle w:val="5"/>
      </w:pPr>
      <w:r w:rsidRPr="00785E9F">
        <w:t>Pose graph construction</w:t>
      </w:r>
    </w:p>
    <w:p w:rsidR="00785E9F" w:rsidRDefault="00785E9F" w:rsidP="00785E9F">
      <w:pPr>
        <w:pStyle w:val="5"/>
      </w:pPr>
      <w:r w:rsidRPr="00785E9F">
        <w:t>Optimization threads</w:t>
      </w:r>
    </w:p>
    <w:p w:rsidR="00785E9F" w:rsidRDefault="00785E9F" w:rsidP="00F202BA">
      <w:pPr>
        <w:pStyle w:val="5"/>
      </w:pPr>
      <w:r>
        <w:t xml:space="preserve">Reconstruction </w:t>
      </w:r>
      <w:r>
        <w:t>module</w:t>
      </w:r>
    </w:p>
    <w:p w:rsidR="00785E9F" w:rsidRDefault="00785E9F" w:rsidP="00785E9F">
      <w:pPr>
        <w:pStyle w:val="3"/>
      </w:pPr>
      <w:r>
        <w:rPr>
          <w:noProof/>
        </w:rPr>
        <w:drawing>
          <wp:inline distT="0" distB="0" distL="0" distR="0" wp14:anchorId="2F67ACF5" wp14:editId="2AB5BC3B">
            <wp:extent cx="32670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40" w:rsidRDefault="00021240" w:rsidP="00785E9F">
      <w:pPr>
        <w:pStyle w:val="1"/>
        <w:numPr>
          <w:ilvl w:val="0"/>
          <w:numId w:val="0"/>
        </w:numPr>
        <w:spacing w:before="312"/>
        <w:ind w:left="420"/>
      </w:pPr>
      <w:r>
        <w:br/>
      </w:r>
    </w:p>
    <w:p w:rsidR="00AA09F4" w:rsidRPr="003B1EB4" w:rsidRDefault="00AA09F4" w:rsidP="00AA09F4">
      <w:pPr>
        <w:pStyle w:val="2"/>
      </w:pPr>
    </w:p>
    <w:sectPr w:rsidR="00AA09F4" w:rsidRPr="003B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D8" w:rsidRDefault="00E339D8" w:rsidP="00A332EA">
      <w:r>
        <w:separator/>
      </w:r>
    </w:p>
  </w:endnote>
  <w:endnote w:type="continuationSeparator" w:id="0">
    <w:p w:rsidR="00E339D8" w:rsidRDefault="00E339D8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D8" w:rsidRDefault="00E339D8" w:rsidP="00A332EA">
      <w:r>
        <w:separator/>
      </w:r>
    </w:p>
  </w:footnote>
  <w:footnote w:type="continuationSeparator" w:id="0">
    <w:p w:rsidR="00E339D8" w:rsidRDefault="00E339D8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7E"/>
    <w:rsid w:val="000112AF"/>
    <w:rsid w:val="00013342"/>
    <w:rsid w:val="00021240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67F5"/>
    <w:rsid w:val="002D5C20"/>
    <w:rsid w:val="002D645E"/>
    <w:rsid w:val="002D6DA3"/>
    <w:rsid w:val="0030386B"/>
    <w:rsid w:val="003522F8"/>
    <w:rsid w:val="003524D4"/>
    <w:rsid w:val="00382420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50586D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714C90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9616B"/>
    <w:rsid w:val="009979FE"/>
    <w:rsid w:val="009B5EE8"/>
    <w:rsid w:val="009D535F"/>
    <w:rsid w:val="009E0A04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3346"/>
    <w:rsid w:val="00E063A7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693B"/>
    <w:rsid w:val="00EC3EA0"/>
    <w:rsid w:val="00ED7E39"/>
    <w:rsid w:val="00EF4A65"/>
    <w:rsid w:val="00F208D8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BC0AE-E401-48DA-8B65-088F7919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39708-3A6D-43A3-921F-F3945A21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3894</TotalTime>
  <Pages>8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9</cp:revision>
  <dcterms:created xsi:type="dcterms:W3CDTF">2016-07-04T13:00:00Z</dcterms:created>
  <dcterms:modified xsi:type="dcterms:W3CDTF">2016-07-13T09:58:00Z</dcterms:modified>
</cp:coreProperties>
</file>