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201FE9" w:rsidP="00201FE9">
      <w:pPr>
        <w:pStyle w:val="1"/>
        <w:spacing w:before="312"/>
      </w:pPr>
      <w:r>
        <w:rPr>
          <w:rFonts w:hint="eastAsia"/>
        </w:rPr>
        <w:t>3D</w:t>
      </w:r>
      <w:r>
        <w:t xml:space="preserve"> Model Retrieval</w:t>
      </w:r>
    </w:p>
    <w:p w:rsidR="00201FE9" w:rsidRDefault="00201FE9" w:rsidP="00201FE9">
      <w:pPr>
        <w:pStyle w:val="4"/>
      </w:pPr>
      <w:r>
        <w:t>05--</w:t>
      </w:r>
      <w:r w:rsidRPr="00201FE9">
        <w:t>Three-Dimensional Shape Searching: State-of-the-Art Review and Future Trends</w:t>
      </w:r>
    </w:p>
    <w:p w:rsidR="00201FE9" w:rsidRDefault="00201FE9" w:rsidP="00201FE9">
      <w:pPr>
        <w:pStyle w:val="4"/>
      </w:pPr>
      <w:r>
        <w:t>05--</w:t>
      </w:r>
      <w:r w:rsidRPr="00201FE9">
        <w:t>Feature-based Similarity Search in 3D Object Databases</w:t>
      </w:r>
    </w:p>
    <w:p w:rsidR="00201FE9" w:rsidRDefault="00201FE9" w:rsidP="00201FE9">
      <w:pPr>
        <w:pStyle w:val="4"/>
      </w:pPr>
      <w:r>
        <w:t>04--</w:t>
      </w:r>
      <w:r w:rsidRPr="00201FE9">
        <w:t>A survey of content based 3D shape retrieval methods</w:t>
      </w:r>
    </w:p>
    <w:p w:rsidR="00201FE9" w:rsidRDefault="00201FE9" w:rsidP="00201FE9">
      <w:pPr>
        <w:pStyle w:val="1"/>
        <w:spacing w:before="312"/>
      </w:pPr>
      <w:r>
        <w:t>Review</w:t>
      </w:r>
    </w:p>
    <w:p w:rsidR="00201FE9" w:rsidRDefault="00201FE9" w:rsidP="00201FE9">
      <w:pPr>
        <w:pStyle w:val="2"/>
      </w:pPr>
      <w:r>
        <w:t>||Geometry-based techniques||</w:t>
      </w:r>
    </w:p>
    <w:p w:rsidR="00201FE9" w:rsidRDefault="00201FE9" w:rsidP="00E24D62">
      <w:pPr>
        <w:pStyle w:val="3"/>
      </w:pPr>
      <w:r>
        <w:t>Characterize</w:t>
      </w:r>
      <w:r>
        <w:t xml:space="preserve"> the geometric information</w:t>
      </w:r>
      <w:r>
        <w:t xml:space="preserve"> </w:t>
      </w:r>
      <w:r>
        <w:t>of a 3D model based on the distribution of geometric elements</w:t>
      </w:r>
    </w:p>
    <w:p w:rsidR="00201FE9" w:rsidRDefault="00201FE9" w:rsidP="00E24D62">
      <w:pPr>
        <w:pStyle w:val="3"/>
      </w:pPr>
      <w:r>
        <w:t>Two goals</w:t>
      </w:r>
    </w:p>
    <w:p w:rsidR="00201FE9" w:rsidRDefault="00201FE9" w:rsidP="00E333D7">
      <w:pPr>
        <w:pStyle w:val="5"/>
      </w:pPr>
      <w:r>
        <w:t>S</w:t>
      </w:r>
      <w:r>
        <w:t>trong discriminative</w:t>
      </w:r>
      <w:r>
        <w:t xml:space="preserve"> </w:t>
      </w:r>
      <w:r>
        <w:t>ability w.r.t various 3D models</w:t>
      </w:r>
    </w:p>
    <w:p w:rsidR="00201FE9" w:rsidRDefault="00201FE9" w:rsidP="002E2628">
      <w:pPr>
        <w:pStyle w:val="5"/>
      </w:pPr>
      <w:r>
        <w:t>Adequate</w:t>
      </w:r>
      <w:r>
        <w:t xml:space="preserve"> generality</w:t>
      </w:r>
      <w:r>
        <w:t xml:space="preserve"> </w:t>
      </w:r>
      <w:r>
        <w:t>w.r.t the robustness to different geometric representations,</w:t>
      </w:r>
      <w:r>
        <w:t xml:space="preserve"> </w:t>
      </w:r>
      <w:r>
        <w:t>including surfaces</w:t>
      </w:r>
    </w:p>
    <w:p w:rsidR="00201FE9" w:rsidRDefault="00201FE9" w:rsidP="00201FE9">
      <w:pPr>
        <w:pStyle w:val="3"/>
      </w:pPr>
      <w:r>
        <w:t>Global</w:t>
      </w:r>
    </w:p>
    <w:p w:rsidR="00201FE9" w:rsidRPr="00201FE9" w:rsidRDefault="00201FE9" w:rsidP="00201FE9">
      <w:pPr>
        <w:pStyle w:val="5"/>
      </w:pPr>
      <w:r>
        <w:rPr>
          <w:rFonts w:ascii="AdvGulliv-R" w:hAnsi="AdvGulliv-R" w:cs="AdvGulliv-R"/>
          <w:kern w:val="0"/>
          <w:sz w:val="16"/>
          <w:szCs w:val="16"/>
        </w:rPr>
        <w:t>Shape Distribution</w:t>
      </w:r>
    </w:p>
    <w:p w:rsidR="00201FE9" w:rsidRDefault="00201FE9" w:rsidP="00201FE9">
      <w:pPr>
        <w:pStyle w:val="8"/>
      </w:pPr>
      <w:r>
        <w:t>01--atching 3D Models with shape distributions</w:t>
      </w:r>
    </w:p>
    <w:p w:rsidR="00201FE9" w:rsidRDefault="00201FE9" w:rsidP="00201FE9">
      <w:pPr>
        <w:pStyle w:val="5"/>
      </w:pPr>
      <w:r>
        <w:t>Shape Histogram</w:t>
      </w:r>
    </w:p>
    <w:p w:rsidR="00201FE9" w:rsidRDefault="00201FE9" w:rsidP="00201FE9">
      <w:pPr>
        <w:pStyle w:val="8"/>
      </w:pPr>
      <w:r>
        <w:t>99--</w:t>
      </w:r>
      <w:r>
        <w:t>3D shape histograms for</w:t>
      </w:r>
      <w:r>
        <w:t xml:space="preserve"> </w:t>
      </w:r>
      <w:r>
        <w:t>similarity search and classification in spatial databases</w:t>
      </w:r>
    </w:p>
    <w:p w:rsidR="00201FE9" w:rsidRDefault="00201FE9" w:rsidP="00201FE9">
      <w:pPr>
        <w:pStyle w:val="3"/>
      </w:pPr>
      <w:r>
        <w:t>Local</w:t>
      </w:r>
    </w:p>
    <w:p w:rsidR="00201FE9" w:rsidRDefault="00201FE9" w:rsidP="00201FE9">
      <w:pPr>
        <w:pStyle w:val="5"/>
      </w:pPr>
      <w:r w:rsidRPr="00201FE9">
        <w:t>3D shape context</w:t>
      </w:r>
    </w:p>
    <w:p w:rsidR="00201FE9" w:rsidRDefault="002B2D02" w:rsidP="002B2D02">
      <w:pPr>
        <w:pStyle w:val="8"/>
      </w:pPr>
      <w:r>
        <w:t>04-ECCV-Recognizing objects in range data using regional point descriptors</w:t>
      </w:r>
    </w:p>
    <w:p w:rsidR="002B2D02" w:rsidRDefault="002B2D02" w:rsidP="002B2D02">
      <w:pPr>
        <w:pStyle w:val="8"/>
      </w:pPr>
      <w:r>
        <w:t>05-CVPR-3D shape context based gesture analysis integrated with tracking using omni video array</w:t>
      </w:r>
    </w:p>
    <w:p w:rsidR="002B2D02" w:rsidRDefault="002B2D02" w:rsidP="002B2D02">
      <w:pPr>
        <w:pStyle w:val="8"/>
      </w:pPr>
      <w:r>
        <w:t>03--</w:t>
      </w:r>
      <w:r w:rsidRPr="002B2D02">
        <w:t>3D shape matching with 3D shape contexts</w:t>
      </w:r>
    </w:p>
    <w:p w:rsidR="002B2D02" w:rsidRDefault="002B2D02" w:rsidP="008F0FAA">
      <w:pPr>
        <w:pStyle w:val="5"/>
      </w:pPr>
      <w:r>
        <w:t>Extended</w:t>
      </w:r>
      <w:r>
        <w:t xml:space="preserve"> </w:t>
      </w:r>
      <w:r>
        <w:t>Gaussian Images (EGI)</w:t>
      </w:r>
    </w:p>
    <w:p w:rsidR="002B2D02" w:rsidRDefault="002B2D02" w:rsidP="00CC7A23">
      <w:pPr>
        <w:pStyle w:val="8"/>
      </w:pPr>
      <w:r>
        <w:t>84--</w:t>
      </w:r>
      <w:r>
        <w:t>Extended</w:t>
      </w:r>
      <w:r>
        <w:t xml:space="preserve"> Gaussian Images</w:t>
      </w:r>
    </w:p>
    <w:p w:rsidR="002B2D02" w:rsidRDefault="002B2D02" w:rsidP="002B2D02">
      <w:pPr>
        <w:pStyle w:val="5"/>
      </w:pPr>
      <w:r>
        <w:t>C</w:t>
      </w:r>
      <w:r w:rsidRPr="002B2D02">
        <w:t>onformal factor</w:t>
      </w:r>
    </w:p>
    <w:p w:rsidR="002B2D02" w:rsidRDefault="002B2D02" w:rsidP="002B2D02">
      <w:pPr>
        <w:pStyle w:val="8"/>
      </w:pPr>
      <w:r>
        <w:t>08-3DOR-</w:t>
      </w:r>
      <w:r w:rsidRPr="002B2D02">
        <w:t>3D shape matching with 3D shape contexts</w:t>
      </w:r>
    </w:p>
    <w:p w:rsidR="002B2D02" w:rsidRDefault="002B2D02" w:rsidP="002B2D02">
      <w:pPr>
        <w:pStyle w:val="5"/>
      </w:pPr>
      <w:r>
        <w:t>S</w:t>
      </w:r>
      <w:r w:rsidRPr="002B2D02">
        <w:t>pherical harmonics</w:t>
      </w:r>
    </w:p>
    <w:p w:rsidR="002B2D02" w:rsidRDefault="002B2D02" w:rsidP="002B2D02">
      <w:pPr>
        <w:pStyle w:val="8"/>
      </w:pPr>
      <w:r>
        <w:t>03-SGP-Rotation invariant spherical harmonic representation of 3D shape descriptors</w:t>
      </w:r>
    </w:p>
    <w:p w:rsidR="002B2D02" w:rsidRDefault="002B2D02" w:rsidP="002B2D02">
      <w:pPr>
        <w:pStyle w:val="5"/>
      </w:pPr>
      <w:r w:rsidRPr="002B2D02">
        <w:t>Poisson histogram descriptor</w:t>
      </w:r>
    </w:p>
    <w:p w:rsidR="002B2D02" w:rsidRDefault="002B2D02" w:rsidP="002B2D02">
      <w:pPr>
        <w:pStyle w:val="8"/>
      </w:pPr>
      <w:r>
        <w:t>11-PRL-</w:t>
      </w:r>
      <w:r w:rsidRPr="002B2D02">
        <w:t>3D shape retrieval by Poisson histogram</w:t>
      </w:r>
    </w:p>
    <w:p w:rsidR="002B2D02" w:rsidRDefault="002B2D02" w:rsidP="002B2D02">
      <w:pPr>
        <w:pStyle w:val="4"/>
      </w:pPr>
      <w:r>
        <w:t>13-3DOR-</w:t>
      </w:r>
      <w:r w:rsidRPr="002B2D02">
        <w:t>Data-aware 3D partitioning for generic shape retrieval</w:t>
      </w:r>
    </w:p>
    <w:p w:rsidR="002B2D02" w:rsidRDefault="002B2D02" w:rsidP="001F348D">
      <w:pPr>
        <w:pStyle w:val="5"/>
      </w:pPr>
      <w:r>
        <w:t>E</w:t>
      </w:r>
      <w:r>
        <w:t>nhanced the traditional Bag-of-Feature</w:t>
      </w:r>
      <w:r>
        <w:t xml:space="preserve"> </w:t>
      </w:r>
      <w:r>
        <w:t>framework for generic shapes with their data-aware partition</w:t>
      </w:r>
      <w:r>
        <w:t xml:space="preserve"> </w:t>
      </w:r>
      <w:r>
        <w:t>approach</w:t>
      </w:r>
    </w:p>
    <w:p w:rsidR="002B2D02" w:rsidRDefault="002B2D02" w:rsidP="002B2D02">
      <w:pPr>
        <w:pStyle w:val="4"/>
      </w:pPr>
      <w:r>
        <w:t>14--</w:t>
      </w:r>
      <w:r w:rsidRPr="002B2D02">
        <w:t>A novel 3D model retrieval approach using combined shape distribution</w:t>
      </w:r>
    </w:p>
    <w:p w:rsidR="002B2D02" w:rsidRDefault="002B2D02" w:rsidP="00C0168C">
      <w:pPr>
        <w:pStyle w:val="5"/>
      </w:pPr>
      <w:r>
        <w:t>Combined</w:t>
      </w:r>
      <w:r>
        <w:t xml:space="preserve"> shape distribution</w:t>
      </w:r>
      <w:r>
        <w:t xml:space="preserve"> </w:t>
      </w:r>
      <w:r>
        <w:t>descriptor based on principal plane analysis and group integration</w:t>
      </w:r>
    </w:p>
    <w:p w:rsidR="006A532E" w:rsidRDefault="006A532E" w:rsidP="006A532E">
      <w:pPr>
        <w:pStyle w:val="3"/>
      </w:pPr>
      <w:r w:rsidRPr="006A532E">
        <w:t>Zhang’s Modified Shape Distribution (MSD)</w:t>
      </w:r>
    </w:p>
    <w:p w:rsidR="006A532E" w:rsidRDefault="006A532E" w:rsidP="00A26926">
      <w:pPr>
        <w:pStyle w:val="3"/>
      </w:pPr>
      <w:r>
        <w:t>Shell-Distance-Sum (SDS)</w:t>
      </w:r>
    </w:p>
    <w:p w:rsidR="002B2D02" w:rsidRDefault="006A532E" w:rsidP="006A532E">
      <w:pPr>
        <w:pStyle w:val="2"/>
      </w:pPr>
      <w:r>
        <w:t>||</w:t>
      </w:r>
      <w:r w:rsidRPr="006A532E">
        <w:t>Graph-based techniques</w:t>
      </w:r>
      <w:r>
        <w:t>||</w:t>
      </w:r>
    </w:p>
    <w:p w:rsidR="006A532E" w:rsidRDefault="006A532E" w:rsidP="004A1973">
      <w:pPr>
        <w:pStyle w:val="3"/>
      </w:pPr>
      <w:r>
        <w:lastRenderedPageBreak/>
        <w:t>Perform</w:t>
      </w:r>
      <w:r>
        <w:t xml:space="preserve"> matching among models by</w:t>
      </w:r>
      <w:r>
        <w:t xml:space="preserve"> </w:t>
      </w:r>
      <w:r>
        <w:t>using their skeletal or topological graph structures</w:t>
      </w:r>
    </w:p>
    <w:p w:rsidR="006A532E" w:rsidRDefault="006A532E" w:rsidP="00A55FED">
      <w:pPr>
        <w:pStyle w:val="3"/>
      </w:pPr>
      <w:r>
        <w:t>Skeleton</w:t>
      </w:r>
      <w:r>
        <w:t xml:space="preserve"> </w:t>
      </w:r>
      <w:r>
        <w:t>graph-based approaches</w:t>
      </w:r>
    </w:p>
    <w:p w:rsidR="006A532E" w:rsidRDefault="006A532E" w:rsidP="00EF15C2">
      <w:pPr>
        <w:pStyle w:val="5"/>
      </w:pPr>
      <w:r>
        <w:t>Abstract</w:t>
      </w:r>
      <w:r>
        <w:t xml:space="preserve"> a 3D model as a low-dimensional</w:t>
      </w:r>
      <w:r>
        <w:t xml:space="preserve"> </w:t>
      </w:r>
      <w:r>
        <w:t>graph, which visually preserves the global shape configuration and</w:t>
      </w:r>
      <w:r>
        <w:t xml:space="preserve"> </w:t>
      </w:r>
      <w:r>
        <w:t>whose nodes and edges correspond to the geometric attributes of</w:t>
      </w:r>
      <w:r>
        <w:t xml:space="preserve"> </w:t>
      </w:r>
      <w:r>
        <w:t>the shape components</w:t>
      </w:r>
    </w:p>
    <w:p w:rsidR="006A532E" w:rsidRDefault="006A532E" w:rsidP="006A532E">
      <w:pPr>
        <w:pStyle w:val="6"/>
      </w:pPr>
      <w:r>
        <w:t xml:space="preserve">03--Skeleton based shape matching and retrieval </w:t>
      </w:r>
    </w:p>
    <w:p w:rsidR="006A532E" w:rsidRDefault="006A532E" w:rsidP="006A532E">
      <w:pPr>
        <w:pStyle w:val="6"/>
      </w:pPr>
      <w:r>
        <w:t>14--</w:t>
      </w:r>
      <w:r w:rsidRPr="006A532E">
        <w:t>Symmetry discovery and retrieval of nonrigid 3D shapes using geodesic skeleton paths</w:t>
      </w:r>
    </w:p>
    <w:p w:rsidR="006A532E" w:rsidRDefault="006A532E" w:rsidP="003505B1">
      <w:pPr>
        <w:pStyle w:val="7"/>
      </w:pPr>
      <w:r>
        <w:t>The</w:t>
      </w:r>
      <w:r>
        <w:t xml:space="preserve"> geometry of a 3D mesh is coded as a</w:t>
      </w:r>
      <w:r>
        <w:t xml:space="preserve"> </w:t>
      </w:r>
      <w:r>
        <w:t>sequence of radii of the maximal balls at the skeleton points</w:t>
      </w:r>
    </w:p>
    <w:p w:rsidR="006A532E" w:rsidRDefault="006A532E" w:rsidP="006A532E">
      <w:pPr>
        <w:pStyle w:val="3"/>
      </w:pPr>
      <w:r w:rsidRPr="006A532E">
        <w:t>Topology-based methods</w:t>
      </w:r>
    </w:p>
    <w:p w:rsidR="006A532E" w:rsidRDefault="000E4FB0" w:rsidP="00C317EC">
      <w:pPr>
        <w:pStyle w:val="5"/>
      </w:pPr>
      <w:r>
        <w:t>Compare</w:t>
      </w:r>
      <w:r>
        <w:t xml:space="preserve"> 3D models based on the</w:t>
      </w:r>
      <w:r>
        <w:t xml:space="preserve"> </w:t>
      </w:r>
      <w:r>
        <w:t>difference in their global topological structures</w:t>
      </w:r>
    </w:p>
    <w:p w:rsidR="000E4FB0" w:rsidRDefault="009711EF" w:rsidP="005B0A60">
      <w:pPr>
        <w:pStyle w:val="5"/>
      </w:pPr>
      <w:r>
        <w:t>Among the various</w:t>
      </w:r>
      <w:r>
        <w:t xml:space="preserve"> </w:t>
      </w:r>
      <w:r>
        <w:t>topology representations, Reeb graphs, which are rooted in</w:t>
      </w:r>
      <w:r>
        <w:t xml:space="preserve"> </w:t>
      </w:r>
      <w:r>
        <w:t>the Morse theory, are considered one of the most popular</w:t>
      </w:r>
    </w:p>
    <w:p w:rsidR="009711EF" w:rsidRDefault="009711EF" w:rsidP="009711EF">
      <w:pPr>
        <w:pStyle w:val="6"/>
      </w:pPr>
      <w:r>
        <w:t>01--</w:t>
      </w:r>
      <w:r w:rsidRPr="009711EF">
        <w:t>Topology Matching for Fully Automatic Similarity Estimation of 3D Shapes</w:t>
      </w:r>
    </w:p>
    <w:p w:rsidR="009711EF" w:rsidRDefault="009711EF" w:rsidP="009711EF">
      <w:pPr>
        <w:pStyle w:val="7"/>
      </w:pPr>
      <w:r w:rsidRPr="009711EF">
        <w:t>typical example based on Reeb graph</w:t>
      </w:r>
    </w:p>
    <w:p w:rsidR="009711EF" w:rsidRDefault="009711EF" w:rsidP="009711EF">
      <w:pPr>
        <w:pStyle w:val="6"/>
      </w:pPr>
      <w:r>
        <w:t>13--</w:t>
      </w:r>
      <w:r w:rsidRPr="009711EF">
        <w:t>3D shape retrieval using Kernels on Extended Reeb Graphs</w:t>
      </w:r>
    </w:p>
    <w:p w:rsidR="009711EF" w:rsidRDefault="009711EF" w:rsidP="00841434">
      <w:pPr>
        <w:pStyle w:val="7"/>
      </w:pPr>
      <w:r>
        <w:t>compared 3D models based</w:t>
      </w:r>
      <w:r>
        <w:t xml:space="preserve"> </w:t>
      </w:r>
      <w:r>
        <w:t>on the kernel functions defined on extended Reeb graphs</w:t>
      </w:r>
    </w:p>
    <w:p w:rsidR="009711EF" w:rsidRDefault="009711EF" w:rsidP="009711EF">
      <w:pPr>
        <w:pStyle w:val="5"/>
      </w:pPr>
      <w:r w:rsidRPr="009711EF">
        <w:t>Another direction relies on the th</w:t>
      </w:r>
      <w:r>
        <w:t>eory of Topological Persistence</w:t>
      </w:r>
    </w:p>
    <w:p w:rsidR="009711EF" w:rsidRDefault="009711EF" w:rsidP="009711EF">
      <w:pPr>
        <w:pStyle w:val="6"/>
      </w:pPr>
      <w:r>
        <w:t>02--Topological persistence and simplification</w:t>
      </w:r>
    </w:p>
    <w:p w:rsidR="009711EF" w:rsidRDefault="009711EF" w:rsidP="003041E9">
      <w:pPr>
        <w:pStyle w:val="7"/>
      </w:pPr>
      <w:r>
        <w:t>the concept</w:t>
      </w:r>
      <w:r>
        <w:t xml:space="preserve"> </w:t>
      </w:r>
      <w:r>
        <w:t>of persistence diagram or barcode and builds on previous related</w:t>
      </w:r>
      <w:r>
        <w:t xml:space="preserve"> </w:t>
      </w:r>
      <w:r>
        <w:t>work on size functions</w:t>
      </w:r>
    </w:p>
    <w:p w:rsidR="009711EF" w:rsidRDefault="009711EF" w:rsidP="00E63850">
      <w:pPr>
        <w:pStyle w:val="7"/>
      </w:pPr>
      <w:r>
        <w:t>The method provides a principled</w:t>
      </w:r>
      <w:r>
        <w:t xml:space="preserve"> </w:t>
      </w:r>
      <w:r>
        <w:t>way to qualitatively visualize and measure the topological structures</w:t>
      </w:r>
      <w:r>
        <w:t xml:space="preserve"> </w:t>
      </w:r>
      <w:r>
        <w:t>via the feature functions defined on the shape surface</w:t>
      </w:r>
    </w:p>
    <w:p w:rsidR="009711EF" w:rsidRDefault="009711EF" w:rsidP="009711EF">
      <w:pPr>
        <w:pStyle w:val="6"/>
      </w:pPr>
      <w:r>
        <w:t>13--</w:t>
      </w:r>
      <w:r w:rsidRPr="009711EF">
        <w:t>PHOG: Photometric and geometric functions for textured shape retrieval</w:t>
      </w:r>
    </w:p>
    <w:p w:rsidR="009711EF" w:rsidRDefault="009711EF" w:rsidP="009711EF">
      <w:pPr>
        <w:pStyle w:val="6"/>
      </w:pPr>
      <w:r>
        <w:t>14-CVPR-</w:t>
      </w:r>
      <w:r w:rsidRPr="009711EF">
        <w:t>Persistence-based structural recognition</w:t>
      </w:r>
    </w:p>
    <w:p w:rsidR="009711EF" w:rsidRDefault="009711EF" w:rsidP="009711EF">
      <w:pPr>
        <w:pStyle w:val="2"/>
      </w:pPr>
      <w:r>
        <w:t>||</w:t>
      </w:r>
      <w:r w:rsidRPr="009711EF">
        <w:t>View-based techniques</w:t>
      </w:r>
      <w:r>
        <w:t>||</w:t>
      </w:r>
    </w:p>
    <w:p w:rsidR="009711EF" w:rsidRDefault="009711EF" w:rsidP="00A46FE7">
      <w:pPr>
        <w:pStyle w:val="3"/>
      </w:pPr>
      <w:r>
        <w:t>A</w:t>
      </w:r>
      <w:r>
        <w:t xml:space="preserve"> set of rendered views to represent</w:t>
      </w:r>
      <w:r>
        <w:t xml:space="preserve"> </w:t>
      </w:r>
      <w:r>
        <w:t>a 3D model</w:t>
      </w:r>
    </w:p>
    <w:p w:rsidR="009711EF" w:rsidRDefault="00DE3DEC" w:rsidP="009E29B8">
      <w:pPr>
        <w:pStyle w:val="3"/>
      </w:pPr>
      <w:r>
        <w:t>The visual similarity between the views of t</w:t>
      </w:r>
      <w:r>
        <w:t>w</w:t>
      </w:r>
      <w:r>
        <w:t>o</w:t>
      </w:r>
      <w:r>
        <w:t xml:space="preserve"> </w:t>
      </w:r>
      <w:r>
        <w:t>models is regarded as the model difference</w:t>
      </w:r>
    </w:p>
    <w:p w:rsidR="00DE3DEC" w:rsidRDefault="00DE3DEC" w:rsidP="009E29B8">
      <w:pPr>
        <w:pStyle w:val="3"/>
      </w:pPr>
      <w:r>
        <w:t>Survey</w:t>
      </w:r>
    </w:p>
    <w:p w:rsidR="00DE3DEC" w:rsidRDefault="00DE3DEC" w:rsidP="00DE3DEC">
      <w:pPr>
        <w:pStyle w:val="6"/>
      </w:pPr>
      <w:r>
        <w:t>12--</w:t>
      </w:r>
      <w:r w:rsidRPr="00DE3DEC">
        <w:t>A Survey of Recent View-based 3D Model Retrieval Methods</w:t>
      </w:r>
    </w:p>
    <w:p w:rsidR="00DE3DEC" w:rsidRDefault="00DE3DEC" w:rsidP="00DE3DEC">
      <w:pPr>
        <w:pStyle w:val="3"/>
      </w:pPr>
      <w:r>
        <w:t>Two stages</w:t>
      </w:r>
    </w:p>
    <w:p w:rsidR="00DE3DEC" w:rsidRDefault="00DE3DEC" w:rsidP="00036E08">
      <w:pPr>
        <w:pStyle w:val="6"/>
      </w:pPr>
      <w:r>
        <w:t>Descriptive</w:t>
      </w:r>
      <w:r>
        <w:t xml:space="preserve"> feature extraction from certain view</w:t>
      </w:r>
      <w:r>
        <w:t xml:space="preserve"> </w:t>
      </w:r>
      <w:r>
        <w:t>images</w:t>
      </w:r>
    </w:p>
    <w:p w:rsidR="00DE3DEC" w:rsidRDefault="00DE3DEC" w:rsidP="00036E08">
      <w:pPr>
        <w:pStyle w:val="6"/>
      </w:pPr>
      <w:r>
        <w:t>A</w:t>
      </w:r>
      <w:r>
        <w:t>ppropriate comparison between sets of visual features</w:t>
      </w:r>
    </w:p>
    <w:p w:rsidR="00DE3DEC" w:rsidRDefault="00DE3DEC" w:rsidP="00DE3DEC">
      <w:pPr>
        <w:pStyle w:val="3"/>
      </w:pPr>
      <w:r w:rsidRPr="00DE3DEC">
        <w:t>Descriptive feature extraction</w:t>
      </w:r>
    </w:p>
    <w:p w:rsidR="00DE3DEC" w:rsidRDefault="00DE3DEC" w:rsidP="00DE3DEC">
      <w:pPr>
        <w:pStyle w:val="5"/>
      </w:pPr>
      <w:r>
        <w:t>Light Field descriptors</w:t>
      </w:r>
    </w:p>
    <w:p w:rsidR="00DE3DEC" w:rsidRDefault="00DE3DEC" w:rsidP="00DE3DEC">
      <w:pPr>
        <w:pStyle w:val="8"/>
      </w:pPr>
      <w:r>
        <w:t>03-CGF-</w:t>
      </w:r>
      <w:r w:rsidRPr="00DE3DEC">
        <w:t>On Visual Similarity Based 3D Model Retrieval</w:t>
      </w:r>
    </w:p>
    <w:p w:rsidR="00DE3DEC" w:rsidRDefault="00DE3DEC" w:rsidP="00DE3DEC">
      <w:pPr>
        <w:pStyle w:val="5"/>
      </w:pPr>
      <w:r w:rsidRPr="00DE3DEC">
        <w:t>Multi-view Depth Line Approach (MDLA)</w:t>
      </w:r>
    </w:p>
    <w:p w:rsidR="00DE3DEC" w:rsidRDefault="00DE3DEC" w:rsidP="00DE3DEC">
      <w:pPr>
        <w:pStyle w:val="8"/>
      </w:pPr>
      <w:r>
        <w:t>07-ICIP-</w:t>
      </w:r>
      <w:r w:rsidRPr="00DE3DEC">
        <w:t>A New Descriptor for 2D Depth Image Indexing and 3D Model Retrieval</w:t>
      </w:r>
    </w:p>
    <w:p w:rsidR="00DE3DEC" w:rsidRDefault="00DE3DEC" w:rsidP="00DE3DEC">
      <w:pPr>
        <w:pStyle w:val="5"/>
      </w:pPr>
      <w:r w:rsidRPr="00DE3DEC">
        <w:t>salient local visual features</w:t>
      </w:r>
    </w:p>
    <w:p w:rsidR="00DE3DEC" w:rsidRDefault="00DE3DEC" w:rsidP="00DE3DEC">
      <w:pPr>
        <w:pStyle w:val="8"/>
      </w:pPr>
      <w:r>
        <w:t>08--Salient local visual features for shape-based 3D model retrieval</w:t>
      </w:r>
    </w:p>
    <w:p w:rsidR="00DE3DEC" w:rsidRDefault="00DE3DEC" w:rsidP="0070613E">
      <w:pPr>
        <w:pStyle w:val="5"/>
      </w:pPr>
      <w:r>
        <w:t>Compact Multi-View</w:t>
      </w:r>
      <w:r>
        <w:t xml:space="preserve"> </w:t>
      </w:r>
      <w:r>
        <w:t>Descriptor (CMVD)</w:t>
      </w:r>
    </w:p>
    <w:p w:rsidR="00DE3DEC" w:rsidRDefault="00DE3DEC" w:rsidP="00DE3DEC">
      <w:pPr>
        <w:pStyle w:val="8"/>
      </w:pPr>
      <w:r>
        <w:lastRenderedPageBreak/>
        <w:t>10-IJCV-</w:t>
      </w:r>
      <w:r w:rsidRPr="00DE3DEC">
        <w:t>A 3D Shape Retrieval Framework Supporting Multimodal Queries</w:t>
      </w:r>
    </w:p>
    <w:p w:rsidR="00DE3DEC" w:rsidRDefault="00DE3DEC" w:rsidP="00DE3DEC">
      <w:pPr>
        <w:pStyle w:val="5"/>
      </w:pPr>
      <w:r w:rsidRPr="00DE3DEC">
        <w:t>View Context shape descriptor</w:t>
      </w:r>
    </w:p>
    <w:p w:rsidR="00DE3DEC" w:rsidRDefault="00DE3DEC" w:rsidP="00DE3DEC">
      <w:pPr>
        <w:pStyle w:val="8"/>
      </w:pPr>
      <w:r>
        <w:t>11--</w:t>
      </w:r>
      <w:r w:rsidRPr="00DE3DEC">
        <w:t>View context based 2D sketch-3D model alignment</w:t>
      </w:r>
    </w:p>
    <w:p w:rsidR="00F92CD6" w:rsidRDefault="00F92CD6" w:rsidP="00F92CD6">
      <w:pPr>
        <w:pStyle w:val="3"/>
      </w:pPr>
      <w:r w:rsidRPr="00F92CD6">
        <w:t>appropriate comparison between sets of visual features</w:t>
      </w:r>
    </w:p>
    <w:p w:rsidR="00DE3DEC" w:rsidRDefault="00F92CD6" w:rsidP="00551A1D">
      <w:pPr>
        <w:pStyle w:val="5"/>
      </w:pPr>
      <w:r>
        <w:t>Bag-of-Features</w:t>
      </w:r>
      <w:r>
        <w:t xml:space="preserve"> </w:t>
      </w:r>
      <w:r>
        <w:t>based approach</w:t>
      </w:r>
      <w:r>
        <w:t xml:space="preserve"> and its variants</w:t>
      </w:r>
    </w:p>
    <w:p w:rsidR="00F92CD6" w:rsidRDefault="00F92CD6" w:rsidP="00F92CD6">
      <w:pPr>
        <w:pStyle w:val="8"/>
      </w:pPr>
      <w:r>
        <w:t>10--</w:t>
      </w:r>
      <w:r w:rsidRPr="00F92CD6">
        <w:t>Visual Similarity Based 3D Shape Retrieval Using Bag-of-Features</w:t>
      </w:r>
    </w:p>
    <w:p w:rsidR="00F92CD6" w:rsidRDefault="00F92CD6" w:rsidP="00F92CD6">
      <w:pPr>
        <w:pStyle w:val="8"/>
      </w:pPr>
      <w:r>
        <w:t>10-Multimedia-</w:t>
      </w:r>
      <w:r w:rsidRPr="00F92CD6">
        <w:t>3D object retrieval with bag-of-region-words</w:t>
      </w:r>
    </w:p>
    <w:p w:rsidR="00F92CD6" w:rsidRDefault="00F92CD6" w:rsidP="00103B01">
      <w:pPr>
        <w:pStyle w:val="5"/>
      </w:pPr>
      <w:r>
        <w:t>M</w:t>
      </w:r>
      <w:r>
        <w:t>ore accurate 3D model alignment-based</w:t>
      </w:r>
      <w:r>
        <w:t xml:space="preserve"> </w:t>
      </w:r>
      <w:r>
        <w:t>methods</w:t>
      </w:r>
    </w:p>
    <w:p w:rsidR="00F92CD6" w:rsidRDefault="00F92CD6" w:rsidP="00F92CD6">
      <w:pPr>
        <w:pStyle w:val="8"/>
      </w:pPr>
      <w:r>
        <w:t>11-ICMR-</w:t>
      </w:r>
      <w:r w:rsidRPr="00F92CD6">
        <w:t>3D model retrieval using accurate pose estimation and view-based similarity</w:t>
      </w:r>
    </w:p>
    <w:p w:rsidR="00F92CD6" w:rsidRDefault="006F2C61" w:rsidP="006F2C61">
      <w:pPr>
        <w:pStyle w:val="3"/>
      </w:pPr>
      <w:r>
        <w:t>Recent methods</w:t>
      </w:r>
    </w:p>
    <w:p w:rsidR="006F2C61" w:rsidRDefault="006F2C61" w:rsidP="006F2C61">
      <w:pPr>
        <w:pStyle w:val="6"/>
      </w:pPr>
      <w:r>
        <w:t>14-TOM-</w:t>
      </w:r>
      <w:r w:rsidRPr="006F2C61">
        <w:t>Sphere Image for 3-D Model Retrieval</w:t>
      </w:r>
    </w:p>
    <w:p w:rsidR="006F2C61" w:rsidRDefault="006F2C61" w:rsidP="00FA23B9">
      <w:pPr>
        <w:pStyle w:val="7"/>
      </w:pPr>
      <w:r>
        <w:t>defined a view-based shape descriptor</w:t>
      </w:r>
      <w:r>
        <w:t xml:space="preserve"> </w:t>
      </w:r>
      <w:r>
        <w:t>named Sphere Image that integrates the spatial information of</w:t>
      </w:r>
      <w:r>
        <w:t xml:space="preserve"> </w:t>
      </w:r>
      <w:r>
        <w:t>a collection of viewpoints and their corresponding view features</w:t>
      </w:r>
      <w:r>
        <w:t xml:space="preserve"> </w:t>
      </w:r>
      <w:r>
        <w:t>that are matched based on a probabilistic graphical model</w:t>
      </w:r>
    </w:p>
    <w:p w:rsidR="006F2C61" w:rsidRDefault="006F2C61" w:rsidP="006F2C61">
      <w:pPr>
        <w:pStyle w:val="6"/>
      </w:pPr>
      <w:r>
        <w:t>13--</w:t>
      </w:r>
      <w:r w:rsidRPr="006F2C61">
        <w:t>3D shape retrieval using viewpoint information-theoretic measures: 3D shape retrieval using viewpoint measures</w:t>
      </w:r>
    </w:p>
    <w:p w:rsidR="006F2C61" w:rsidRDefault="006F2C61" w:rsidP="0051024F">
      <w:pPr>
        <w:pStyle w:val="7"/>
      </w:pPr>
      <w:r>
        <w:t>Proposed</w:t>
      </w:r>
      <w:r>
        <w:t xml:space="preserve"> a 3D shape</w:t>
      </w:r>
      <w:r>
        <w:t xml:space="preserve"> </w:t>
      </w:r>
      <w:r>
        <w:t>descriptor of the Information Sphere and utilized mutual information-based measures for the matching</w:t>
      </w:r>
    </w:p>
    <w:p w:rsidR="006F2C61" w:rsidRDefault="006F2C61" w:rsidP="006F2C61">
      <w:pPr>
        <w:pStyle w:val="6"/>
      </w:pPr>
      <w:r>
        <w:t>13--</w:t>
      </w:r>
      <w:r w:rsidRPr="006F2C61">
        <w:t>Retrieving 3D Model Using Compound-Eye Visual Representation</w:t>
      </w:r>
    </w:p>
    <w:p w:rsidR="00E45442" w:rsidRDefault="00E45442" w:rsidP="00E75411">
      <w:pPr>
        <w:pStyle w:val="7"/>
      </w:pPr>
      <w:r>
        <w:t>Designed</w:t>
      </w:r>
      <w:r>
        <w:t xml:space="preserve"> a feature named Spherical-SIFT to represent the salient</w:t>
      </w:r>
      <w:r>
        <w:t xml:space="preserve"> </w:t>
      </w:r>
      <w:r>
        <w:t>local features on spherical images</w:t>
      </w:r>
    </w:p>
    <w:p w:rsidR="00E45442" w:rsidRDefault="00E45442" w:rsidP="00E45442">
      <w:pPr>
        <w:pStyle w:val="6"/>
      </w:pPr>
      <w:r>
        <w:t>13--</w:t>
      </w:r>
      <w:r w:rsidRPr="00E45442">
        <w:t>3D object retrieval via range image queries in a bag-of-visual-words context</w:t>
      </w:r>
    </w:p>
    <w:p w:rsidR="00E45442" w:rsidRDefault="00E45442" w:rsidP="00254C94">
      <w:pPr>
        <w:pStyle w:val="7"/>
      </w:pPr>
      <w:r>
        <w:t>Retrieved</w:t>
      </w:r>
      <w:r>
        <w:t xml:space="preserve"> complete 3D pottery models based on the panoramic</w:t>
      </w:r>
      <w:r>
        <w:t xml:space="preserve"> </w:t>
      </w:r>
      <w:r>
        <w:t>feature views of a partial range image query</w:t>
      </w:r>
    </w:p>
    <w:p w:rsidR="00E45442" w:rsidRDefault="00E45442" w:rsidP="00E45442">
      <w:pPr>
        <w:pStyle w:val="3"/>
      </w:pPr>
      <w:r>
        <w:rPr>
          <w:rFonts w:hint="eastAsia"/>
        </w:rPr>
        <w:t>Evaluated</w:t>
      </w:r>
      <w:r>
        <w:t xml:space="preserve"> </w:t>
      </w:r>
      <w:r>
        <w:rPr>
          <w:rFonts w:hint="eastAsia"/>
        </w:rPr>
        <w:t>methods</w:t>
      </w:r>
    </w:p>
    <w:p w:rsidR="00E45442" w:rsidRDefault="00E45442" w:rsidP="0011344B">
      <w:pPr>
        <w:pStyle w:val="6"/>
      </w:pPr>
      <w:r>
        <w:t xml:space="preserve">Aono’s KAZE local feature </w:t>
      </w:r>
      <w:r>
        <w:t>with the VLAD encoding</w:t>
      </w:r>
      <w:r>
        <w:t xml:space="preserve"> scheme </w:t>
      </w:r>
      <w:r>
        <w:t>(KVLAD)</w:t>
      </w:r>
    </w:p>
    <w:p w:rsidR="00E45442" w:rsidRDefault="00E45442" w:rsidP="00E45442">
      <w:pPr>
        <w:pStyle w:val="8"/>
      </w:pPr>
      <w:r>
        <w:t>12-</w:t>
      </w:r>
      <w:r>
        <w:rPr>
          <w:rFonts w:hint="eastAsia"/>
        </w:rPr>
        <w:t>ECCV</w:t>
      </w:r>
      <w:r>
        <w:t>-</w:t>
      </w:r>
      <w:r w:rsidRPr="00E45442">
        <w:t>KAZE Features</w:t>
      </w:r>
    </w:p>
    <w:p w:rsidR="00E45442" w:rsidRDefault="00E45442" w:rsidP="00E45442">
      <w:pPr>
        <w:pStyle w:val="8"/>
      </w:pPr>
      <w:r>
        <w:t>10-CVPR-</w:t>
      </w:r>
      <w:r w:rsidRPr="00E45442">
        <w:t>Aggregating local descriptors into a compact image representation</w:t>
      </w:r>
    </w:p>
    <w:p w:rsidR="00E45442" w:rsidRDefault="00E45442" w:rsidP="00C92C1E">
      <w:pPr>
        <w:pStyle w:val="5"/>
      </w:pPr>
      <w:r>
        <w:t>Furuya’s Bag-of-Features of</w:t>
      </w:r>
      <w:r>
        <w:t xml:space="preserve"> </w:t>
      </w:r>
      <w:r>
        <w:t>Dense SIFT (BF-DSIFT)</w:t>
      </w:r>
    </w:p>
    <w:p w:rsidR="00E45442" w:rsidRDefault="00E45442" w:rsidP="00E45442">
      <w:pPr>
        <w:pStyle w:val="5"/>
      </w:pPr>
      <w:r w:rsidRPr="00E45442">
        <w:t>Per-View Matching of One SIFT (VM-1SIFT)</w:t>
      </w:r>
    </w:p>
    <w:p w:rsidR="00E45442" w:rsidRDefault="00E45442" w:rsidP="00E45442">
      <w:pPr>
        <w:pStyle w:val="5"/>
      </w:pPr>
      <w:r w:rsidRPr="00E45442">
        <w:t>Manifold Ranking of BF-DSIFT (MR-BF-DSIFT)</w:t>
      </w:r>
    </w:p>
    <w:p w:rsidR="00E45442" w:rsidRDefault="00E45442" w:rsidP="00120AAD">
      <w:pPr>
        <w:pStyle w:val="5"/>
      </w:pPr>
      <w:r>
        <w:t>Manifold Ranking of 1SIFT (MR-VM-1SIFT)</w:t>
      </w:r>
    </w:p>
    <w:p w:rsidR="00E45442" w:rsidRDefault="00E45442" w:rsidP="00120AAD">
      <w:pPr>
        <w:pStyle w:val="5"/>
      </w:pPr>
      <w:r>
        <w:t>Manifold Ranking of</w:t>
      </w:r>
      <w:r>
        <w:t xml:space="preserve"> </w:t>
      </w:r>
      <w:r>
        <w:t>D1SIFT (MR-D1SIFT)</w:t>
      </w:r>
    </w:p>
    <w:p w:rsidR="00E45442" w:rsidRDefault="00E45442" w:rsidP="00DA0D90">
      <w:pPr>
        <w:pStyle w:val="5"/>
      </w:pPr>
      <w:r>
        <w:t>Tatsuma’s Depth Buffered Super-Vector Coding</w:t>
      </w:r>
      <w:r>
        <w:t xml:space="preserve"> </w:t>
      </w:r>
      <w:r>
        <w:t>(DBSVC)</w:t>
      </w:r>
    </w:p>
    <w:p w:rsidR="00E45442" w:rsidRDefault="00E45442" w:rsidP="006C7343">
      <w:pPr>
        <w:pStyle w:val="5"/>
      </w:pPr>
      <w:r>
        <w:t>Locally Constrained Diffusion Ranking of DBSVC</w:t>
      </w:r>
      <w:r>
        <w:t xml:space="preserve"> </w:t>
      </w:r>
      <w:r>
        <w:t>(LCDR-DBSVC)</w:t>
      </w:r>
    </w:p>
    <w:p w:rsidR="00100B55" w:rsidRDefault="00100B55" w:rsidP="00100B55">
      <w:pPr>
        <w:pStyle w:val="2"/>
      </w:pPr>
      <w:r>
        <w:t>||</w:t>
      </w:r>
      <w:r w:rsidRPr="00100B55">
        <w:t>Hybrid techniques</w:t>
      </w:r>
      <w:r>
        <w:t>||</w:t>
      </w:r>
    </w:p>
    <w:p w:rsidR="008C0EB5" w:rsidRDefault="008D5DDE" w:rsidP="008D5DDE">
      <w:pPr>
        <w:pStyle w:val="3"/>
      </w:pPr>
      <w:r w:rsidRPr="008D5DDE">
        <w:t>DESIRE</w:t>
      </w:r>
    </w:p>
    <w:p w:rsidR="008D5DDE" w:rsidRDefault="008D5DDE" w:rsidP="008D5DDE">
      <w:pPr>
        <w:pStyle w:val="6"/>
      </w:pPr>
      <w:r>
        <w:t>05-ICME-</w:t>
      </w:r>
      <w:r w:rsidRPr="008D5DDE">
        <w:t>DESIRE: a composite 3D-shape descriptor</w:t>
      </w:r>
    </w:p>
    <w:p w:rsidR="008D5DDE" w:rsidRDefault="008D5DDE" w:rsidP="008D5DDE">
      <w:pPr>
        <w:pStyle w:val="3"/>
      </w:pPr>
      <w:r w:rsidRPr="008D5DDE">
        <w:t>DSH</w:t>
      </w:r>
    </w:p>
    <w:p w:rsidR="008D5DDE" w:rsidRDefault="008D5DDE" w:rsidP="008D5DDE">
      <w:pPr>
        <w:pStyle w:val="6"/>
      </w:pPr>
      <w:r>
        <w:t>08-</w:t>
      </w:r>
      <w:r w:rsidRPr="008D5DDE">
        <w:t>3</w:t>
      </w:r>
      <w:r>
        <w:t>DOR-3</w:t>
      </w:r>
      <w:r w:rsidRPr="008D5DDE">
        <w:t>D Object Retrieval using an Efﬁcient and Compact Hybrid Shape Descriptor</w:t>
      </w:r>
    </w:p>
    <w:p w:rsidR="008D5DDE" w:rsidRDefault="008D5DDE" w:rsidP="00FE0B67">
      <w:pPr>
        <w:pStyle w:val="5"/>
      </w:pPr>
      <w:r>
        <w:t>combines Depth</w:t>
      </w:r>
      <w:r>
        <w:t xml:space="preserve"> </w:t>
      </w:r>
      <w:r>
        <w:t>buffer-based 2D features and Spherical Harmonics-based 3D features</w:t>
      </w:r>
    </w:p>
    <w:p w:rsidR="008D5DDE" w:rsidRDefault="008D5DDE" w:rsidP="008D5DDE">
      <w:pPr>
        <w:pStyle w:val="3"/>
      </w:pPr>
      <w:r w:rsidRPr="008D5DDE">
        <w:lastRenderedPageBreak/>
        <w:t>PANORAMA</w:t>
      </w:r>
    </w:p>
    <w:p w:rsidR="008D5DDE" w:rsidRDefault="008D5DDE" w:rsidP="008D5DDE">
      <w:pPr>
        <w:pStyle w:val="6"/>
      </w:pPr>
      <w:r>
        <w:t>10-IJCV-</w:t>
      </w:r>
      <w:r w:rsidRPr="008D5DDE">
        <w:t>PANORAMA: A 3D Shape Descriptor based on Panoramic Views for Unsupervised 3D Object Retrieva</w:t>
      </w:r>
      <w:r>
        <w:t>l</w:t>
      </w:r>
    </w:p>
    <w:p w:rsidR="008D5DDE" w:rsidRDefault="008D5DDE" w:rsidP="00993158">
      <w:pPr>
        <w:pStyle w:val="5"/>
      </w:pPr>
      <w:r>
        <w:t>Represents</w:t>
      </w:r>
      <w:r>
        <w:t xml:space="preserve"> a 3D model based on a set of</w:t>
      </w:r>
      <w:r>
        <w:t xml:space="preserve"> </w:t>
      </w:r>
      <w:r>
        <w:t>panoramic views and achieves state-of-the-art performance on</w:t>
      </w:r>
      <w:r>
        <w:t xml:space="preserve"> </w:t>
      </w:r>
      <w:r>
        <w:t>several generic 3D model databases</w:t>
      </w:r>
    </w:p>
    <w:p w:rsidR="008D5DDE" w:rsidRDefault="008D5DDE" w:rsidP="008D5DDE">
      <w:pPr>
        <w:pStyle w:val="3"/>
      </w:pPr>
      <w:r w:rsidRPr="008D5DDE">
        <w:t>ZFDR</w:t>
      </w:r>
    </w:p>
    <w:p w:rsidR="008D5DDE" w:rsidRDefault="008D5DDE" w:rsidP="008D5DDE">
      <w:pPr>
        <w:pStyle w:val="6"/>
      </w:pPr>
      <w:r>
        <w:t>13--</w:t>
      </w:r>
      <w:r w:rsidRPr="008D5DDE">
        <w:t>3D model retrieval using hybrid features and class information</w:t>
      </w:r>
    </w:p>
    <w:p w:rsidR="008D5DDE" w:rsidRDefault="008D5DDE" w:rsidP="0019295E">
      <w:pPr>
        <w:pStyle w:val="5"/>
      </w:pPr>
      <w:r>
        <w:t>Comprising</w:t>
      </w:r>
      <w:r>
        <w:t xml:space="preserve"> both geometric</w:t>
      </w:r>
      <w:r>
        <w:t xml:space="preserve"> </w:t>
      </w:r>
      <w:r>
        <w:t>and view information</w:t>
      </w:r>
    </w:p>
    <w:p w:rsidR="008D5DDE" w:rsidRDefault="008D5DDE" w:rsidP="008D5DDE">
      <w:pPr>
        <w:pStyle w:val="3"/>
      </w:pPr>
      <w:r>
        <w:t>Topology-based + View based</w:t>
      </w:r>
    </w:p>
    <w:p w:rsidR="008D5DDE" w:rsidRDefault="008D5DDE" w:rsidP="008D5DDE">
      <w:pPr>
        <w:pStyle w:val="6"/>
      </w:pPr>
      <w:r>
        <w:t>13--</w:t>
      </w:r>
      <w:r w:rsidRPr="008D5DDE">
        <w:t>Combining topological and view-based features for 3D model retrieval</w:t>
      </w:r>
    </w:p>
    <w:p w:rsidR="008D5DDE" w:rsidRDefault="008D5DDE" w:rsidP="008C7732">
      <w:pPr>
        <w:pStyle w:val="5"/>
      </w:pPr>
      <w:r>
        <w:t>combined the topological feature multi</w:t>
      </w:r>
      <w:r w:rsidR="0076491A">
        <w:t>-</w:t>
      </w:r>
      <w:r>
        <w:t>resolutional Reeb</w:t>
      </w:r>
      <w:r>
        <w:t xml:space="preserve"> </w:t>
      </w:r>
      <w:r>
        <w:t>graph (MRG) based features and modified BOF-based view features</w:t>
      </w:r>
    </w:p>
    <w:p w:rsidR="008D5DDE" w:rsidRDefault="0076491A" w:rsidP="008D5DDE">
      <w:pPr>
        <w:pStyle w:val="3"/>
      </w:pPr>
      <w:r>
        <w:t xml:space="preserve"> </w:t>
      </w:r>
    </w:p>
    <w:p w:rsidR="0076491A" w:rsidRDefault="0076491A" w:rsidP="0076491A">
      <w:pPr>
        <w:pStyle w:val="6"/>
      </w:pPr>
      <w:r>
        <w:t>14--</w:t>
      </w:r>
      <w:r w:rsidRPr="0076491A">
        <w:t>Sparse Patch Coding for 3D Model Retrieval</w:t>
      </w:r>
    </w:p>
    <w:p w:rsidR="0076491A" w:rsidRDefault="0076491A" w:rsidP="007760CC">
      <w:pPr>
        <w:pStyle w:val="5"/>
      </w:pPr>
      <w:r>
        <w:t>Adopted</w:t>
      </w:r>
      <w:r>
        <w:t xml:space="preserve"> several representative geometric features</w:t>
      </w:r>
      <w:r>
        <w:t xml:space="preserve"> </w:t>
      </w:r>
      <w:r>
        <w:t>such as shape diameter function, average geodesic distance,</w:t>
      </w:r>
      <w:r>
        <w:t xml:space="preserve"> </w:t>
      </w:r>
      <w:r>
        <w:t>and heat kernel signature, to characterize low-level semantic</w:t>
      </w:r>
      <w:r>
        <w:t xml:space="preserve"> </w:t>
      </w:r>
      <w:r>
        <w:t>patches</w:t>
      </w:r>
    </w:p>
    <w:p w:rsidR="0076491A" w:rsidRDefault="0076491A" w:rsidP="0076491A">
      <w:pPr>
        <w:pStyle w:val="3"/>
      </w:pPr>
      <w:r>
        <w:t xml:space="preserve"> </w:t>
      </w:r>
    </w:p>
    <w:p w:rsidR="0076491A" w:rsidRDefault="0076491A" w:rsidP="0076491A">
      <w:pPr>
        <w:pStyle w:val="6"/>
      </w:pPr>
      <w:r>
        <w:t>14-CVPR-</w:t>
      </w:r>
      <w:r w:rsidRPr="0076491A">
        <w:t>Covariance Descriptors for 3D Shape Matching and Retrieval</w:t>
      </w:r>
    </w:p>
    <w:p w:rsidR="0076491A" w:rsidRDefault="0076491A" w:rsidP="00371BD7">
      <w:pPr>
        <w:pStyle w:val="5"/>
      </w:pPr>
      <w:r>
        <w:t>First</w:t>
      </w:r>
      <w:r>
        <w:t xml:space="preserve"> sample a set of points</w:t>
      </w:r>
      <w:r>
        <w:t xml:space="preserve"> on the surface of a 3D model</w:t>
      </w:r>
    </w:p>
    <w:p w:rsidR="0076491A" w:rsidRDefault="0076491A" w:rsidP="00BD371B">
      <w:pPr>
        <w:pStyle w:val="5"/>
      </w:pPr>
      <w:r>
        <w:t>T</w:t>
      </w:r>
      <w:r>
        <w:t>hen use the covariance matrices of</w:t>
      </w:r>
      <w:r>
        <w:t xml:space="preserve"> </w:t>
      </w:r>
      <w:r>
        <w:t>multiple local features as shape d</w:t>
      </w:r>
      <w:r>
        <w:t>escriptors for 3D face matching</w:t>
      </w:r>
    </w:p>
    <w:p w:rsidR="0076491A" w:rsidRDefault="0076491A" w:rsidP="000C13A9">
      <w:pPr>
        <w:pStyle w:val="5"/>
      </w:pPr>
      <w:r>
        <w:t>F</w:t>
      </w:r>
      <w:r>
        <w:t>urther apply an extended Bag-of-Words framework on the</w:t>
      </w:r>
      <w:r>
        <w:t xml:space="preserve"> </w:t>
      </w:r>
      <w:r>
        <w:t>covariance matrix-based local shape descriptors for 3D model</w:t>
      </w:r>
      <w:r>
        <w:t xml:space="preserve"> </w:t>
      </w:r>
      <w:r>
        <w:t>retrieval</w:t>
      </w:r>
    </w:p>
    <w:p w:rsidR="0076491A" w:rsidRDefault="0076491A" w:rsidP="00FE33B7">
      <w:pPr>
        <w:pStyle w:val="3"/>
      </w:pPr>
      <w:r>
        <w:t>Aono’s Center-Symmetric Local</w:t>
      </w:r>
      <w:r>
        <w:t xml:space="preserve"> </w:t>
      </w:r>
      <w:r>
        <w:t>Binary Pattern (CSLBP)</w:t>
      </w:r>
    </w:p>
    <w:p w:rsidR="0076491A" w:rsidRDefault="0076491A" w:rsidP="00D952FB">
      <w:pPr>
        <w:pStyle w:val="3"/>
      </w:pPr>
      <w:r>
        <w:t>Hybrid shape descriptor comprising</w:t>
      </w:r>
      <w:r>
        <w:t xml:space="preserve"> </w:t>
      </w:r>
      <w:r>
        <w:t>several features including Surface-Roughness and DEpth-buffer</w:t>
      </w:r>
      <w:r>
        <w:t xml:space="preserve"> </w:t>
      </w:r>
      <w:r>
        <w:t>(HSR-DE)</w:t>
      </w:r>
    </w:p>
    <w:p w:rsidR="0076491A" w:rsidRDefault="0076491A" w:rsidP="00700058">
      <w:pPr>
        <w:pStyle w:val="3"/>
      </w:pPr>
      <w:r>
        <w:t>Chen’s hybrid shape descriptor</w:t>
      </w:r>
      <w:r>
        <w:t xml:space="preserve"> </w:t>
      </w:r>
      <w:r>
        <w:t>DBNAA_DERE</w:t>
      </w:r>
    </w:p>
    <w:p w:rsidR="0076491A" w:rsidRDefault="0076491A" w:rsidP="0076491A">
      <w:pPr>
        <w:pStyle w:val="5"/>
      </w:pPr>
      <w:r w:rsidRPr="0076491A">
        <w:t>Shape Distribution (D2)</w:t>
      </w:r>
    </w:p>
    <w:p w:rsidR="0076491A" w:rsidRDefault="0076491A" w:rsidP="0076491A">
      <w:pPr>
        <w:pStyle w:val="8"/>
      </w:pPr>
      <w:r>
        <w:t>02-TOG-Shape distribution</w:t>
      </w:r>
    </w:p>
    <w:p w:rsidR="0076491A" w:rsidRDefault="0076491A" w:rsidP="0076491A">
      <w:pPr>
        <w:pStyle w:val="5"/>
      </w:pPr>
      <w:r w:rsidRPr="0076491A">
        <w:t>Bounding Box</w:t>
      </w:r>
    </w:p>
    <w:p w:rsidR="0076491A" w:rsidRDefault="0076491A" w:rsidP="0076491A">
      <w:pPr>
        <w:pStyle w:val="5"/>
      </w:pPr>
      <w:r w:rsidRPr="0076491A">
        <w:t>Normal Angle Area</w:t>
      </w:r>
    </w:p>
    <w:p w:rsidR="0076491A" w:rsidRDefault="0076491A" w:rsidP="0076491A">
      <w:pPr>
        <w:pStyle w:val="5"/>
      </w:pPr>
      <w:r w:rsidRPr="0076491A">
        <w:t>DEpth buffer</w:t>
      </w:r>
    </w:p>
    <w:p w:rsidR="0076491A" w:rsidRDefault="0076491A" w:rsidP="0063042D">
      <w:pPr>
        <w:pStyle w:val="5"/>
      </w:pPr>
      <w:r>
        <w:t>Ray Extend</w:t>
      </w:r>
      <w:r>
        <w:t xml:space="preserve"> </w:t>
      </w:r>
      <w:r>
        <w:t>based features</w:t>
      </w:r>
    </w:p>
    <w:p w:rsidR="0076491A" w:rsidRDefault="0076491A" w:rsidP="0076491A">
      <w:pPr>
        <w:pStyle w:val="8"/>
      </w:pPr>
      <w:r>
        <w:t>04-PHD-</w:t>
      </w:r>
      <w:r w:rsidRPr="0076491A">
        <w:t>3D Model Retrieva</w:t>
      </w:r>
      <w:r w:rsidR="007B41B4">
        <w:t>l</w:t>
      </w:r>
    </w:p>
    <w:p w:rsidR="00757A23" w:rsidRDefault="00757A23" w:rsidP="00E45EC5">
      <w:pPr>
        <w:pStyle w:val="3"/>
      </w:pPr>
      <w:r>
        <w:t>ZFDR hybrid shape descriptor</w:t>
      </w:r>
    </w:p>
    <w:p w:rsidR="00757A23" w:rsidRDefault="00757A23" w:rsidP="00757A23">
      <w:pPr>
        <w:pStyle w:val="5"/>
      </w:pPr>
      <w:r>
        <w:t>Zernike moments</w:t>
      </w:r>
    </w:p>
    <w:p w:rsidR="00757A23" w:rsidRDefault="00757A23" w:rsidP="00757A23">
      <w:pPr>
        <w:pStyle w:val="5"/>
      </w:pPr>
      <w:r>
        <w:t>Fourier descriptors</w:t>
      </w:r>
    </w:p>
    <w:p w:rsidR="0076491A" w:rsidRDefault="00757A23" w:rsidP="00441CA8">
      <w:pPr>
        <w:pStyle w:val="5"/>
      </w:pPr>
      <w:r>
        <w:t>Depth</w:t>
      </w:r>
      <w:r>
        <w:t xml:space="preserve"> </w:t>
      </w:r>
      <w:r>
        <w:t>information</w:t>
      </w:r>
    </w:p>
    <w:p w:rsidR="00757A23" w:rsidRDefault="00757A23" w:rsidP="00757A23">
      <w:pPr>
        <w:pStyle w:val="5"/>
      </w:pPr>
      <w:r w:rsidRPr="00757A23">
        <w:t>Ray-based features</w:t>
      </w:r>
    </w:p>
    <w:p w:rsidR="00757A23" w:rsidRDefault="00757A23" w:rsidP="00757A23">
      <w:pPr>
        <w:pStyle w:val="3"/>
      </w:pPr>
      <w:r w:rsidRPr="00757A23">
        <w:t>Multi-Feature Fusion Based on Entropy Weights (MFFEW)</w:t>
      </w:r>
    </w:p>
    <w:p w:rsidR="00757A23" w:rsidRDefault="00757A23" w:rsidP="00757A23">
      <w:pPr>
        <w:pStyle w:val="3"/>
      </w:pPr>
      <w:r w:rsidRPr="00757A23">
        <w:t>Papadakis’ PANORAMA</w:t>
      </w:r>
    </w:p>
    <w:p w:rsidR="00757A23" w:rsidRDefault="00757A23" w:rsidP="00757A23">
      <w:pPr>
        <w:pStyle w:val="6"/>
      </w:pPr>
      <w:r>
        <w:t>10-IJCV-</w:t>
      </w:r>
      <w:r w:rsidRPr="00757A23">
        <w:t>PANORAMA: A 3D Shape Descriptor based on Panoramic Views for Unsupervised 3D Object Retrieval</w:t>
      </w:r>
    </w:p>
    <w:p w:rsidR="00757A23" w:rsidRDefault="00757A23" w:rsidP="00757A23">
      <w:pPr>
        <w:pStyle w:val="2"/>
      </w:pPr>
      <w:r>
        <w:lastRenderedPageBreak/>
        <w:t>||</w:t>
      </w:r>
      <w:r w:rsidRPr="00757A23">
        <w:t>Non-rigid 3D model retrieval techniques</w:t>
      </w:r>
      <w:r>
        <w:t>||</w:t>
      </w:r>
    </w:p>
    <w:p w:rsidR="00757A23" w:rsidRDefault="00757A23" w:rsidP="008353CE">
      <w:pPr>
        <w:pStyle w:val="3"/>
      </w:pPr>
      <w:r>
        <w:t>A</w:t>
      </w:r>
      <w:r>
        <w:t xml:space="preserve"> review of non-rigid 3D</w:t>
      </w:r>
      <w:r>
        <w:t xml:space="preserve"> </w:t>
      </w:r>
      <w:r>
        <w:t>retrieval techniques</w:t>
      </w:r>
    </w:p>
    <w:p w:rsidR="00757A23" w:rsidRDefault="0058716D" w:rsidP="003E7322">
      <w:pPr>
        <w:pStyle w:val="5"/>
      </w:pPr>
      <w:r>
        <w:t>Based</w:t>
      </w:r>
      <w:r>
        <w:t xml:space="preserve"> on geodesic distance and spectrum</w:t>
      </w:r>
      <w:r>
        <w:t xml:space="preserve"> </w:t>
      </w:r>
      <w:r>
        <w:t>analysis approaches, as well as different canonical form transforms</w:t>
      </w:r>
      <w:r>
        <w:t xml:space="preserve"> </w:t>
      </w:r>
      <w:r>
        <w:t>for non-rigid models based on multidimensional scaling</w:t>
      </w:r>
    </w:p>
    <w:p w:rsidR="0058716D" w:rsidRDefault="0058716D" w:rsidP="0058716D">
      <w:pPr>
        <w:pStyle w:val="6"/>
      </w:pPr>
      <w:r>
        <w:t>12--</w:t>
      </w:r>
      <w:r w:rsidRPr="0058716D">
        <w:t>Non-rigid and Partial 3D Model Retrieval Using Hybrid Shape Descriptor and Meta Similarity</w:t>
      </w:r>
    </w:p>
    <w:p w:rsidR="0058716D" w:rsidRDefault="0058716D" w:rsidP="00E90D7A">
      <w:pPr>
        <w:pStyle w:val="5"/>
      </w:pPr>
      <w:r>
        <w:t>R</w:t>
      </w:r>
      <w:r>
        <w:t>ecent survey of non-rigid shape retrieval</w:t>
      </w:r>
      <w:r>
        <w:t xml:space="preserve"> </w:t>
      </w:r>
      <w:r>
        <w:t>is presented</w:t>
      </w:r>
    </w:p>
    <w:p w:rsidR="0058716D" w:rsidRDefault="0058716D" w:rsidP="0058716D">
      <w:pPr>
        <w:pStyle w:val="6"/>
      </w:pPr>
      <w:r>
        <w:t>13--</w:t>
      </w:r>
      <w:r w:rsidRPr="0058716D">
        <w:t>Spatially aggregating spectral descriptors for nonrigid 3D shape retrieval: A comparative survey</w:t>
      </w:r>
    </w:p>
    <w:p w:rsidR="0058716D" w:rsidRDefault="0058716D" w:rsidP="0058716D">
      <w:pPr>
        <w:pStyle w:val="3"/>
      </w:pPr>
      <w:r>
        <w:t>The</w:t>
      </w:r>
      <w:r>
        <w:t xml:space="preserve"> geometric analysis of non-rigid shapes, which</w:t>
      </w:r>
      <w:r>
        <w:t xml:space="preserve"> </w:t>
      </w:r>
      <w:r>
        <w:t>relies on the Eigensystem</w:t>
      </w:r>
      <w:r>
        <w:t xml:space="preserve"> </w:t>
      </w:r>
      <w:r w:rsidRPr="0058716D">
        <w:t>of the Laplace–Beltrami operator</w:t>
      </w:r>
    </w:p>
    <w:p w:rsidR="0058716D" w:rsidRDefault="0058716D" w:rsidP="0058716D">
      <w:pPr>
        <w:pStyle w:val="6"/>
      </w:pPr>
      <w:r>
        <w:t>06--</w:t>
      </w:r>
      <w:r w:rsidRPr="0058716D">
        <w:t>Diffusion maps</w:t>
      </w:r>
    </w:p>
    <w:p w:rsidR="0058716D" w:rsidRDefault="0058716D" w:rsidP="0058716D">
      <w:pPr>
        <w:pStyle w:val="6"/>
      </w:pPr>
      <w:r>
        <w:t>06—Laplace-Beltrami Eigenfunctions Towards an Algorithm that “understands” Geometry</w:t>
      </w:r>
    </w:p>
    <w:p w:rsidR="0058716D" w:rsidRDefault="0058716D" w:rsidP="0058716D">
      <w:pPr>
        <w:pStyle w:val="3"/>
      </w:pPr>
      <w:r w:rsidRPr="0058716D">
        <w:t>Shape DNA</w:t>
      </w:r>
    </w:p>
    <w:p w:rsidR="0058716D" w:rsidRDefault="0058716D" w:rsidP="0058716D">
      <w:pPr>
        <w:pStyle w:val="6"/>
      </w:pPr>
      <w:r>
        <w:t>06--</w:t>
      </w:r>
      <w:r w:rsidRPr="0058716D">
        <w:t>Laplace-Beltrami spectra as "Shape-DNA" of surfaces and solids</w:t>
      </w:r>
    </w:p>
    <w:p w:rsidR="0058716D" w:rsidRDefault="0058716D" w:rsidP="004E4E82">
      <w:pPr>
        <w:pStyle w:val="3"/>
      </w:pPr>
      <w:r>
        <w:t>heat kernel signature</w:t>
      </w:r>
      <w:r>
        <w:t>(HKS)</w:t>
      </w:r>
    </w:p>
    <w:p w:rsidR="0058716D" w:rsidRDefault="00AD13EF" w:rsidP="00AD13EF">
      <w:pPr>
        <w:pStyle w:val="6"/>
      </w:pPr>
      <w:r>
        <w:t>09-</w:t>
      </w:r>
      <w:r>
        <w:rPr>
          <w:rFonts w:hint="eastAsia"/>
        </w:rPr>
        <w:t>CGF-</w:t>
      </w:r>
      <w:r w:rsidRPr="00AD13EF">
        <w:t>Shape Analysis Using the Auto Diffusion Function</w:t>
      </w:r>
    </w:p>
    <w:p w:rsidR="00AD13EF" w:rsidRDefault="00AD13EF" w:rsidP="00AD13EF">
      <w:pPr>
        <w:pStyle w:val="6"/>
      </w:pPr>
      <w:r>
        <w:t>09-CGF-</w:t>
      </w:r>
      <w:r w:rsidRPr="00AD13EF">
        <w:t>A Concise and Provably Informative Multi-Scale Signature Based on Heat Diffusion</w:t>
      </w:r>
    </w:p>
    <w:p w:rsidR="00AD13EF" w:rsidRDefault="00AD13EF" w:rsidP="00AD13EF">
      <w:pPr>
        <w:pStyle w:val="3"/>
      </w:pPr>
      <w:r w:rsidRPr="00AD13EF">
        <w:t>wave kernel signature (WKS)</w:t>
      </w:r>
    </w:p>
    <w:p w:rsidR="00AD13EF" w:rsidRDefault="00AD13EF" w:rsidP="00AD13EF">
      <w:pPr>
        <w:pStyle w:val="6"/>
      </w:pPr>
      <w:r>
        <w:t>11-ICCVW-</w:t>
      </w:r>
      <w:r w:rsidRPr="00AD13EF">
        <w:t>The wave kernel signature: A quantum mechanical approach to shape analysis</w:t>
      </w:r>
    </w:p>
    <w:p w:rsidR="00AD13EF" w:rsidRDefault="00AD13EF" w:rsidP="00E3615C">
      <w:pPr>
        <w:pStyle w:val="3"/>
      </w:pPr>
      <w:r w:rsidRPr="00AD13EF">
        <w:t>a general form of spectral</w:t>
      </w:r>
      <w:r>
        <w:t xml:space="preserve"> </w:t>
      </w:r>
      <w:r w:rsidRPr="00AD13EF">
        <w:t>descriptors</w:t>
      </w:r>
      <w:r>
        <w:t>(</w:t>
      </w:r>
      <w:r>
        <w:t>includes HKS and WKS as</w:t>
      </w:r>
      <w:r>
        <w:t xml:space="preserve"> </w:t>
      </w:r>
      <w:r>
        <w:t>special cases</w:t>
      </w:r>
      <w:r>
        <w:t>)</w:t>
      </w:r>
    </w:p>
    <w:p w:rsidR="00AD13EF" w:rsidRDefault="00AD13EF" w:rsidP="00AD13EF">
      <w:pPr>
        <w:pStyle w:val="6"/>
      </w:pPr>
      <w:r>
        <w:t>13--</w:t>
      </w:r>
      <w:r w:rsidRPr="00AD13EF">
        <w:t>A multiresolution descriptor for deformable 3D shape retrieval</w:t>
      </w:r>
    </w:p>
    <w:p w:rsidR="00AD13EF" w:rsidRDefault="00AD13EF" w:rsidP="00AD13EF">
      <w:pPr>
        <w:pStyle w:val="3"/>
      </w:pPr>
      <w:r w:rsidRPr="00AD13EF">
        <w:t>Shape Google algorithm</w:t>
      </w:r>
    </w:p>
    <w:p w:rsidR="00AD13EF" w:rsidRDefault="00AD13EF" w:rsidP="00C2386C">
      <w:pPr>
        <w:pStyle w:val="6"/>
      </w:pPr>
      <w:r>
        <w:t>11-TOG-</w:t>
      </w:r>
      <w:r>
        <w:t>Shape google:</w:t>
      </w:r>
      <w:r>
        <w:t xml:space="preserve"> </w:t>
      </w:r>
      <w:r>
        <w:t>geometric words and expressions for invariant shape retrieval</w:t>
      </w:r>
    </w:p>
    <w:p w:rsidR="00AD13EF" w:rsidRDefault="00AD13EF" w:rsidP="000A51B4">
      <w:pPr>
        <w:pStyle w:val="5"/>
      </w:pPr>
      <w:r>
        <w:t>Aggregates</w:t>
      </w:r>
      <w:r>
        <w:t xml:space="preserve"> spectral descriptors</w:t>
      </w:r>
      <w:r>
        <w:t xml:space="preserve"> </w:t>
      </w:r>
      <w:r>
        <w:t>based on the Bag-of-Features framework</w:t>
      </w:r>
    </w:p>
    <w:p w:rsidR="00AD13EF" w:rsidRDefault="00AD13EF" w:rsidP="00AD13EF">
      <w:pPr>
        <w:pStyle w:val="3"/>
      </w:pPr>
      <w:r>
        <w:t>A</w:t>
      </w:r>
      <w:r w:rsidRPr="00AD13EF">
        <w:t>n intrinsic spatial pyramid matching algorithm</w:t>
      </w:r>
    </w:p>
    <w:p w:rsidR="00AD13EF" w:rsidRDefault="00AD13EF" w:rsidP="00AD13EF">
      <w:pPr>
        <w:pStyle w:val="6"/>
      </w:pPr>
      <w:r>
        <w:t>13--</w:t>
      </w:r>
      <w:r w:rsidRPr="00AD13EF">
        <w:t>Intrinsic spatial pyramid matching for deformable 3D shape retrieval</w:t>
      </w:r>
    </w:p>
    <w:p w:rsidR="00AD13EF" w:rsidRDefault="00AD13EF" w:rsidP="00AD13EF">
      <w:pPr>
        <w:pStyle w:val="2"/>
      </w:pPr>
      <w:r>
        <w:t>||</w:t>
      </w:r>
      <w:r w:rsidRPr="00AD13EF">
        <w:t>Semantics-based 3D model retrieval techniques</w:t>
      </w:r>
      <w:r>
        <w:t>||</w:t>
      </w:r>
    </w:p>
    <w:p w:rsidR="00AD13EF" w:rsidRDefault="00AD13EF" w:rsidP="0049786E">
      <w:pPr>
        <w:pStyle w:val="3"/>
      </w:pPr>
      <w:r>
        <w:t xml:space="preserve">Incorporate </w:t>
      </w:r>
      <w:r>
        <w:t>high-level semantic information of the query and/or 3D models</w:t>
      </w:r>
      <w:r>
        <w:t xml:space="preserve"> </w:t>
      </w:r>
      <w:r>
        <w:t>into the retrieval process to bridge the semantic gap existing in traditional</w:t>
      </w:r>
      <w:r>
        <w:t xml:space="preserve"> </w:t>
      </w:r>
      <w:r>
        <w:t>content-based 3D model retrieval techniques</w:t>
      </w:r>
    </w:p>
    <w:p w:rsidR="00AD13EF" w:rsidRDefault="00AD13EF" w:rsidP="001058B7">
      <w:pPr>
        <w:pStyle w:val="3"/>
      </w:pPr>
      <w:r>
        <w:t>A survey of</w:t>
      </w:r>
      <w:r>
        <w:t xml:space="preserve"> </w:t>
      </w:r>
      <w:r>
        <w:t xml:space="preserve">three typical semantics processing techniques </w:t>
      </w:r>
      <w:r>
        <w:br/>
      </w:r>
      <w:r>
        <w:t>(relevance feedback,</w:t>
      </w:r>
      <w:r>
        <w:t xml:space="preserve"> </w:t>
      </w:r>
      <w:r>
        <w:t>machine learning, and ontology)</w:t>
      </w:r>
    </w:p>
    <w:p w:rsidR="00AD13EF" w:rsidRDefault="00AC5CAE" w:rsidP="00AD13EF">
      <w:pPr>
        <w:pStyle w:val="6"/>
      </w:pPr>
      <w:r>
        <w:t>09--</w:t>
      </w:r>
      <w:r w:rsidR="00AD13EF" w:rsidRPr="00AD13EF">
        <w:t>An Overview of Semantics Processing in Content-Based 3D Model Retrieval</w:t>
      </w:r>
    </w:p>
    <w:p w:rsidR="00AC5CAE" w:rsidRDefault="00B4777D" w:rsidP="00B4777D">
      <w:pPr>
        <w:pStyle w:val="3"/>
      </w:pPr>
      <w:r>
        <w:t>R</w:t>
      </w:r>
      <w:r w:rsidRPr="00B4777D">
        <w:t>elevance feedback</w:t>
      </w:r>
    </w:p>
    <w:p w:rsidR="00B4777D" w:rsidRDefault="00B4777D" w:rsidP="00B4777D">
      <w:pPr>
        <w:pStyle w:val="6"/>
      </w:pPr>
      <w:r>
        <w:t xml:space="preserve">05-VC-Semantic-oriented 3D Shape retrieval using relevance feedback </w:t>
      </w:r>
    </w:p>
    <w:p w:rsidR="00B4777D" w:rsidRDefault="00B4777D" w:rsidP="00B4777D">
      <w:pPr>
        <w:pStyle w:val="3"/>
      </w:pPr>
      <w:r w:rsidRPr="00B4777D">
        <w:t>Semantic labeling</w:t>
      </w:r>
    </w:p>
    <w:p w:rsidR="00B4777D" w:rsidRDefault="00B4777D" w:rsidP="008D4BE4">
      <w:pPr>
        <w:pStyle w:val="6"/>
      </w:pPr>
      <w:r>
        <w:t>13-</w:t>
      </w:r>
      <w:r w:rsidR="008D4BE4">
        <w:t>CAD-</w:t>
      </w:r>
      <w:r w:rsidR="008D4BE4" w:rsidRPr="008D4BE4">
        <w:t>SVM-based Semantic Clustering and Retrieval of A 3D Model Database</w:t>
      </w:r>
    </w:p>
    <w:p w:rsidR="008D4BE4" w:rsidRDefault="008D4BE4" w:rsidP="008D4BE4">
      <w:pPr>
        <w:pStyle w:val="3"/>
      </w:pPr>
      <w:r>
        <w:t>N</w:t>
      </w:r>
      <w:r w:rsidRPr="008D4BE4">
        <w:t>eural networks</w:t>
      </w:r>
    </w:p>
    <w:p w:rsidR="008D4BE4" w:rsidRDefault="008D4BE4" w:rsidP="008D4BE4">
      <w:pPr>
        <w:pStyle w:val="6"/>
      </w:pPr>
      <w:r>
        <w:t>07-ICIG-3D Shape retrieval integrated with classification information</w:t>
      </w:r>
    </w:p>
    <w:p w:rsidR="008D4BE4" w:rsidRDefault="000A2089" w:rsidP="008D4BE4">
      <w:pPr>
        <w:pStyle w:val="3"/>
      </w:pPr>
      <w:r>
        <w:lastRenderedPageBreak/>
        <w:t>Supervised</w:t>
      </w:r>
    </w:p>
    <w:p w:rsidR="000A2089" w:rsidRDefault="000A2089" w:rsidP="000A2089">
      <w:pPr>
        <w:pStyle w:val="6"/>
      </w:pPr>
      <w:r>
        <w:t>08--</w:t>
      </w:r>
      <w:r w:rsidRPr="000A2089">
        <w:t>Supervised Learning of Salient 2D Views of 3D Models</w:t>
      </w:r>
    </w:p>
    <w:p w:rsidR="000A2089" w:rsidRDefault="000A2089" w:rsidP="002335C6">
      <w:pPr>
        <w:pStyle w:val="6"/>
      </w:pPr>
      <w:r>
        <w:t>08--</w:t>
      </w:r>
      <w:r>
        <w:t>Supervised learning of similarity measures for contentbased</w:t>
      </w:r>
      <w:r>
        <w:t xml:space="preserve"> </w:t>
      </w:r>
      <w:r>
        <w:t>3D model retrieval</w:t>
      </w:r>
    </w:p>
    <w:p w:rsidR="000A2089" w:rsidRDefault="000A2089" w:rsidP="008D4EB3">
      <w:pPr>
        <w:pStyle w:val="6"/>
      </w:pPr>
      <w:r>
        <w:t>10-3DOR-</w:t>
      </w:r>
      <w:r>
        <w:t xml:space="preserve"> Semantics-driven approach for automatic selection of best views of</w:t>
      </w:r>
      <w:r>
        <w:t xml:space="preserve"> </w:t>
      </w:r>
      <w:r>
        <w:t>3D shapes</w:t>
      </w:r>
    </w:p>
    <w:p w:rsidR="000A2089" w:rsidRDefault="000A2089" w:rsidP="002E10BB">
      <w:pPr>
        <w:pStyle w:val="6"/>
      </w:pPr>
      <w:r>
        <w:t>10-3DOR-</w:t>
      </w:r>
      <w:r>
        <w:t xml:space="preserve"> Learning the compositional structure of man-made</w:t>
      </w:r>
      <w:r>
        <w:t xml:space="preserve"> </w:t>
      </w:r>
      <w:r>
        <w:t>objects for 3D shape retrieval</w:t>
      </w:r>
    </w:p>
    <w:p w:rsidR="000A2089" w:rsidRDefault="000A2089" w:rsidP="000A2089">
      <w:pPr>
        <w:pStyle w:val="3"/>
      </w:pPr>
      <w:r>
        <w:t>S</w:t>
      </w:r>
      <w:r w:rsidRPr="000A2089">
        <w:t>emi-supervised</w:t>
      </w:r>
    </w:p>
    <w:p w:rsidR="000A2089" w:rsidRDefault="000A2089" w:rsidP="00D2625F">
      <w:pPr>
        <w:pStyle w:val="6"/>
      </w:pPr>
      <w:r>
        <w:t>04-ICME-</w:t>
      </w:r>
      <w:r>
        <w:t>Using entropy impurity</w:t>
      </w:r>
      <w:r>
        <w:t xml:space="preserve"> </w:t>
      </w:r>
      <w:r>
        <w:t>for improved 3D object similarity search</w:t>
      </w:r>
    </w:p>
    <w:p w:rsidR="000A2089" w:rsidRDefault="000A2089" w:rsidP="000A2089">
      <w:pPr>
        <w:pStyle w:val="3"/>
      </w:pPr>
      <w:r>
        <w:t>B</w:t>
      </w:r>
      <w:r w:rsidRPr="000A2089">
        <w:t>oosting</w:t>
      </w:r>
    </w:p>
    <w:p w:rsidR="000A2089" w:rsidRDefault="000A2089" w:rsidP="000A2089">
      <w:pPr>
        <w:pStyle w:val="6"/>
      </w:pPr>
      <w:r>
        <w:t>07--</w:t>
      </w:r>
      <w:r w:rsidRPr="000A2089">
        <w:t>A boosting approach to content-based 3D model retrieval</w:t>
      </w:r>
    </w:p>
    <w:p w:rsidR="000A2089" w:rsidRDefault="000A2089" w:rsidP="000A2089">
      <w:pPr>
        <w:pStyle w:val="3"/>
      </w:pPr>
      <w:r w:rsidRPr="000A2089">
        <w:t>Prototypes</w:t>
      </w:r>
    </w:p>
    <w:p w:rsidR="000A2089" w:rsidRDefault="000A2089" w:rsidP="00186981">
      <w:pPr>
        <w:pStyle w:val="6"/>
      </w:pPr>
      <w:r>
        <w:t>07--</w:t>
      </w:r>
      <w:r>
        <w:t>3D classification</w:t>
      </w:r>
      <w:r>
        <w:t xml:space="preserve"> </w:t>
      </w:r>
      <w:r>
        <w:t>via structural prototypes</w:t>
      </w:r>
    </w:p>
    <w:p w:rsidR="000A2089" w:rsidRDefault="000A2089" w:rsidP="000A2089">
      <w:pPr>
        <w:pStyle w:val="3"/>
      </w:pPr>
      <w:r>
        <w:t>A</w:t>
      </w:r>
      <w:r w:rsidRPr="000A2089">
        <w:t>utotagging</w:t>
      </w:r>
    </w:p>
    <w:p w:rsidR="000A2089" w:rsidRDefault="000A2089" w:rsidP="000A2089">
      <w:pPr>
        <w:pStyle w:val="6"/>
      </w:pPr>
      <w:r>
        <w:t>08--</w:t>
      </w:r>
      <w:r>
        <w:t>Autotagging to improve text search for 3D models</w:t>
      </w:r>
    </w:p>
    <w:p w:rsidR="000A2089" w:rsidRDefault="000A2089" w:rsidP="000A2089">
      <w:pPr>
        <w:pStyle w:val="3"/>
      </w:pPr>
      <w:r>
        <w:t>S</w:t>
      </w:r>
      <w:r w:rsidRPr="000A2089">
        <w:t>pectral clustering</w:t>
      </w:r>
    </w:p>
    <w:p w:rsidR="000A2089" w:rsidRDefault="000A2089" w:rsidP="00D25EE4">
      <w:pPr>
        <w:pStyle w:val="6"/>
      </w:pPr>
      <w:r>
        <w:t>08-VC-</w:t>
      </w:r>
      <w:r>
        <w:t>Multi-fourier spectra descriptor and augmentation with</w:t>
      </w:r>
      <w:r>
        <w:t xml:space="preserve"> </w:t>
      </w:r>
      <w:r>
        <w:t>spectral clustering for 3D shape retrieval</w:t>
      </w:r>
    </w:p>
    <w:p w:rsidR="000A2089" w:rsidRDefault="000A2089" w:rsidP="002E057C">
      <w:pPr>
        <w:pStyle w:val="3"/>
      </w:pPr>
      <w:r>
        <w:t xml:space="preserve">Manifold </w:t>
      </w:r>
      <w:r>
        <w:t>ranking</w:t>
      </w:r>
    </w:p>
    <w:p w:rsidR="000A2089" w:rsidRDefault="000A2089" w:rsidP="000A2089">
      <w:pPr>
        <w:pStyle w:val="6"/>
      </w:pPr>
      <w:r>
        <w:t>08--</w:t>
      </w:r>
      <w:r w:rsidRPr="000A2089">
        <w:t>Ranking on semantic manifold for shape-based 3D model retrieval</w:t>
      </w:r>
    </w:p>
    <w:p w:rsidR="000A2089" w:rsidRDefault="000A2089" w:rsidP="000A2089">
      <w:pPr>
        <w:pStyle w:val="3"/>
      </w:pPr>
      <w:r>
        <w:t>S</w:t>
      </w:r>
      <w:r w:rsidRPr="000A2089">
        <w:t>emantic tree</w:t>
      </w:r>
    </w:p>
    <w:p w:rsidR="000A2089" w:rsidRDefault="000A2089" w:rsidP="000A2089">
      <w:pPr>
        <w:pStyle w:val="6"/>
      </w:pPr>
      <w:r>
        <w:t>09--</w:t>
      </w:r>
      <w:r w:rsidRPr="000A2089">
        <w:t>Semantic 3D Model Retrieval Based on Semantic Tree and Shape Feature</w:t>
      </w:r>
    </w:p>
    <w:p w:rsidR="000A2089" w:rsidRDefault="000A2089" w:rsidP="000A2089">
      <w:pPr>
        <w:pStyle w:val="3"/>
      </w:pPr>
      <w:r>
        <w:t>F</w:t>
      </w:r>
      <w:r w:rsidRPr="000A2089">
        <w:t>eature dimension reduction</w:t>
      </w:r>
    </w:p>
    <w:p w:rsidR="000A2089" w:rsidRDefault="000A2089" w:rsidP="000A2089">
      <w:pPr>
        <w:pStyle w:val="6"/>
      </w:pPr>
      <w:r>
        <w:t>10--</w:t>
      </w:r>
      <w:r w:rsidRPr="000A2089">
        <w:t>Squeezing Bag-of-Features for Scalable and Semantic 3D Model Retrieval</w:t>
      </w:r>
    </w:p>
    <w:p w:rsidR="001465E8" w:rsidRDefault="001465E8" w:rsidP="001465E8">
      <w:pPr>
        <w:pStyle w:val="6"/>
      </w:pPr>
      <w:r>
        <w:t>10-3DOR-</w:t>
      </w:r>
      <w:r w:rsidRPr="001465E8">
        <w:t>Distance metric learning and feature combination for shape-based 3D model retrieval</w:t>
      </w:r>
    </w:p>
    <w:p w:rsidR="000A2089" w:rsidRDefault="001465E8" w:rsidP="001465E8">
      <w:pPr>
        <w:pStyle w:val="3"/>
      </w:pPr>
      <w:r>
        <w:t>S</w:t>
      </w:r>
      <w:r w:rsidRPr="001465E8">
        <w:t>emantic subspaces</w:t>
      </w:r>
    </w:p>
    <w:p w:rsidR="001465E8" w:rsidRDefault="001465E8" w:rsidP="001465E8">
      <w:pPr>
        <w:pStyle w:val="6"/>
      </w:pPr>
      <w:r>
        <w:t>11--</w:t>
      </w:r>
      <w:r w:rsidRPr="001465E8">
        <w:t>A new framework for composing vectorial semantic labels in 3D model retrieval</w:t>
      </w:r>
    </w:p>
    <w:p w:rsidR="001465E8" w:rsidRDefault="001465E8" w:rsidP="001465E8">
      <w:pPr>
        <w:pStyle w:val="3"/>
      </w:pPr>
      <w:r>
        <w:t>C</w:t>
      </w:r>
      <w:r w:rsidRPr="001465E8">
        <w:t>lass distances</w:t>
      </w:r>
    </w:p>
    <w:p w:rsidR="001465E8" w:rsidRDefault="001465E8" w:rsidP="001465E8">
      <w:pPr>
        <w:pStyle w:val="6"/>
      </w:pPr>
      <w:r>
        <w:t>13--</w:t>
      </w:r>
      <w:r w:rsidRPr="001465E8">
        <w:t>3D model retrieval using hybrid features and class information</w:t>
      </w:r>
    </w:p>
    <w:p w:rsidR="001465E8" w:rsidRDefault="001465E8" w:rsidP="009E0BA3">
      <w:pPr>
        <w:pStyle w:val="3"/>
      </w:pPr>
      <w:r>
        <w:t>S</w:t>
      </w:r>
      <w:r>
        <w:t>emantics</w:t>
      </w:r>
      <w:r>
        <w:t xml:space="preserve"> </w:t>
      </w:r>
      <w:r>
        <w:t>annotation of 3D models</w:t>
      </w:r>
    </w:p>
    <w:p w:rsidR="001465E8" w:rsidRDefault="001465E8" w:rsidP="001465E8">
      <w:pPr>
        <w:pStyle w:val="6"/>
      </w:pPr>
      <w:r>
        <w:t>13--</w:t>
      </w:r>
      <w:r w:rsidRPr="001465E8">
        <w:t>Clustering Analysis and Semantics Annotation of 3D Models Based on Users’ Implicit Feedbacks</w:t>
      </w:r>
    </w:p>
    <w:p w:rsidR="001465E8" w:rsidRDefault="001465E8" w:rsidP="001465E8">
      <w:pPr>
        <w:pStyle w:val="3"/>
      </w:pPr>
      <w:r>
        <w:t>S</w:t>
      </w:r>
      <w:r w:rsidRPr="001465E8">
        <w:t>emantic correspondences</w:t>
      </w:r>
    </w:p>
    <w:p w:rsidR="001465E8" w:rsidRDefault="001465E8" w:rsidP="001465E8">
      <w:pPr>
        <w:pStyle w:val="6"/>
      </w:pPr>
      <w:r>
        <w:t>13-TOG-</w:t>
      </w:r>
      <w:r w:rsidRPr="001465E8">
        <w:t>Geometry and Context for Semantic Correspondences and Functionality Recognition in Man-Made 3D Shapes</w:t>
      </w:r>
    </w:p>
    <w:p w:rsidR="001465E8" w:rsidRDefault="001465E8" w:rsidP="001465E8">
      <w:pPr>
        <w:pStyle w:val="3"/>
      </w:pPr>
      <w:r>
        <w:t>S</w:t>
      </w:r>
      <w:r w:rsidRPr="001465E8">
        <w:t>parse structure regularized ranking</w:t>
      </w:r>
    </w:p>
    <w:p w:rsidR="001465E8" w:rsidRDefault="001465E8" w:rsidP="001465E8">
      <w:pPr>
        <w:pStyle w:val="6"/>
      </w:pPr>
      <w:r>
        <w:t>14--</w:t>
      </w:r>
      <w:r>
        <w:t>Sparse structure regularized ranking</w:t>
      </w:r>
    </w:p>
    <w:p w:rsidR="001465E8" w:rsidRDefault="001465E8" w:rsidP="001465E8">
      <w:pPr>
        <w:pStyle w:val="3"/>
      </w:pPr>
      <w:r w:rsidRPr="001465E8">
        <w:t xml:space="preserve">Multiple shape indexes (attributes) </w:t>
      </w:r>
    </w:p>
    <w:p w:rsidR="001465E8" w:rsidRDefault="001465E8" w:rsidP="003B0904">
      <w:pPr>
        <w:pStyle w:val="6"/>
      </w:pPr>
      <w:r>
        <w:t>11--</w:t>
      </w:r>
      <w:r>
        <w:t>3D model retrieval based on semantic and shape</w:t>
      </w:r>
      <w:r>
        <w:t xml:space="preserve"> </w:t>
      </w:r>
      <w:r>
        <w:t>indexes</w:t>
      </w:r>
    </w:p>
    <w:p w:rsidR="001465E8" w:rsidRDefault="001465E8" w:rsidP="008212B8">
      <w:pPr>
        <w:pStyle w:val="3"/>
      </w:pPr>
      <w:r>
        <w:t xml:space="preserve">Attribute-augmented </w:t>
      </w:r>
      <w:r>
        <w:t>semantic hierarchy</w:t>
      </w:r>
    </w:p>
    <w:p w:rsidR="001465E8" w:rsidRDefault="001465E8" w:rsidP="00F44F37">
      <w:pPr>
        <w:pStyle w:val="6"/>
      </w:pPr>
      <w:r>
        <w:t>13--</w:t>
      </w:r>
      <w:r>
        <w:t>Attribute-augmented</w:t>
      </w:r>
      <w:r>
        <w:t xml:space="preserve"> </w:t>
      </w:r>
      <w:r>
        <w:t>semantic hierarchy: towards bridging semantic gap and intention gap in</w:t>
      </w:r>
      <w:r>
        <w:t xml:space="preserve"> image retrieval</w:t>
      </w:r>
    </w:p>
    <w:p w:rsidR="001465E8" w:rsidRDefault="001465E8" w:rsidP="001465E8">
      <w:pPr>
        <w:pStyle w:val="3"/>
      </w:pPr>
      <w:r>
        <w:lastRenderedPageBreak/>
        <w:t>U</w:t>
      </w:r>
      <w:r w:rsidRPr="001465E8">
        <w:t>se attribute</w:t>
      </w:r>
      <w:r>
        <w:t xml:space="preserve"> </w:t>
      </w:r>
      <w:r w:rsidRPr="001465E8">
        <w:t>signature (AS) and reference set signature (RSS) to perform semantic</w:t>
      </w:r>
      <w:r>
        <w:t xml:space="preserve"> 3</w:t>
      </w:r>
      <w:r w:rsidRPr="001465E8">
        <w:t>D model retrieval</w:t>
      </w:r>
    </w:p>
    <w:p w:rsidR="001465E8" w:rsidRDefault="001465E8" w:rsidP="001465E8">
      <w:pPr>
        <w:pStyle w:val="6"/>
      </w:pPr>
      <w:r>
        <w:t>13-Learning semantic signatures for 3D object</w:t>
      </w:r>
    </w:p>
    <w:p w:rsidR="001465E8" w:rsidRDefault="001465E8" w:rsidP="004F5B5D">
      <w:pPr>
        <w:pStyle w:val="5"/>
      </w:pPr>
      <w:r>
        <w:t>They selected 11 attributes including symmetry,flexibility, rectilinearity, circularity, dominant-plane, long,thin, swim, fly, stand with leg(s), and natural</w:t>
      </w:r>
    </w:p>
    <w:p w:rsidR="001465E8" w:rsidRDefault="001465E8" w:rsidP="001F6682">
      <w:pPr>
        <w:pStyle w:val="3"/>
      </w:pPr>
      <w:r>
        <w:t>Aono’s</w:t>
      </w:r>
      <w:r>
        <w:t xml:space="preserve"> </w:t>
      </w:r>
      <w:r>
        <w:t>machine learning-based method CSLBP</w:t>
      </w:r>
    </w:p>
    <w:p w:rsidR="001465E8" w:rsidRDefault="00C5144C" w:rsidP="001C47AE">
      <w:pPr>
        <w:pStyle w:val="3"/>
      </w:pPr>
      <w:r>
        <w:t>M</w:t>
      </w:r>
      <w:r>
        <w:t>anifold</w:t>
      </w:r>
      <w:r>
        <w:t xml:space="preserve"> </w:t>
      </w:r>
      <w:r>
        <w:t>ranking-based approaches, including Furuya’s MR-D1SIFT and</w:t>
      </w:r>
      <w:r>
        <w:t xml:space="preserve"> </w:t>
      </w:r>
      <w:r>
        <w:t>MR-VM-1SIFT</w:t>
      </w:r>
    </w:p>
    <w:p w:rsidR="00C5144C" w:rsidRDefault="00C5144C" w:rsidP="00C5144C">
      <w:pPr>
        <w:pStyle w:val="3"/>
      </w:pPr>
      <w:r w:rsidRPr="00C5144C">
        <w:t xml:space="preserve">Tatsuma’s LCDR-DBSVC </w:t>
      </w:r>
      <w:r w:rsidRPr="00C5144C">
        <w:t>Query-by-Model algorithms</w:t>
      </w:r>
    </w:p>
    <w:p w:rsidR="00C5144C" w:rsidRDefault="00C5144C" w:rsidP="00C5144C">
      <w:pPr>
        <w:pStyle w:val="3"/>
      </w:pPr>
      <w:r w:rsidRPr="00C5144C">
        <w:t>Tatsuma’s SCMR-OPHOG</w:t>
      </w:r>
      <w:r>
        <w:t xml:space="preserve"> </w:t>
      </w:r>
      <w:r w:rsidRPr="00C5144C">
        <w:t>Query-by-Sketch algorithms</w:t>
      </w:r>
      <w:bookmarkStart w:id="0" w:name="_GoBack"/>
      <w:bookmarkEnd w:id="0"/>
    </w:p>
    <w:p w:rsidR="008D5DDE" w:rsidRPr="00E12F08" w:rsidRDefault="008D5DDE" w:rsidP="008D5DDE">
      <w:pPr>
        <w:pStyle w:val="2"/>
      </w:pPr>
    </w:p>
    <w:sectPr w:rsidR="008D5DDE" w:rsidRPr="00E1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C25" w:rsidRDefault="00134C25" w:rsidP="00A332EA">
      <w:r>
        <w:separator/>
      </w:r>
    </w:p>
  </w:endnote>
  <w:endnote w:type="continuationSeparator" w:id="0">
    <w:p w:rsidR="00134C25" w:rsidRDefault="00134C25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Gulliv-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C25" w:rsidRDefault="00134C25" w:rsidP="00A332EA">
      <w:r>
        <w:separator/>
      </w:r>
    </w:p>
  </w:footnote>
  <w:footnote w:type="continuationSeparator" w:id="0">
    <w:p w:rsidR="00134C25" w:rsidRDefault="00134C25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E9"/>
    <w:rsid w:val="000112AF"/>
    <w:rsid w:val="00013342"/>
    <w:rsid w:val="00021240"/>
    <w:rsid w:val="00076ED3"/>
    <w:rsid w:val="00091E16"/>
    <w:rsid w:val="00094E61"/>
    <w:rsid w:val="000974E9"/>
    <w:rsid w:val="000A2089"/>
    <w:rsid w:val="000C1B38"/>
    <w:rsid w:val="000D5D93"/>
    <w:rsid w:val="000E0415"/>
    <w:rsid w:val="000E16E7"/>
    <w:rsid w:val="000E49F7"/>
    <w:rsid w:val="000E4FB0"/>
    <w:rsid w:val="000F0EE2"/>
    <w:rsid w:val="000F52D6"/>
    <w:rsid w:val="00100B55"/>
    <w:rsid w:val="00110E75"/>
    <w:rsid w:val="001113E6"/>
    <w:rsid w:val="00125B6B"/>
    <w:rsid w:val="00130453"/>
    <w:rsid w:val="00134C25"/>
    <w:rsid w:val="00135CDB"/>
    <w:rsid w:val="001465E8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1FE9"/>
    <w:rsid w:val="00202FB0"/>
    <w:rsid w:val="0021759B"/>
    <w:rsid w:val="002527FD"/>
    <w:rsid w:val="0029001E"/>
    <w:rsid w:val="00290317"/>
    <w:rsid w:val="002B2D02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50744"/>
    <w:rsid w:val="00567A35"/>
    <w:rsid w:val="00570368"/>
    <w:rsid w:val="00587040"/>
    <w:rsid w:val="0058716D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A532E"/>
    <w:rsid w:val="006C7F21"/>
    <w:rsid w:val="006E2447"/>
    <w:rsid w:val="006E2F3D"/>
    <w:rsid w:val="006F2C61"/>
    <w:rsid w:val="00714C90"/>
    <w:rsid w:val="007175FD"/>
    <w:rsid w:val="0073201E"/>
    <w:rsid w:val="007569B3"/>
    <w:rsid w:val="00757A23"/>
    <w:rsid w:val="0076491A"/>
    <w:rsid w:val="00764E4F"/>
    <w:rsid w:val="007769D2"/>
    <w:rsid w:val="00785E9F"/>
    <w:rsid w:val="007B41B4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6645F"/>
    <w:rsid w:val="008733CC"/>
    <w:rsid w:val="0087347F"/>
    <w:rsid w:val="00886369"/>
    <w:rsid w:val="00893ED5"/>
    <w:rsid w:val="008C0EB5"/>
    <w:rsid w:val="008D4BE4"/>
    <w:rsid w:val="008D5DDE"/>
    <w:rsid w:val="008D76A9"/>
    <w:rsid w:val="008F269E"/>
    <w:rsid w:val="0091556F"/>
    <w:rsid w:val="00921A4F"/>
    <w:rsid w:val="00967EC9"/>
    <w:rsid w:val="009711EF"/>
    <w:rsid w:val="00974CAD"/>
    <w:rsid w:val="0099616B"/>
    <w:rsid w:val="009979FE"/>
    <w:rsid w:val="009B5EE8"/>
    <w:rsid w:val="009D535F"/>
    <w:rsid w:val="009E0A04"/>
    <w:rsid w:val="00A332EA"/>
    <w:rsid w:val="00A523C7"/>
    <w:rsid w:val="00A53947"/>
    <w:rsid w:val="00A74E6B"/>
    <w:rsid w:val="00AA09F4"/>
    <w:rsid w:val="00AC2DDE"/>
    <w:rsid w:val="00AC5CAE"/>
    <w:rsid w:val="00AD12EB"/>
    <w:rsid w:val="00AD13EF"/>
    <w:rsid w:val="00AE5D4F"/>
    <w:rsid w:val="00AE60CF"/>
    <w:rsid w:val="00AF00C3"/>
    <w:rsid w:val="00B02996"/>
    <w:rsid w:val="00B066DC"/>
    <w:rsid w:val="00B20C12"/>
    <w:rsid w:val="00B23A79"/>
    <w:rsid w:val="00B24E24"/>
    <w:rsid w:val="00B4777D"/>
    <w:rsid w:val="00B7022A"/>
    <w:rsid w:val="00B71A9C"/>
    <w:rsid w:val="00BA28A6"/>
    <w:rsid w:val="00BB1B45"/>
    <w:rsid w:val="00BE6B86"/>
    <w:rsid w:val="00BF678A"/>
    <w:rsid w:val="00C02FE4"/>
    <w:rsid w:val="00C32937"/>
    <w:rsid w:val="00C5144C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E3DEC"/>
    <w:rsid w:val="00DF282F"/>
    <w:rsid w:val="00DF3346"/>
    <w:rsid w:val="00E063A7"/>
    <w:rsid w:val="00E12F08"/>
    <w:rsid w:val="00E145AD"/>
    <w:rsid w:val="00E256E4"/>
    <w:rsid w:val="00E339D8"/>
    <w:rsid w:val="00E34E8C"/>
    <w:rsid w:val="00E43DB0"/>
    <w:rsid w:val="00E45442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3EA0"/>
    <w:rsid w:val="00ED7E39"/>
    <w:rsid w:val="00EF4A65"/>
    <w:rsid w:val="00F208D8"/>
    <w:rsid w:val="00F46E64"/>
    <w:rsid w:val="00F64524"/>
    <w:rsid w:val="00F92CD6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C7EE-2385-4129-BDB7-97CC024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3ADE2-4EA1-4ADC-8CF1-EFEA78B7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1685</TotalTime>
  <Pages>7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5</cp:revision>
  <dcterms:created xsi:type="dcterms:W3CDTF">2016-08-10T08:46:00Z</dcterms:created>
  <dcterms:modified xsi:type="dcterms:W3CDTF">2016-08-11T12:51:00Z</dcterms:modified>
</cp:coreProperties>
</file>