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76" w:rsidRDefault="00276C76" w:rsidP="00276C76">
      <w:pPr>
        <w:spacing w:before="312"/>
      </w:pPr>
      <w:r>
        <w:t>14-ICRA-</w:t>
      </w:r>
      <w:r w:rsidRPr="00276C76">
        <w:t xml:space="preserve"> Unsupervised Feature Learning for 3D Scene Labeling</w:t>
      </w:r>
      <w:r>
        <w:t xml:space="preserve"> (</w:t>
      </w:r>
      <w:r w:rsidR="00843945">
        <w:t>Bo,</w:t>
      </w:r>
      <w:r>
        <w:t>Lai)</w:t>
      </w:r>
    </w:p>
    <w:p w:rsidR="00AA09F4" w:rsidRDefault="00276C76" w:rsidP="00276C76">
      <w:pPr>
        <w:pStyle w:val="1"/>
        <w:spacing w:before="312"/>
      </w:pPr>
      <w:r>
        <w:rPr>
          <w:rFonts w:hint="eastAsia"/>
        </w:rPr>
        <w:t>Introduction</w:t>
      </w:r>
    </w:p>
    <w:p w:rsidR="00276C76" w:rsidRDefault="00276C76" w:rsidP="00276C76">
      <w:pPr>
        <w:pStyle w:val="2"/>
      </w:pPr>
      <w:r>
        <w:rPr>
          <w:rFonts w:hint="eastAsia"/>
        </w:rPr>
        <w:t>||</w:t>
      </w:r>
      <w:r>
        <w:t xml:space="preserve"> 3D indoor scene labeling||</w:t>
      </w:r>
    </w:p>
    <w:p w:rsidR="00BC6F4A" w:rsidRDefault="00BC6F4A" w:rsidP="000E7342">
      <w:pPr>
        <w:pStyle w:val="4"/>
      </w:pPr>
      <w:r>
        <w:rPr>
          <w:rFonts w:hint="eastAsia"/>
        </w:rPr>
        <w:t>07-IJCAI-</w:t>
      </w:r>
      <w:r w:rsidRPr="00BC6F4A">
        <w:t xml:space="preserve"> </w:t>
      </w:r>
      <w:r>
        <w:t>Instance-based amn classification for improved object recognition</w:t>
      </w:r>
      <w:r w:rsidR="00DE45BD">
        <w:t xml:space="preserve"> </w:t>
      </w:r>
      <w:r>
        <w:t>in 2d and 3d laser range data</w:t>
      </w:r>
      <w:r w:rsidR="00DE45BD">
        <w:t xml:space="preserve"> (</w:t>
      </w:r>
      <w:r w:rsidR="00DE45BD">
        <w:rPr>
          <w:rFonts w:hint="eastAsia"/>
        </w:rPr>
        <w:t>Schmidt)</w:t>
      </w:r>
    </w:p>
    <w:p w:rsidR="00DE45BD" w:rsidRDefault="00DE45BD" w:rsidP="007A1FAC">
      <w:pPr>
        <w:pStyle w:val="4"/>
      </w:pPr>
      <w:r>
        <w:t>09-ICRA-</w:t>
      </w:r>
      <w:r w:rsidRPr="00DE45BD">
        <w:t xml:space="preserve"> </w:t>
      </w:r>
      <w:r>
        <w:t>High-accuracy 3d sensing for mobile manipulation: Improving object detection and door opening</w:t>
      </w:r>
    </w:p>
    <w:p w:rsidR="00DE45BD" w:rsidRDefault="00DE45BD" w:rsidP="00DE45BD">
      <w:pPr>
        <w:pStyle w:val="4"/>
      </w:pPr>
      <w:r>
        <w:t>11-IJRR-</w:t>
      </w:r>
      <w:r w:rsidRPr="00DE45BD">
        <w:t xml:space="preserve"> Scene parsing using a prior world model</w:t>
      </w:r>
    </w:p>
    <w:p w:rsidR="00DE45BD" w:rsidRDefault="00DE45BD" w:rsidP="00637592">
      <w:pPr>
        <w:pStyle w:val="4"/>
      </w:pPr>
      <w:r>
        <w:t>11-RSS-</w:t>
      </w:r>
      <w:r w:rsidRPr="00DE45BD">
        <w:t xml:space="preserve"> </w:t>
      </w:r>
      <w:r>
        <w:t>Monte Carlo pose estimation with quaternion kernels and the bingham distribution (R.Rusu)</w:t>
      </w:r>
    </w:p>
    <w:p w:rsidR="00DE45BD" w:rsidRDefault="00DE45BD" w:rsidP="00B57B91">
      <w:pPr>
        <w:pStyle w:val="4"/>
      </w:pPr>
      <w:r>
        <w:t>11-IJRR-</w:t>
      </w:r>
      <w:r w:rsidRPr="00DE45BD">
        <w:t xml:space="preserve"> </w:t>
      </w:r>
      <w:r>
        <w:t>Object recognition and full pose registration from a single image for robotic manipulation</w:t>
      </w:r>
    </w:p>
    <w:p w:rsidR="00276C76" w:rsidRDefault="00276C76" w:rsidP="00276C76">
      <w:pPr>
        <w:pStyle w:val="2"/>
      </w:pPr>
      <w:r>
        <w:t>||spatial relationships||</w:t>
      </w:r>
    </w:p>
    <w:p w:rsidR="00DE45BD" w:rsidRDefault="00DE45BD" w:rsidP="00F55D53">
      <w:pPr>
        <w:pStyle w:val="4"/>
      </w:pPr>
      <w:r>
        <w:t>11-ICRA-</w:t>
      </w:r>
      <w:r w:rsidRPr="00DE45BD">
        <w:t xml:space="preserve"> </w:t>
      </w:r>
      <w:r>
        <w:t>3-D scene analysis via sequenced predictions over points and regions</w:t>
      </w:r>
    </w:p>
    <w:p w:rsidR="00276C76" w:rsidRDefault="00DE45BD" w:rsidP="00DE45BD">
      <w:pPr>
        <w:pStyle w:val="4"/>
      </w:pPr>
      <w:r>
        <w:t>13-IJRR-</w:t>
      </w:r>
      <w:r w:rsidRPr="00DE45BD">
        <w:t xml:space="preserve"> </w:t>
      </w:r>
      <w:r>
        <w:t>Contextually guided semantic labeling and search for three-dimensional point clouds</w:t>
      </w:r>
    </w:p>
    <w:p w:rsidR="00276C76" w:rsidRDefault="00276C76" w:rsidP="00276C76">
      <w:pPr>
        <w:pStyle w:val="2"/>
      </w:pPr>
      <w:r>
        <w:t>||Object recognition||</w:t>
      </w:r>
    </w:p>
    <w:p w:rsidR="00DE45BD" w:rsidRDefault="00DE45BD" w:rsidP="00675E51">
      <w:pPr>
        <w:pStyle w:val="4"/>
      </w:pPr>
      <w:r>
        <w:t>11-ICRA-A large-scale hierarchical Multiview rgb-d object dataset (</w:t>
      </w:r>
      <w:r w:rsidR="00843945">
        <w:t>Bo,</w:t>
      </w:r>
      <w:r>
        <w:t>Lai)</w:t>
      </w:r>
    </w:p>
    <w:p w:rsidR="00DE45BD" w:rsidRDefault="00DE45BD" w:rsidP="00E762D3">
      <w:pPr>
        <w:pStyle w:val="4"/>
      </w:pPr>
      <w:r>
        <w:t>11-ICRA-</w:t>
      </w:r>
      <w:r w:rsidRPr="00DE45BD">
        <w:t xml:space="preserve"> </w:t>
      </w:r>
      <w:r>
        <w:t>Sparse distance learning for object recognition combining rgb and depth information</w:t>
      </w:r>
    </w:p>
    <w:p w:rsidR="00843945" w:rsidRDefault="00843945" w:rsidP="00BC2211">
      <w:pPr>
        <w:pStyle w:val="4"/>
      </w:pPr>
      <w:r>
        <w:rPr>
          <w:rFonts w:hint="eastAsia"/>
        </w:rPr>
        <w:t>12-ICRA-</w:t>
      </w:r>
      <w:r w:rsidRPr="00843945">
        <w:t xml:space="preserve"> </w:t>
      </w:r>
      <w:r>
        <w:t>A learned</w:t>
      </w:r>
      <w:r>
        <w:t xml:space="preserve"> </w:t>
      </w:r>
      <w:r>
        <w:t>feature descriptor for object recognition in rgb-d data</w:t>
      </w:r>
    </w:p>
    <w:p w:rsidR="00276C76" w:rsidRDefault="00843945" w:rsidP="00843945">
      <w:pPr>
        <w:pStyle w:val="4"/>
      </w:pPr>
      <w:r>
        <w:t>12-ISER-</w:t>
      </w:r>
      <w:r w:rsidRPr="00843945">
        <w:t xml:space="preserve"> </w:t>
      </w:r>
      <w:r>
        <w:t>Unsupervised Feature Learning for RGBD</w:t>
      </w:r>
      <w:r>
        <w:t xml:space="preserve"> </w:t>
      </w:r>
      <w:r>
        <w:t>Based Object Recognition</w:t>
      </w:r>
      <w:r>
        <w:t xml:space="preserve"> (L.Bo)</w:t>
      </w:r>
    </w:p>
    <w:p w:rsidR="00276C76" w:rsidRDefault="00276C76" w:rsidP="00276C76">
      <w:pPr>
        <w:pStyle w:val="2"/>
      </w:pPr>
      <w:r>
        <w:t>||Unsupervised learning of feature representation(SC and CNN)||</w:t>
      </w:r>
    </w:p>
    <w:p w:rsidR="00276C76" w:rsidRDefault="00276C76" w:rsidP="00276C76">
      <w:pPr>
        <w:pStyle w:val="3"/>
      </w:pPr>
      <w:r>
        <w:t>Image classification</w:t>
      </w:r>
    </w:p>
    <w:p w:rsidR="00843945" w:rsidRDefault="00843945" w:rsidP="00402712">
      <w:pPr>
        <w:pStyle w:val="6"/>
      </w:pPr>
      <w:r>
        <w:t>14-NIPS-</w:t>
      </w:r>
      <w:r w:rsidRPr="00843945">
        <w:t xml:space="preserve"> </w:t>
      </w:r>
      <w:r>
        <w:t>Imagenet classification</w:t>
      </w:r>
      <w:r>
        <w:t xml:space="preserve"> </w:t>
      </w:r>
      <w:r>
        <w:t>with deep convolutional neural networks</w:t>
      </w:r>
    </w:p>
    <w:p w:rsidR="00276C76" w:rsidRDefault="00843945" w:rsidP="000C11CF">
      <w:pPr>
        <w:pStyle w:val="6"/>
      </w:pPr>
      <w:r>
        <w:t>13-CVPR-</w:t>
      </w:r>
      <w:r w:rsidRPr="00843945">
        <w:t xml:space="preserve"> </w:t>
      </w:r>
      <w:r>
        <w:t>Multipath sparse coding using hierarchical</w:t>
      </w:r>
      <w:r>
        <w:t xml:space="preserve"> </w:t>
      </w:r>
      <w:r>
        <w:t>matching pursuit</w:t>
      </w:r>
    </w:p>
    <w:p w:rsidR="00276C76" w:rsidRDefault="00276C76" w:rsidP="00276C76">
      <w:pPr>
        <w:pStyle w:val="3"/>
      </w:pPr>
      <w:r>
        <w:t xml:space="preserve">Object detection </w:t>
      </w:r>
    </w:p>
    <w:p w:rsidR="00276C76" w:rsidRDefault="00843945" w:rsidP="006923F8">
      <w:pPr>
        <w:pStyle w:val="6"/>
      </w:pPr>
      <w:r>
        <w:t>13-CVPR-</w:t>
      </w:r>
      <w:r w:rsidRPr="00843945">
        <w:t xml:space="preserve"> </w:t>
      </w:r>
      <w:r>
        <w:t>Histograms of sparse codes for object</w:t>
      </w:r>
      <w:r>
        <w:t xml:space="preserve"> </w:t>
      </w:r>
      <w:r>
        <w:t>detection</w:t>
      </w:r>
      <w:r>
        <w:t xml:space="preserve"> (HSC)</w:t>
      </w:r>
    </w:p>
    <w:p w:rsidR="00276C76" w:rsidRDefault="00276C76" w:rsidP="00276C76">
      <w:pPr>
        <w:pStyle w:val="3"/>
      </w:pPr>
      <w:r>
        <w:t>Scene understanding</w:t>
      </w:r>
    </w:p>
    <w:p w:rsidR="00276C76" w:rsidRDefault="00843945" w:rsidP="005A3E6A">
      <w:pPr>
        <w:pStyle w:val="6"/>
      </w:pPr>
      <w:r>
        <w:t>11-ICML-</w:t>
      </w:r>
      <w:r w:rsidRPr="00843945">
        <w:t xml:space="preserve"> </w:t>
      </w:r>
      <w:r>
        <w:t>Parsing natural scenes</w:t>
      </w:r>
      <w:r>
        <w:t xml:space="preserve"> </w:t>
      </w:r>
      <w:r>
        <w:t>and natural language with recursive neural networks</w:t>
      </w:r>
    </w:p>
    <w:p w:rsidR="00276C76" w:rsidRDefault="00276C76" w:rsidP="00276C76">
      <w:pPr>
        <w:pStyle w:val="2"/>
        <w:numPr>
          <w:ilvl w:val="0"/>
          <w:numId w:val="0"/>
        </w:numPr>
        <w:ind w:left="840" w:hanging="420"/>
      </w:pPr>
      <w:r>
        <w:t>||Previous work||</w:t>
      </w:r>
    </w:p>
    <w:p w:rsidR="00276C76" w:rsidRDefault="00843945" w:rsidP="00D478BC">
      <w:pPr>
        <w:pStyle w:val="4"/>
      </w:pPr>
      <w:r>
        <w:t>12-ICRA-</w:t>
      </w:r>
      <w:r w:rsidRPr="00843945">
        <w:t xml:space="preserve"> </w:t>
      </w:r>
      <w:r>
        <w:t>Detection-based object labeling</w:t>
      </w:r>
      <w:r>
        <w:t xml:space="preserve"> </w:t>
      </w:r>
      <w:r>
        <w:t>in 3d scenes</w:t>
      </w:r>
    </w:p>
    <w:p w:rsidR="00276C76" w:rsidRDefault="00AB6921" w:rsidP="00276C76">
      <w:pPr>
        <w:pStyle w:val="2"/>
      </w:pPr>
      <w:r>
        <w:t>||Basic work||</w:t>
      </w:r>
    </w:p>
    <w:p w:rsidR="00843945" w:rsidRDefault="00AB6921" w:rsidP="00843945">
      <w:pPr>
        <w:pStyle w:val="3"/>
      </w:pPr>
      <w:r>
        <w:t>HMP</w:t>
      </w:r>
    </w:p>
    <w:p w:rsidR="00843945" w:rsidRDefault="00843945" w:rsidP="00843945">
      <w:pPr>
        <w:pStyle w:val="6"/>
      </w:pPr>
      <w:r w:rsidRPr="00843945">
        <w:t xml:space="preserve">12-ISER- Unsupervised Feature Learning for RGBD Based Object Recognition </w:t>
      </w:r>
    </w:p>
    <w:p w:rsidR="00843945" w:rsidRDefault="00843945" w:rsidP="00843945">
      <w:pPr>
        <w:pStyle w:val="3"/>
      </w:pPr>
      <w:r>
        <w:t>R</w:t>
      </w:r>
      <w:r w:rsidR="00AB6921">
        <w:t>GBD detectors</w:t>
      </w:r>
    </w:p>
    <w:p w:rsidR="00843945" w:rsidRPr="00843945" w:rsidRDefault="00843945" w:rsidP="00843945">
      <w:pPr>
        <w:pStyle w:val="6"/>
      </w:pPr>
      <w:r w:rsidRPr="00843945">
        <w:t>13-CVPR- Histograms of sparse codes for object detection (HSC)</w:t>
      </w:r>
    </w:p>
    <w:p w:rsidR="00AB6921" w:rsidRDefault="00AB6921" w:rsidP="00AB6921">
      <w:pPr>
        <w:pStyle w:val="2"/>
      </w:pPr>
      <w:r>
        <w:t>||SLAM||</w:t>
      </w:r>
    </w:p>
    <w:p w:rsidR="00AB6921" w:rsidRDefault="00AB6921" w:rsidP="00AB6921">
      <w:pPr>
        <w:pStyle w:val="3"/>
      </w:pPr>
      <w:r>
        <w:t>Kinect Fusion</w:t>
      </w:r>
    </w:p>
    <w:p w:rsidR="00AB6921" w:rsidRDefault="00843945" w:rsidP="00843945">
      <w:pPr>
        <w:pStyle w:val="6"/>
      </w:pPr>
      <w:r>
        <w:t>11-ISMAR-</w:t>
      </w:r>
      <w:r w:rsidRPr="00843945">
        <w:t>Kinectfusion: Real-time dense surface mapping and tracking</w:t>
      </w:r>
      <w:r>
        <w:t xml:space="preserve"> (Newcombe)</w:t>
      </w:r>
    </w:p>
    <w:p w:rsidR="00AB6921" w:rsidRDefault="00AB6921" w:rsidP="00AB6921">
      <w:pPr>
        <w:pStyle w:val="3"/>
      </w:pPr>
      <w:r>
        <w:lastRenderedPageBreak/>
        <w:t>RGBD Mapping</w:t>
      </w:r>
    </w:p>
    <w:p w:rsidR="00AB6921" w:rsidRDefault="00843945" w:rsidP="0069168E">
      <w:pPr>
        <w:pStyle w:val="6"/>
      </w:pPr>
      <w:r>
        <w:t>10-ISER-</w:t>
      </w:r>
      <w:r>
        <w:t>RGB-D</w:t>
      </w:r>
      <w:r>
        <w:t xml:space="preserve"> </w:t>
      </w:r>
      <w:r>
        <w:t>Mapping: Using depth cameras for dense 3D modeling of indoor</w:t>
      </w:r>
      <w:r>
        <w:t xml:space="preserve"> environments</w:t>
      </w:r>
    </w:p>
    <w:p w:rsidR="00843945" w:rsidRDefault="00843945" w:rsidP="00843945">
      <w:pPr>
        <w:pStyle w:val="6"/>
      </w:pPr>
      <w:r>
        <w:t>13-3DV-</w:t>
      </w:r>
      <w:r>
        <w:t>Patch Volumes:</w:t>
      </w:r>
      <w:r>
        <w:t xml:space="preserve"> </w:t>
      </w:r>
      <w:r>
        <w:t>Segmentation-based Consistent Mapping with RGB-D Cameras</w:t>
      </w:r>
      <w:r>
        <w:t xml:space="preserve"> (D.Fox)</w:t>
      </w:r>
    </w:p>
    <w:p w:rsidR="005D7A00" w:rsidRDefault="00EB60B2" w:rsidP="00EB60B2">
      <w:pPr>
        <w:pStyle w:val="1"/>
        <w:spacing w:before="312"/>
      </w:pPr>
      <w:r w:rsidRPr="00EB60B2">
        <w:t>3D SCENE LABELING</w:t>
      </w:r>
    </w:p>
    <w:p w:rsidR="00AB6921" w:rsidRDefault="00AB6921" w:rsidP="00AB6921">
      <w:pPr>
        <w:pStyle w:val="3"/>
      </w:pPr>
      <w:r w:rsidRPr="00AB6921">
        <w:t>Patch Volumes 3D reconstruction algorithm</w:t>
      </w:r>
    </w:p>
    <w:p w:rsidR="00843945" w:rsidRDefault="00843945" w:rsidP="00843945">
      <w:pPr>
        <w:pStyle w:val="6"/>
      </w:pPr>
      <w:r>
        <w:t>13-3DV-Patch Volumes: Segmentation-based Consistent Mapping with RGB-D Cameras (D.Fox)</w:t>
      </w:r>
    </w:p>
    <w:p w:rsidR="00AB6921" w:rsidRDefault="00AB6921" w:rsidP="00AB6921">
      <w:pPr>
        <w:pStyle w:val="3"/>
      </w:pPr>
      <w:r>
        <w:t>Sparse coding feature</w:t>
      </w:r>
    </w:p>
    <w:p w:rsidR="00AB6921" w:rsidRDefault="00843945" w:rsidP="004E1EB1">
      <w:pPr>
        <w:pStyle w:val="6"/>
      </w:pPr>
      <w:r>
        <w:t>11-NIPS-</w:t>
      </w:r>
      <w:r>
        <w:t>Hierarchical Matching Pursuit for Image</w:t>
      </w:r>
      <w:r>
        <w:t xml:space="preserve"> </w:t>
      </w:r>
      <w:r>
        <w:t>Classification: Architecture and Fast Algorithms</w:t>
      </w:r>
      <w:r>
        <w:t xml:space="preserve"> (Bo)</w:t>
      </w:r>
    </w:p>
    <w:p w:rsidR="005D7A00" w:rsidRDefault="005D7A00" w:rsidP="00AB6921">
      <w:pPr>
        <w:pStyle w:val="3"/>
      </w:pPr>
      <w:r>
        <w:t>Object detector</w:t>
      </w:r>
    </w:p>
    <w:p w:rsidR="00843945" w:rsidRDefault="00843945" w:rsidP="00843945">
      <w:pPr>
        <w:pStyle w:val="6"/>
      </w:pPr>
      <w:r>
        <w:t>13-CVPR-</w:t>
      </w:r>
      <w:r w:rsidRPr="00843945">
        <w:t xml:space="preserve"> </w:t>
      </w:r>
      <w:r>
        <w:t>Histograms of sparse codes for object detection (HSC)</w:t>
      </w:r>
    </w:p>
    <w:p w:rsidR="00EB60B2" w:rsidRDefault="00EB60B2" w:rsidP="005D7A00">
      <w:pPr>
        <w:pStyle w:val="3"/>
      </w:pPr>
      <w:r>
        <w:t>Convex and concave</w:t>
      </w:r>
    </w:p>
    <w:p w:rsidR="00EB60B2" w:rsidRDefault="00EB60B2" w:rsidP="00EB60B2">
      <w:pPr>
        <w:pStyle w:val="5"/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i-j</m:t>
            </m:r>
          </m:e>
        </m:d>
        <m:r>
          <w:rPr>
            <w:rFonts w:ascii="Cambria Math" w:hAnsi="Cambria Math"/>
          </w:rPr>
          <m:t>&gt;0]</m:t>
        </m:r>
      </m:oMath>
    </w:p>
    <w:p w:rsidR="00EB60B2" w:rsidRDefault="00843945" w:rsidP="00AC280D">
      <w:pPr>
        <w:pStyle w:val="6"/>
      </w:pPr>
      <w:r>
        <w:t>11-NIPS-</w:t>
      </w:r>
      <w:r>
        <w:t>Semantic</w:t>
      </w:r>
      <w:r>
        <w:t xml:space="preserve"> </w:t>
      </w:r>
      <w:r>
        <w:t>labeling of 3D point clouds for indoor scenes</w:t>
      </w:r>
    </w:p>
    <w:p w:rsidR="00EB60B2" w:rsidRDefault="00EB60B2" w:rsidP="00EB60B2">
      <w:pPr>
        <w:pStyle w:val="3"/>
      </w:pPr>
      <w:r>
        <w:t>Graph cuts</w:t>
      </w:r>
    </w:p>
    <w:p w:rsidR="00EB60B2" w:rsidRDefault="00843945" w:rsidP="000C4917">
      <w:pPr>
        <w:pStyle w:val="6"/>
      </w:pPr>
      <w:r>
        <w:t>01-PAMI-</w:t>
      </w:r>
      <w:r>
        <w:t>Fast approximate energy</w:t>
      </w:r>
      <w:r>
        <w:t xml:space="preserve"> </w:t>
      </w:r>
      <w:r>
        <w:t>minimization via graph cuts</w:t>
      </w:r>
    </w:p>
    <w:p w:rsidR="00EB60B2" w:rsidRDefault="00EB60B2" w:rsidP="00EB60B2">
      <w:pPr>
        <w:pStyle w:val="1"/>
        <w:spacing w:before="312"/>
      </w:pPr>
      <w:r>
        <w:t>Feature Learning</w:t>
      </w:r>
    </w:p>
    <w:p w:rsidR="00EB60B2" w:rsidRDefault="00EB60B2" w:rsidP="00EB60B2">
      <w:pPr>
        <w:pStyle w:val="2"/>
      </w:pPr>
      <w:r>
        <w:t>||Feature learning||</w:t>
      </w:r>
    </w:p>
    <w:p w:rsidR="00EB60B2" w:rsidRDefault="004F6A6B" w:rsidP="005544BE">
      <w:pPr>
        <w:pStyle w:val="4"/>
      </w:pPr>
      <w:r>
        <w:t>09-CVPR-</w:t>
      </w:r>
      <w:r>
        <w:t>Linear Spatial Pyramid</w:t>
      </w:r>
      <w:r>
        <w:t xml:space="preserve"> </w:t>
      </w:r>
      <w:r>
        <w:t>Matching using Sparse Coding for Image Classification</w:t>
      </w:r>
    </w:p>
    <w:p w:rsidR="00EB60B2" w:rsidRDefault="004F6A6B" w:rsidP="00CA7D33">
      <w:pPr>
        <w:pStyle w:val="4"/>
      </w:pPr>
      <w:r>
        <w:t>09-ICML-</w:t>
      </w:r>
      <w:r>
        <w:t>Convolutional Deep</w:t>
      </w:r>
      <w:r>
        <w:t xml:space="preserve"> </w:t>
      </w:r>
      <w:r>
        <w:t>Belief Networks for Scalable Unsupervised Learning of Hierarchical</w:t>
      </w:r>
      <w:r>
        <w:t xml:space="preserve"> Representations(A,Ng)</w:t>
      </w:r>
    </w:p>
    <w:p w:rsidR="00EB60B2" w:rsidRDefault="00EB60B2" w:rsidP="00EB60B2">
      <w:pPr>
        <w:pStyle w:val="2"/>
      </w:pPr>
      <w:r>
        <w:t>||HMP||</w:t>
      </w:r>
    </w:p>
    <w:p w:rsidR="004F6A6B" w:rsidRDefault="004F6A6B" w:rsidP="004F6A6B">
      <w:pPr>
        <w:pStyle w:val="4"/>
      </w:pPr>
      <w:r>
        <w:t>11-NIPS-Hierarchical Matching Pursuit for Image Classification: Architecture and Fast Algorithms (Bo)</w:t>
      </w:r>
    </w:p>
    <w:p w:rsidR="004F6A6B" w:rsidRPr="004F6A6B" w:rsidRDefault="004F6A6B" w:rsidP="004F6A6B">
      <w:pPr>
        <w:pStyle w:val="4"/>
      </w:pPr>
      <w:r w:rsidRPr="004F6A6B">
        <w:t xml:space="preserve">12-ISER- Unsupervised Feature Learning for RGBD Based Object Recognition </w:t>
      </w:r>
    </w:p>
    <w:p w:rsidR="00EB60B2" w:rsidRDefault="0026182C" w:rsidP="0026182C">
      <w:pPr>
        <w:pStyle w:val="4"/>
      </w:pPr>
      <w:r>
        <w:t>13-ICRA-</w:t>
      </w:r>
      <w:r w:rsidRPr="0026182C">
        <w:t>Attribute Based Object Identification</w:t>
      </w:r>
    </w:p>
    <w:p w:rsidR="00EB60B2" w:rsidRDefault="00EB60B2" w:rsidP="00EB60B2">
      <w:pPr>
        <w:pStyle w:val="2"/>
      </w:pPr>
      <w:r>
        <w:t>||</w:t>
      </w:r>
      <w:r w:rsidR="00E51A8C">
        <w:t>Dictionary learning||</w:t>
      </w:r>
    </w:p>
    <w:p w:rsidR="0026182C" w:rsidRPr="0026182C" w:rsidRDefault="0026182C" w:rsidP="0026182C">
      <w:pPr>
        <w:pStyle w:val="4"/>
      </w:pPr>
      <w:r w:rsidRPr="0026182C">
        <w:t>11-NIPS-Hierarchical Matching Pursuit for Image Classification: Architecture and Fast Algorithms (Bo)</w:t>
      </w:r>
    </w:p>
    <w:p w:rsidR="00E51A8C" w:rsidRDefault="00E51A8C" w:rsidP="00E51A8C">
      <w:pPr>
        <w:pStyle w:val="2"/>
      </w:pPr>
      <w:r>
        <w:rPr>
          <w:rFonts w:hint="eastAsia"/>
        </w:rPr>
        <w:t>||RGBD</w:t>
      </w:r>
      <w:r>
        <w:t xml:space="preserve"> </w:t>
      </w:r>
      <w:r>
        <w:rPr>
          <w:rFonts w:hint="eastAsia"/>
        </w:rPr>
        <w:t>pixel</w:t>
      </w:r>
      <w:r>
        <w:t xml:space="preserve"> </w:t>
      </w: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KSVD||</w:t>
      </w:r>
    </w:p>
    <w:p w:rsidR="00E51A8C" w:rsidRDefault="00075664" w:rsidP="00280E31">
      <w:pPr>
        <w:pStyle w:val="4"/>
      </w:pPr>
      <w:r>
        <w:t>06-TOS-</w:t>
      </w:r>
      <w:r>
        <w:t>K-SVD: An Algorithm</w:t>
      </w:r>
      <w:r>
        <w:t xml:space="preserve"> </w:t>
      </w:r>
      <w:r>
        <w:t>for Designing Overcomplete Dictionaries for Sparse Representation</w:t>
      </w:r>
      <w:r>
        <w:t>(Elad)</w:t>
      </w:r>
    </w:p>
    <w:p w:rsidR="00E51A8C" w:rsidRDefault="00BC6F4A" w:rsidP="00E51A8C">
      <w:pPr>
        <w:pStyle w:val="1"/>
        <w:spacing w:before="312"/>
      </w:pPr>
      <w:r>
        <w:rPr>
          <w:rFonts w:hint="eastAsia"/>
        </w:rPr>
        <w:t>Synthetic</w:t>
      </w:r>
      <w:r>
        <w:t xml:space="preserve"> </w:t>
      </w:r>
      <w:r>
        <w:rPr>
          <w:rFonts w:hint="eastAsia"/>
        </w:rPr>
        <w:t>Data</w:t>
      </w:r>
    </w:p>
    <w:p w:rsidR="00BC6F4A" w:rsidRDefault="00BC6F4A" w:rsidP="00BC6F4A">
      <w:pPr>
        <w:pStyle w:val="3"/>
      </w:pPr>
      <w:r>
        <w:rPr>
          <w:rFonts w:hint="eastAsia"/>
        </w:rPr>
        <w:t>H</w:t>
      </w:r>
      <w:r>
        <w:t>uman pose estimation from depth images</w:t>
      </w:r>
    </w:p>
    <w:p w:rsidR="00BC6F4A" w:rsidRDefault="00075664" w:rsidP="008A1803">
      <w:pPr>
        <w:pStyle w:val="6"/>
      </w:pPr>
      <w:r>
        <w:t>13--</w:t>
      </w:r>
      <w:r>
        <w:t>Real-time human pose recognition</w:t>
      </w:r>
      <w:r>
        <w:t xml:space="preserve"> </w:t>
      </w:r>
      <w:bookmarkStart w:id="0" w:name="_GoBack"/>
      <w:bookmarkEnd w:id="0"/>
      <w:r>
        <w:t>in parts from single depth images</w:t>
      </w:r>
    </w:p>
    <w:p w:rsidR="00EB60B2" w:rsidRDefault="00EB60B2" w:rsidP="00EB60B2">
      <w:pPr>
        <w:pStyle w:val="2"/>
        <w:spacing w:before="312"/>
      </w:pPr>
    </w:p>
    <w:p w:rsidR="00AB6921" w:rsidRPr="00E12F08" w:rsidRDefault="00AB6921" w:rsidP="00EB60B2">
      <w:pPr>
        <w:pStyle w:val="3"/>
        <w:numPr>
          <w:ilvl w:val="0"/>
          <w:numId w:val="0"/>
        </w:numPr>
        <w:ind w:left="840" w:hanging="420"/>
      </w:pPr>
      <w:r>
        <w:lastRenderedPageBreak/>
        <w:br/>
      </w:r>
    </w:p>
    <w:sectPr w:rsidR="00AB6921" w:rsidRPr="00E1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597" w:rsidRDefault="00E60597" w:rsidP="00A332EA">
      <w:r>
        <w:separator/>
      </w:r>
    </w:p>
  </w:endnote>
  <w:endnote w:type="continuationSeparator" w:id="0">
    <w:p w:rsidR="00E60597" w:rsidRDefault="00E60597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597" w:rsidRDefault="00E60597" w:rsidP="00A332EA">
      <w:r>
        <w:separator/>
      </w:r>
    </w:p>
  </w:footnote>
  <w:footnote w:type="continuationSeparator" w:id="0">
    <w:p w:rsidR="00E60597" w:rsidRDefault="00E60597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76"/>
    <w:rsid w:val="000112AF"/>
    <w:rsid w:val="00013342"/>
    <w:rsid w:val="00021240"/>
    <w:rsid w:val="00075664"/>
    <w:rsid w:val="00076ED3"/>
    <w:rsid w:val="00091E16"/>
    <w:rsid w:val="00094E61"/>
    <w:rsid w:val="000974E9"/>
    <w:rsid w:val="000C1B38"/>
    <w:rsid w:val="000D5D93"/>
    <w:rsid w:val="000E0415"/>
    <w:rsid w:val="000E16E7"/>
    <w:rsid w:val="000E49F7"/>
    <w:rsid w:val="000F0EE2"/>
    <w:rsid w:val="000F52D6"/>
    <w:rsid w:val="00110E75"/>
    <w:rsid w:val="001113E6"/>
    <w:rsid w:val="00125B6B"/>
    <w:rsid w:val="00130453"/>
    <w:rsid w:val="00135CDB"/>
    <w:rsid w:val="0016403D"/>
    <w:rsid w:val="00174E03"/>
    <w:rsid w:val="00192F3A"/>
    <w:rsid w:val="001B4C96"/>
    <w:rsid w:val="001C02C7"/>
    <w:rsid w:val="001C42B8"/>
    <w:rsid w:val="001E5696"/>
    <w:rsid w:val="001F1B9A"/>
    <w:rsid w:val="001F3DF2"/>
    <w:rsid w:val="00202FB0"/>
    <w:rsid w:val="0021759B"/>
    <w:rsid w:val="002527FD"/>
    <w:rsid w:val="00252BC7"/>
    <w:rsid w:val="0026182C"/>
    <w:rsid w:val="00276C76"/>
    <w:rsid w:val="0029001E"/>
    <w:rsid w:val="00290317"/>
    <w:rsid w:val="002B67F5"/>
    <w:rsid w:val="002D5C20"/>
    <w:rsid w:val="002D645E"/>
    <w:rsid w:val="002D6DA3"/>
    <w:rsid w:val="002E063D"/>
    <w:rsid w:val="0030386B"/>
    <w:rsid w:val="003522F8"/>
    <w:rsid w:val="003524D4"/>
    <w:rsid w:val="00382420"/>
    <w:rsid w:val="0039313F"/>
    <w:rsid w:val="003B1EB4"/>
    <w:rsid w:val="003C141B"/>
    <w:rsid w:val="003E6D12"/>
    <w:rsid w:val="00403C4B"/>
    <w:rsid w:val="004144EF"/>
    <w:rsid w:val="00414625"/>
    <w:rsid w:val="004225F2"/>
    <w:rsid w:val="004262C8"/>
    <w:rsid w:val="0043048D"/>
    <w:rsid w:val="004376DE"/>
    <w:rsid w:val="00442665"/>
    <w:rsid w:val="00444917"/>
    <w:rsid w:val="00447E0E"/>
    <w:rsid w:val="00484F39"/>
    <w:rsid w:val="004B5C33"/>
    <w:rsid w:val="004C0492"/>
    <w:rsid w:val="004C06B1"/>
    <w:rsid w:val="004F081C"/>
    <w:rsid w:val="004F6A6B"/>
    <w:rsid w:val="0050586D"/>
    <w:rsid w:val="00550744"/>
    <w:rsid w:val="00567A35"/>
    <w:rsid w:val="00570368"/>
    <w:rsid w:val="00587040"/>
    <w:rsid w:val="00594D8C"/>
    <w:rsid w:val="005975A5"/>
    <w:rsid w:val="005B3DD7"/>
    <w:rsid w:val="005B469E"/>
    <w:rsid w:val="005C463C"/>
    <w:rsid w:val="005D7A00"/>
    <w:rsid w:val="00600052"/>
    <w:rsid w:val="00640243"/>
    <w:rsid w:val="00657D97"/>
    <w:rsid w:val="00666D06"/>
    <w:rsid w:val="00674414"/>
    <w:rsid w:val="006749BD"/>
    <w:rsid w:val="0068053B"/>
    <w:rsid w:val="00691E7D"/>
    <w:rsid w:val="006925A6"/>
    <w:rsid w:val="006A173F"/>
    <w:rsid w:val="006C7F21"/>
    <w:rsid w:val="006E2447"/>
    <w:rsid w:val="006E2F3D"/>
    <w:rsid w:val="00714C90"/>
    <w:rsid w:val="007175FD"/>
    <w:rsid w:val="0073201E"/>
    <w:rsid w:val="007569B3"/>
    <w:rsid w:val="00764E4F"/>
    <w:rsid w:val="007769D2"/>
    <w:rsid w:val="00785E9F"/>
    <w:rsid w:val="007C478A"/>
    <w:rsid w:val="007C796B"/>
    <w:rsid w:val="007D12C6"/>
    <w:rsid w:val="007D2323"/>
    <w:rsid w:val="007D3EFD"/>
    <w:rsid w:val="007D7ADE"/>
    <w:rsid w:val="007F641C"/>
    <w:rsid w:val="008209DF"/>
    <w:rsid w:val="00822B38"/>
    <w:rsid w:val="00826EE0"/>
    <w:rsid w:val="00840823"/>
    <w:rsid w:val="00843945"/>
    <w:rsid w:val="0085358E"/>
    <w:rsid w:val="0086645F"/>
    <w:rsid w:val="008733CC"/>
    <w:rsid w:val="0087347F"/>
    <w:rsid w:val="00886369"/>
    <w:rsid w:val="00893ED5"/>
    <w:rsid w:val="008D76A9"/>
    <w:rsid w:val="008F269E"/>
    <w:rsid w:val="0091556F"/>
    <w:rsid w:val="00921A4F"/>
    <w:rsid w:val="00967EC9"/>
    <w:rsid w:val="00974CAD"/>
    <w:rsid w:val="0099616B"/>
    <w:rsid w:val="009979FE"/>
    <w:rsid w:val="009B5EE8"/>
    <w:rsid w:val="009D535F"/>
    <w:rsid w:val="009E0A04"/>
    <w:rsid w:val="00A332EA"/>
    <w:rsid w:val="00A523C7"/>
    <w:rsid w:val="00A53947"/>
    <w:rsid w:val="00A74E6B"/>
    <w:rsid w:val="00AA09F4"/>
    <w:rsid w:val="00AB6921"/>
    <w:rsid w:val="00AC2DDE"/>
    <w:rsid w:val="00AD12EB"/>
    <w:rsid w:val="00AE5D4F"/>
    <w:rsid w:val="00AE60CF"/>
    <w:rsid w:val="00AF00C3"/>
    <w:rsid w:val="00B02996"/>
    <w:rsid w:val="00B066DC"/>
    <w:rsid w:val="00B20C12"/>
    <w:rsid w:val="00B23A79"/>
    <w:rsid w:val="00B24E24"/>
    <w:rsid w:val="00B7022A"/>
    <w:rsid w:val="00B71A9C"/>
    <w:rsid w:val="00BA28A6"/>
    <w:rsid w:val="00BB1B45"/>
    <w:rsid w:val="00BC6F4A"/>
    <w:rsid w:val="00BE6B86"/>
    <w:rsid w:val="00BF678A"/>
    <w:rsid w:val="00C02FE4"/>
    <w:rsid w:val="00C32937"/>
    <w:rsid w:val="00C54B48"/>
    <w:rsid w:val="00C56C9C"/>
    <w:rsid w:val="00C73DB0"/>
    <w:rsid w:val="00C920CB"/>
    <w:rsid w:val="00CA2DF1"/>
    <w:rsid w:val="00CA499C"/>
    <w:rsid w:val="00CA6FD3"/>
    <w:rsid w:val="00CC1018"/>
    <w:rsid w:val="00CC480C"/>
    <w:rsid w:val="00CE0162"/>
    <w:rsid w:val="00CE5CCE"/>
    <w:rsid w:val="00CF571D"/>
    <w:rsid w:val="00D40883"/>
    <w:rsid w:val="00D435B4"/>
    <w:rsid w:val="00D50736"/>
    <w:rsid w:val="00D55E42"/>
    <w:rsid w:val="00D60F7E"/>
    <w:rsid w:val="00D65383"/>
    <w:rsid w:val="00D83549"/>
    <w:rsid w:val="00D85457"/>
    <w:rsid w:val="00D859E1"/>
    <w:rsid w:val="00D97105"/>
    <w:rsid w:val="00DE0D82"/>
    <w:rsid w:val="00DE45BD"/>
    <w:rsid w:val="00DF282F"/>
    <w:rsid w:val="00DF3346"/>
    <w:rsid w:val="00E063A7"/>
    <w:rsid w:val="00E12F08"/>
    <w:rsid w:val="00E145AD"/>
    <w:rsid w:val="00E256E4"/>
    <w:rsid w:val="00E339D8"/>
    <w:rsid w:val="00E34E8C"/>
    <w:rsid w:val="00E43DB0"/>
    <w:rsid w:val="00E46300"/>
    <w:rsid w:val="00E51A8C"/>
    <w:rsid w:val="00E60597"/>
    <w:rsid w:val="00E67EA8"/>
    <w:rsid w:val="00E75672"/>
    <w:rsid w:val="00E80045"/>
    <w:rsid w:val="00E82416"/>
    <w:rsid w:val="00E83774"/>
    <w:rsid w:val="00EA090F"/>
    <w:rsid w:val="00EA6450"/>
    <w:rsid w:val="00EA7431"/>
    <w:rsid w:val="00EB60B2"/>
    <w:rsid w:val="00EB693B"/>
    <w:rsid w:val="00EC3EA0"/>
    <w:rsid w:val="00ED7E39"/>
    <w:rsid w:val="00EF4A65"/>
    <w:rsid w:val="00F208D8"/>
    <w:rsid w:val="00F46E64"/>
    <w:rsid w:val="00F64524"/>
    <w:rsid w:val="00FB216C"/>
    <w:rsid w:val="00FC65A5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657AA2-C982-4943-9670-548288D5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12EB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AD12EB"/>
    <w:pPr>
      <w:widowControl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D12EB"/>
    <w:pPr>
      <w:keepLines/>
      <w:widowControl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D55E42"/>
    <w:pPr>
      <w:keepLines/>
      <w:widowControl/>
      <w:numPr>
        <w:ilvl w:val="2"/>
        <w:numId w:val="20"/>
      </w:numPr>
      <w:ind w:left="840" w:hanging="420"/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D55E42"/>
    <w:pPr>
      <w:keepLines/>
      <w:numPr>
        <w:ilvl w:val="3"/>
        <w:numId w:val="20"/>
      </w:numPr>
      <w:ind w:left="840" w:hanging="420"/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D55E42"/>
    <w:pPr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67A35"/>
    <w:pPr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AD12EB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D12EB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D55E42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D55E42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D55E42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67A35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SimSun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SimSun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ab">
    <w:name w:val="Hyperlink"/>
    <w:basedOn w:val="a2"/>
    <w:uiPriority w:val="99"/>
    <w:semiHidden/>
    <w:unhideWhenUsed/>
    <w:rsid w:val="007D7ADE"/>
    <w:rPr>
      <w:color w:val="0000FF"/>
      <w:u w:val="single"/>
    </w:rPr>
  </w:style>
  <w:style w:type="character" w:styleId="ac">
    <w:name w:val="Strong"/>
    <w:basedOn w:val="a2"/>
    <w:uiPriority w:val="22"/>
    <w:qFormat/>
    <w:rsid w:val="007D7ADE"/>
    <w:rPr>
      <w:b/>
      <w:bCs/>
    </w:rPr>
  </w:style>
  <w:style w:type="character" w:styleId="ad">
    <w:name w:val="Emphasis"/>
    <w:basedOn w:val="a2"/>
    <w:uiPriority w:val="20"/>
    <w:qFormat/>
    <w:rsid w:val="007D7ADE"/>
    <w:rPr>
      <w:i/>
      <w:iCs/>
      <w:color w:val="0070C0"/>
      <w:u w:val="single"/>
    </w:rPr>
  </w:style>
  <w:style w:type="character" w:customStyle="1" w:styleId="9Char">
    <w:name w:val="标题 9 Char"/>
    <w:basedOn w:val="a2"/>
    <w:link w:val="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ae">
    <w:name w:val="annotation reference"/>
    <w:basedOn w:val="a2"/>
    <w:uiPriority w:val="99"/>
    <w:semiHidden/>
    <w:unhideWhenUsed/>
    <w:rsid w:val="00893ED5"/>
    <w:rPr>
      <w:sz w:val="21"/>
      <w:szCs w:val="21"/>
    </w:rPr>
  </w:style>
  <w:style w:type="paragraph" w:styleId="af">
    <w:name w:val="annotation text"/>
    <w:basedOn w:val="a1"/>
    <w:link w:val="Char3"/>
    <w:uiPriority w:val="99"/>
    <w:semiHidden/>
    <w:unhideWhenUsed/>
    <w:rsid w:val="00893ED5"/>
    <w:pPr>
      <w:jc w:val="left"/>
    </w:pPr>
  </w:style>
  <w:style w:type="character" w:customStyle="1" w:styleId="Char3">
    <w:name w:val="批注文字 Char"/>
    <w:basedOn w:val="a2"/>
    <w:link w:val="af"/>
    <w:uiPriority w:val="99"/>
    <w:semiHidden/>
    <w:rsid w:val="00893ED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93ED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893ED5"/>
    <w:rPr>
      <w:b/>
      <w:bCs/>
    </w:rPr>
  </w:style>
  <w:style w:type="paragraph" w:styleId="af1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\Custom%20Office%20Templates\research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592A1-9AE2-420D-A0B9-F9406ADD2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research.dotm</Template>
  <TotalTime>173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Ruotao Xu</dc:creator>
  <cp:keywords/>
  <dc:description/>
  <cp:lastModifiedBy>Ruotao Xu</cp:lastModifiedBy>
  <cp:revision>3</cp:revision>
  <dcterms:created xsi:type="dcterms:W3CDTF">2016-10-24T01:42:00Z</dcterms:created>
  <dcterms:modified xsi:type="dcterms:W3CDTF">2016-10-24T04:35:00Z</dcterms:modified>
</cp:coreProperties>
</file>