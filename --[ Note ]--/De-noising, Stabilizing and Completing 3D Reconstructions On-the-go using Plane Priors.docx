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F4" w:rsidRDefault="00F26FB4" w:rsidP="00F26FB4">
      <w:bookmarkStart w:id="0" w:name="_GoBack"/>
      <w:r>
        <w:t>De-noising, Stabilizing and Completing 3D Reconstructions On-the-go</w:t>
      </w:r>
      <w:r>
        <w:t xml:space="preserve"> </w:t>
      </w:r>
      <w:r>
        <w:t>using Plane Priors</w:t>
      </w:r>
    </w:p>
    <w:bookmarkEnd w:id="0"/>
    <w:p w:rsidR="00F26FB4" w:rsidRDefault="00B9342A" w:rsidP="00F26FB4">
      <w:pPr>
        <w:pStyle w:val="1"/>
        <w:spacing w:before="312"/>
      </w:pPr>
      <w:r>
        <w:t>3D Reconstruction targeted at offline use</w:t>
      </w:r>
    </w:p>
    <w:p w:rsidR="00B9342A" w:rsidRDefault="00B9342A" w:rsidP="00B9342A">
      <w:pPr>
        <w:pStyle w:val="4"/>
      </w:pPr>
      <w:r>
        <w:t>1~6</w:t>
      </w:r>
    </w:p>
    <w:p w:rsidR="00B9342A" w:rsidRDefault="00097EE5" w:rsidP="00B9342A">
      <w:pPr>
        <w:pStyle w:val="1"/>
        <w:spacing w:before="312"/>
      </w:pPr>
      <w:r>
        <w:t>3D Reconstruction with SDF</w:t>
      </w:r>
    </w:p>
    <w:p w:rsidR="00097EE5" w:rsidRDefault="00097EE5" w:rsidP="00097EE5">
      <w:pPr>
        <w:pStyle w:val="4"/>
      </w:pPr>
      <w:r>
        <w:t>1</w:t>
      </w:r>
    </w:p>
    <w:p w:rsidR="00097EE5" w:rsidRDefault="00097EE5" w:rsidP="00097EE5">
      <w:pPr>
        <w:pStyle w:val="4"/>
      </w:pPr>
      <w:r>
        <w:t>7</w:t>
      </w:r>
    </w:p>
    <w:p w:rsidR="00097EE5" w:rsidRDefault="00097EE5" w:rsidP="00097EE5">
      <w:pPr>
        <w:pStyle w:val="4"/>
      </w:pPr>
      <w:r>
        <w:t>3</w:t>
      </w:r>
    </w:p>
    <w:p w:rsidR="00097EE5" w:rsidRDefault="00097EE5" w:rsidP="00097EE5">
      <w:pPr>
        <w:pStyle w:val="4"/>
      </w:pPr>
      <w:r>
        <w:t>2</w:t>
      </w:r>
    </w:p>
    <w:p w:rsidR="00097EE5" w:rsidRDefault="00097EE5" w:rsidP="00097EE5">
      <w:pPr>
        <w:pStyle w:val="4"/>
      </w:pPr>
      <w:r>
        <w:t>8</w:t>
      </w:r>
    </w:p>
    <w:p w:rsidR="00097EE5" w:rsidRDefault="00097EE5" w:rsidP="00097EE5">
      <w:pPr>
        <w:pStyle w:val="4"/>
      </w:pPr>
      <w:r>
        <w:t>9</w:t>
      </w:r>
    </w:p>
    <w:p w:rsidR="00097EE5" w:rsidRDefault="00097EE5" w:rsidP="00097EE5">
      <w:pPr>
        <w:pStyle w:val="4"/>
      </w:pPr>
      <w:r>
        <w:t>6</w:t>
      </w:r>
    </w:p>
    <w:p w:rsidR="00097EE5" w:rsidRDefault="00097EE5" w:rsidP="00097EE5">
      <w:pPr>
        <w:pStyle w:val="4"/>
      </w:pPr>
      <w:r>
        <w:t>5</w:t>
      </w:r>
    </w:p>
    <w:p w:rsidR="00097EE5" w:rsidRDefault="00097EE5" w:rsidP="00097EE5">
      <w:pPr>
        <w:pStyle w:val="4"/>
      </w:pPr>
      <w:r>
        <w:t>4</w:t>
      </w:r>
    </w:p>
    <w:p w:rsidR="00097EE5" w:rsidRDefault="00097EE5" w:rsidP="00097EE5">
      <w:pPr>
        <w:pStyle w:val="1"/>
        <w:spacing w:before="312"/>
      </w:pPr>
      <w:r>
        <w:t>Incorporating geometric priors</w:t>
      </w:r>
    </w:p>
    <w:p w:rsidR="00097EE5" w:rsidRDefault="00097EE5" w:rsidP="00097EE5">
      <w:pPr>
        <w:pStyle w:val="3"/>
      </w:pPr>
      <w:r>
        <w:t>Plane segmentation</w:t>
      </w:r>
    </w:p>
    <w:p w:rsidR="00097EE5" w:rsidRDefault="00097EE5" w:rsidP="00097EE5">
      <w:pPr>
        <w:pStyle w:val="6"/>
      </w:pPr>
      <w:r>
        <w:t>RANSAC 10</w:t>
      </w:r>
    </w:p>
    <w:p w:rsidR="00097EE5" w:rsidRDefault="00097EE5" w:rsidP="00097EE5">
      <w:pPr>
        <w:pStyle w:val="6"/>
      </w:pPr>
      <w:r>
        <w:t>Region-growing 11~14</w:t>
      </w:r>
    </w:p>
    <w:p w:rsidR="00097EE5" w:rsidRDefault="00097EE5" w:rsidP="00097EE5">
      <w:pPr>
        <w:pStyle w:val="6"/>
      </w:pPr>
      <w:r>
        <w:t>15</w:t>
      </w:r>
    </w:p>
    <w:p w:rsidR="00097EE5" w:rsidRDefault="00097EE5" w:rsidP="00097EE5">
      <w:pPr>
        <w:pStyle w:val="6"/>
      </w:pPr>
      <w:r>
        <w:t>AHC16</w:t>
      </w:r>
    </w:p>
    <w:p w:rsidR="00097EE5" w:rsidRDefault="00097EE5" w:rsidP="00097EE5">
      <w:pPr>
        <w:pStyle w:val="6"/>
      </w:pPr>
      <w:r>
        <w:t>17</w:t>
      </w:r>
    </w:p>
    <w:p w:rsidR="00097EE5" w:rsidRDefault="00097EE5" w:rsidP="00097EE5">
      <w:pPr>
        <w:pStyle w:val="6"/>
      </w:pPr>
      <w:r>
        <w:t>18</w:t>
      </w:r>
    </w:p>
    <w:p w:rsidR="00097EE5" w:rsidRDefault="00097EE5" w:rsidP="00097EE5">
      <w:pPr>
        <w:pStyle w:val="6"/>
      </w:pPr>
      <w:r>
        <w:t>Most related 14</w:t>
      </w:r>
    </w:p>
    <w:p w:rsidR="00097EE5" w:rsidRDefault="00097EE5" w:rsidP="00097EE5">
      <w:pPr>
        <w:pStyle w:val="1"/>
        <w:spacing w:before="312"/>
      </w:pPr>
      <w:r>
        <w:t>3D Reconstruction Pipeline</w:t>
      </w:r>
    </w:p>
    <w:p w:rsidR="00097EE5" w:rsidRDefault="00097EE5" w:rsidP="00097EE5">
      <w:pPr>
        <w:pStyle w:val="4"/>
      </w:pPr>
      <w:r>
        <w:t>CHISEL 4</w:t>
      </w:r>
    </w:p>
    <w:p w:rsidR="00097EE5" w:rsidRDefault="006F615C" w:rsidP="00097EE5">
      <w:pPr>
        <w:pStyle w:val="1"/>
        <w:spacing w:before="312"/>
      </w:pPr>
      <w:r>
        <w:t>Plane segmentation</w:t>
      </w:r>
    </w:p>
    <w:p w:rsidR="006F615C" w:rsidRPr="00E12F08" w:rsidRDefault="006F615C" w:rsidP="006F615C">
      <w:pPr>
        <w:pStyle w:val="4"/>
      </w:pPr>
    </w:p>
    <w:sectPr w:rsidR="006F615C" w:rsidRPr="00E1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B18" w:rsidRDefault="00622B18" w:rsidP="00A332EA">
      <w:r>
        <w:separator/>
      </w:r>
    </w:p>
  </w:endnote>
  <w:endnote w:type="continuationSeparator" w:id="0">
    <w:p w:rsidR="00622B18" w:rsidRDefault="00622B18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B18" w:rsidRDefault="00622B18" w:rsidP="00A332EA">
      <w:r>
        <w:separator/>
      </w:r>
    </w:p>
  </w:footnote>
  <w:footnote w:type="continuationSeparator" w:id="0">
    <w:p w:rsidR="00622B18" w:rsidRDefault="00622B18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B4"/>
    <w:rsid w:val="000112AF"/>
    <w:rsid w:val="00013342"/>
    <w:rsid w:val="00021240"/>
    <w:rsid w:val="00076ED3"/>
    <w:rsid w:val="00091E16"/>
    <w:rsid w:val="00094E61"/>
    <w:rsid w:val="000974E9"/>
    <w:rsid w:val="00097EE5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92F3A"/>
    <w:rsid w:val="001B4C96"/>
    <w:rsid w:val="001C02C7"/>
    <w:rsid w:val="001C42B8"/>
    <w:rsid w:val="001E5696"/>
    <w:rsid w:val="001F1B9A"/>
    <w:rsid w:val="001F3DF2"/>
    <w:rsid w:val="00202FB0"/>
    <w:rsid w:val="0021759B"/>
    <w:rsid w:val="002527FD"/>
    <w:rsid w:val="0029001E"/>
    <w:rsid w:val="00290317"/>
    <w:rsid w:val="002B67F5"/>
    <w:rsid w:val="002D5C20"/>
    <w:rsid w:val="002D645E"/>
    <w:rsid w:val="002D6DA3"/>
    <w:rsid w:val="002E063D"/>
    <w:rsid w:val="0030386B"/>
    <w:rsid w:val="003522F8"/>
    <w:rsid w:val="003524D4"/>
    <w:rsid w:val="00382420"/>
    <w:rsid w:val="0039313F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84F39"/>
    <w:rsid w:val="004B5C33"/>
    <w:rsid w:val="004C0492"/>
    <w:rsid w:val="004C06B1"/>
    <w:rsid w:val="004F081C"/>
    <w:rsid w:val="0050586D"/>
    <w:rsid w:val="00550744"/>
    <w:rsid w:val="00567A35"/>
    <w:rsid w:val="00570368"/>
    <w:rsid w:val="00587040"/>
    <w:rsid w:val="00594D8C"/>
    <w:rsid w:val="005975A5"/>
    <w:rsid w:val="005B3DD7"/>
    <w:rsid w:val="005B469E"/>
    <w:rsid w:val="005C463C"/>
    <w:rsid w:val="00600052"/>
    <w:rsid w:val="00622B18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C7F21"/>
    <w:rsid w:val="006E2447"/>
    <w:rsid w:val="006E2F3D"/>
    <w:rsid w:val="006F615C"/>
    <w:rsid w:val="00714C90"/>
    <w:rsid w:val="007175FD"/>
    <w:rsid w:val="0073201E"/>
    <w:rsid w:val="007569B3"/>
    <w:rsid w:val="00764E4F"/>
    <w:rsid w:val="007769D2"/>
    <w:rsid w:val="00785E9F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40823"/>
    <w:rsid w:val="0085358E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9616B"/>
    <w:rsid w:val="009979FE"/>
    <w:rsid w:val="009B5EE8"/>
    <w:rsid w:val="009D535F"/>
    <w:rsid w:val="009E0A04"/>
    <w:rsid w:val="00A332EA"/>
    <w:rsid w:val="00A523C7"/>
    <w:rsid w:val="00A53947"/>
    <w:rsid w:val="00A74E6B"/>
    <w:rsid w:val="00AA09F4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9342A"/>
    <w:rsid w:val="00BA28A6"/>
    <w:rsid w:val="00BB1B45"/>
    <w:rsid w:val="00BE6B8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F282F"/>
    <w:rsid w:val="00DF3346"/>
    <w:rsid w:val="00E063A7"/>
    <w:rsid w:val="00E12F08"/>
    <w:rsid w:val="00E145AD"/>
    <w:rsid w:val="00E256E4"/>
    <w:rsid w:val="00E339D8"/>
    <w:rsid w:val="00E34E8C"/>
    <w:rsid w:val="00E43DB0"/>
    <w:rsid w:val="00E46300"/>
    <w:rsid w:val="00E67EA8"/>
    <w:rsid w:val="00E75672"/>
    <w:rsid w:val="00E80045"/>
    <w:rsid w:val="00E82416"/>
    <w:rsid w:val="00E83774"/>
    <w:rsid w:val="00EA090F"/>
    <w:rsid w:val="00EA6450"/>
    <w:rsid w:val="00EA7431"/>
    <w:rsid w:val="00EB693B"/>
    <w:rsid w:val="00EC3EA0"/>
    <w:rsid w:val="00ED7E39"/>
    <w:rsid w:val="00EF4A65"/>
    <w:rsid w:val="00F208D8"/>
    <w:rsid w:val="00F26FB4"/>
    <w:rsid w:val="00F46E64"/>
    <w:rsid w:val="00F64524"/>
    <w:rsid w:val="00FA3D4B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231ED-901A-4FF6-9E14-F4313F57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BC39E-32E0-4782-B9BF-377B37916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144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1</cp:revision>
  <dcterms:created xsi:type="dcterms:W3CDTF">2016-10-25T06:23:00Z</dcterms:created>
  <dcterms:modified xsi:type="dcterms:W3CDTF">2016-10-25T08:47:00Z</dcterms:modified>
</cp:coreProperties>
</file>