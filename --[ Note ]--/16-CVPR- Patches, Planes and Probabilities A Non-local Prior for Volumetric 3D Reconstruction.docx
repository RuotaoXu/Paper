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9F4" w:rsidRDefault="00527172" w:rsidP="00527172">
      <w:r>
        <w:t>16-CVPR-</w:t>
      </w:r>
      <w:r w:rsidRPr="00527172">
        <w:t xml:space="preserve"> </w:t>
      </w:r>
      <w:r>
        <w:t xml:space="preserve">Patches, Planes and </w:t>
      </w:r>
      <w:r w:rsidR="006A1D07">
        <w:t>Probabilities: A</w:t>
      </w:r>
      <w:r>
        <w:t xml:space="preserve"> Non-local Prior for Volumetric 3D Reconstruction</w:t>
      </w:r>
    </w:p>
    <w:p w:rsidR="00527172" w:rsidRDefault="00717544" w:rsidP="00527172">
      <w:pPr>
        <w:pStyle w:val="1"/>
        <w:spacing w:before="312"/>
      </w:pPr>
      <w:r>
        <w:t>Probabilistic approaches model and expose the uncertainty in the reconstruction</w:t>
      </w:r>
    </w:p>
    <w:p w:rsidR="00717544" w:rsidRDefault="00717544" w:rsidP="00717544">
      <w:pPr>
        <w:pStyle w:val="4"/>
      </w:pPr>
      <w:r>
        <w:t>1</w:t>
      </w:r>
    </w:p>
    <w:p w:rsidR="00717544" w:rsidRDefault="00717544" w:rsidP="00717544">
      <w:pPr>
        <w:pStyle w:val="4"/>
      </w:pPr>
      <w:r>
        <w:t>5</w:t>
      </w:r>
    </w:p>
    <w:p w:rsidR="00717544" w:rsidRDefault="00717544" w:rsidP="00717544">
      <w:pPr>
        <w:pStyle w:val="4"/>
      </w:pPr>
      <w:r>
        <w:t>7</w:t>
      </w:r>
    </w:p>
    <w:p w:rsidR="00717544" w:rsidRDefault="00717544" w:rsidP="00717544">
      <w:pPr>
        <w:pStyle w:val="4"/>
      </w:pPr>
      <w:r>
        <w:t>8</w:t>
      </w:r>
    </w:p>
    <w:p w:rsidR="00717544" w:rsidRDefault="00717544" w:rsidP="00717544">
      <w:pPr>
        <w:pStyle w:val="4"/>
      </w:pPr>
      <w:r>
        <w:t>37</w:t>
      </w:r>
    </w:p>
    <w:p w:rsidR="00717544" w:rsidRDefault="00717544" w:rsidP="00717544">
      <w:pPr>
        <w:pStyle w:val="4"/>
      </w:pPr>
      <w:r>
        <w:t>50</w:t>
      </w:r>
    </w:p>
    <w:p w:rsidR="00717544" w:rsidRDefault="00717544" w:rsidP="00717544">
      <w:pPr>
        <w:pStyle w:val="4"/>
      </w:pPr>
      <w:r>
        <w:t>55</w:t>
      </w:r>
    </w:p>
    <w:p w:rsidR="00717544" w:rsidRDefault="00044503" w:rsidP="00D53E6D">
      <w:pPr>
        <w:pStyle w:val="1"/>
        <w:spacing w:before="312"/>
      </w:pPr>
      <w:r>
        <w:t>Previous works impose smoothness constraints via pairwise potentials that encourage adjacent voxels to take on the same occupancy state</w:t>
      </w:r>
    </w:p>
    <w:p w:rsidR="00044503" w:rsidRDefault="00044503" w:rsidP="00044503">
      <w:pPr>
        <w:pStyle w:val="4"/>
      </w:pPr>
      <w:r>
        <w:t>18</w:t>
      </w:r>
    </w:p>
    <w:p w:rsidR="00044503" w:rsidRDefault="00044503" w:rsidP="00044503">
      <w:pPr>
        <w:pStyle w:val="4"/>
      </w:pPr>
      <w:r>
        <w:t>31</w:t>
      </w:r>
    </w:p>
    <w:p w:rsidR="00044503" w:rsidRDefault="00373107" w:rsidP="00044503">
      <w:pPr>
        <w:pStyle w:val="1"/>
        <w:spacing w:before="312"/>
      </w:pPr>
      <w:r w:rsidRPr="00044503">
        <w:t>Condition</w:t>
      </w:r>
      <w:r w:rsidR="00044503" w:rsidRPr="00044503">
        <w:t xml:space="preserve"> surface orientations on semantic information</w:t>
      </w:r>
    </w:p>
    <w:p w:rsidR="00044503" w:rsidRDefault="00044503" w:rsidP="00044503">
      <w:pPr>
        <w:pStyle w:val="4"/>
      </w:pPr>
      <w:r>
        <w:t>40</w:t>
      </w:r>
    </w:p>
    <w:p w:rsidR="00044503" w:rsidRDefault="00204BAC" w:rsidP="008B1397">
      <w:pPr>
        <w:pStyle w:val="1"/>
        <w:spacing w:before="312"/>
      </w:pPr>
      <w:r>
        <w:t>A</w:t>
      </w:r>
      <w:r>
        <w:t>pproximated by piecewise</w:t>
      </w:r>
      <w:r>
        <w:t xml:space="preserve"> </w:t>
      </w:r>
      <w:r>
        <w:t>smooth regions with discontinuities at object boundaries</w:t>
      </w:r>
    </w:p>
    <w:p w:rsidR="00204BAC" w:rsidRDefault="00204BAC" w:rsidP="00204BAC">
      <w:pPr>
        <w:pStyle w:val="4"/>
      </w:pPr>
      <w:r>
        <w:t>23</w:t>
      </w:r>
    </w:p>
    <w:p w:rsidR="00204BAC" w:rsidRDefault="00835509" w:rsidP="00196582">
      <w:pPr>
        <w:pStyle w:val="1"/>
        <w:spacing w:before="312"/>
      </w:pPr>
      <w:r>
        <w:t>H</w:t>
      </w:r>
      <w:r w:rsidR="00196582" w:rsidRPr="00196582">
        <w:t>igh-order spatial priors</w:t>
      </w:r>
      <w:r>
        <w:t xml:space="preserve"> in 2D</w:t>
      </w:r>
    </w:p>
    <w:p w:rsidR="00835509" w:rsidRDefault="00835509" w:rsidP="00835509">
      <w:pPr>
        <w:pStyle w:val="4"/>
      </w:pPr>
      <w:r>
        <w:t>27</w:t>
      </w:r>
    </w:p>
    <w:p w:rsidR="00835509" w:rsidRDefault="00835509" w:rsidP="00835509">
      <w:pPr>
        <w:pStyle w:val="4"/>
      </w:pPr>
      <w:r>
        <w:t>33</w:t>
      </w:r>
    </w:p>
    <w:p w:rsidR="00835509" w:rsidRDefault="00835509" w:rsidP="00835509">
      <w:pPr>
        <w:pStyle w:val="4"/>
      </w:pPr>
      <w:r>
        <w:t>39</w:t>
      </w:r>
    </w:p>
    <w:p w:rsidR="00835509" w:rsidRDefault="00D26DD7" w:rsidP="00D26DD7">
      <w:pPr>
        <w:pStyle w:val="1"/>
        <w:spacing w:before="312"/>
      </w:pPr>
      <w:r>
        <w:t>N</w:t>
      </w:r>
      <w:r w:rsidRPr="00D26DD7">
        <w:t>on-local segmentation</w:t>
      </w:r>
    </w:p>
    <w:p w:rsidR="00D26DD7" w:rsidRDefault="00D26DD7" w:rsidP="00D26DD7">
      <w:pPr>
        <w:pStyle w:val="4"/>
      </w:pPr>
      <w:r>
        <w:t>25</w:t>
      </w:r>
    </w:p>
    <w:p w:rsidR="00D26DD7" w:rsidRDefault="00D26DD7" w:rsidP="00D26DD7">
      <w:pPr>
        <w:pStyle w:val="4"/>
      </w:pPr>
      <w:r>
        <w:t>29</w:t>
      </w:r>
    </w:p>
    <w:p w:rsidR="00D26DD7" w:rsidRDefault="00D26DD7" w:rsidP="00D26DD7">
      <w:pPr>
        <w:pStyle w:val="1"/>
        <w:spacing w:before="312"/>
      </w:pPr>
      <w:r>
        <w:t>S</w:t>
      </w:r>
      <w:r w:rsidRPr="00D26DD7">
        <w:t>tereo matching</w:t>
      </w:r>
    </w:p>
    <w:p w:rsidR="00D26DD7" w:rsidRDefault="00D26DD7" w:rsidP="00D26DD7">
      <w:pPr>
        <w:pStyle w:val="4"/>
      </w:pPr>
      <w:r>
        <w:t>19</w:t>
      </w:r>
    </w:p>
    <w:p w:rsidR="00D26DD7" w:rsidRDefault="00D26DD7" w:rsidP="00D26DD7">
      <w:pPr>
        <w:pStyle w:val="4"/>
      </w:pPr>
      <w:r>
        <w:t>32</w:t>
      </w:r>
    </w:p>
    <w:p w:rsidR="00D26DD7" w:rsidRDefault="00D26DD7" w:rsidP="00D26DD7">
      <w:pPr>
        <w:pStyle w:val="4"/>
      </w:pPr>
      <w:r>
        <w:t>53</w:t>
      </w:r>
    </w:p>
    <w:p w:rsidR="00D26DD7" w:rsidRDefault="00D26DD7" w:rsidP="00A160D8">
      <w:pPr>
        <w:pStyle w:val="1"/>
        <w:spacing w:before="312"/>
      </w:pPr>
      <w:r>
        <w:t>O</w:t>
      </w:r>
      <w:r>
        <w:t>n</w:t>
      </w:r>
      <w:r>
        <w:t xml:space="preserve"> </w:t>
      </w:r>
      <w:r>
        <w:t>planar multi-view stereo or Manhattan world representations</w:t>
      </w:r>
      <w:r>
        <w:t xml:space="preserve"> </w:t>
      </w:r>
      <w:r>
        <w:t>treat these as hard constraints</w:t>
      </w:r>
    </w:p>
    <w:p w:rsidR="00D26DD7" w:rsidRDefault="00D26DD7" w:rsidP="00D26DD7">
      <w:pPr>
        <w:pStyle w:val="4"/>
      </w:pPr>
      <w:r>
        <w:t>13</w:t>
      </w:r>
    </w:p>
    <w:p w:rsidR="00D26DD7" w:rsidRDefault="00D26DD7" w:rsidP="00D26DD7">
      <w:pPr>
        <w:pStyle w:val="4"/>
      </w:pPr>
      <w:r>
        <w:t>14</w:t>
      </w:r>
    </w:p>
    <w:p w:rsidR="00D26DD7" w:rsidRDefault="00D26DD7" w:rsidP="00D26DD7">
      <w:pPr>
        <w:pStyle w:val="4"/>
      </w:pPr>
      <w:r>
        <w:t>32</w:t>
      </w:r>
    </w:p>
    <w:p w:rsidR="00DF28B1" w:rsidRDefault="00DF28B1" w:rsidP="00DF28B1">
      <w:pPr>
        <w:pStyle w:val="1"/>
        <w:spacing w:before="312"/>
      </w:pPr>
      <w:r>
        <w:t xml:space="preserve">Review </w:t>
      </w:r>
    </w:p>
    <w:p w:rsidR="00DF28B1" w:rsidRDefault="00DF28B1" w:rsidP="00DF28B1">
      <w:pPr>
        <w:pStyle w:val="4"/>
      </w:pPr>
      <w:r>
        <w:t>15</w:t>
      </w:r>
    </w:p>
    <w:p w:rsidR="00DF28B1" w:rsidRDefault="00DF28B1" w:rsidP="00DF28B1">
      <w:pPr>
        <w:pStyle w:val="4"/>
      </w:pPr>
      <w:r>
        <w:lastRenderedPageBreak/>
        <w:t>44</w:t>
      </w:r>
    </w:p>
    <w:p w:rsidR="00DF28B1" w:rsidRDefault="00DF28B1" w:rsidP="00DF28B1">
      <w:pPr>
        <w:pStyle w:val="1"/>
        <w:spacing w:before="312"/>
      </w:pPr>
      <w:r>
        <w:t>Volumetric Reconstruction</w:t>
      </w:r>
    </w:p>
    <w:p w:rsidR="00DF28B1" w:rsidRDefault="00DF28B1" w:rsidP="00DF28B1">
      <w:pPr>
        <w:pStyle w:val="3"/>
      </w:pPr>
      <w:r>
        <w:t>Early work</w:t>
      </w:r>
    </w:p>
    <w:p w:rsidR="00DF28B1" w:rsidRDefault="00DF28B1" w:rsidP="00DF28B1">
      <w:pPr>
        <w:pStyle w:val="6"/>
      </w:pPr>
      <w:r>
        <w:t>1</w:t>
      </w:r>
    </w:p>
    <w:p w:rsidR="00DF28B1" w:rsidRDefault="00DF28B1" w:rsidP="00DF28B1">
      <w:pPr>
        <w:pStyle w:val="6"/>
      </w:pPr>
      <w:r>
        <w:t>7</w:t>
      </w:r>
    </w:p>
    <w:p w:rsidR="00DF28B1" w:rsidRDefault="00DF28B1" w:rsidP="00DF28B1">
      <w:pPr>
        <w:pStyle w:val="6"/>
      </w:pPr>
      <w:r>
        <w:t>28</w:t>
      </w:r>
    </w:p>
    <w:p w:rsidR="00DF28B1" w:rsidRDefault="00DF28B1" w:rsidP="00DF28B1">
      <w:pPr>
        <w:pStyle w:val="6"/>
      </w:pPr>
      <w:r>
        <w:t>43</w:t>
      </w:r>
    </w:p>
    <w:p w:rsidR="00DF28B1" w:rsidRDefault="00DF28B1" w:rsidP="00D239A3">
      <w:pPr>
        <w:pStyle w:val="3"/>
      </w:pPr>
      <w:r>
        <w:t>A</w:t>
      </w:r>
      <w:r>
        <w:t xml:space="preserve"> volumetric reconstruction</w:t>
      </w:r>
      <w:r>
        <w:t xml:space="preserve"> </w:t>
      </w:r>
      <w:r>
        <w:t>method that updates the occupancy and color</w:t>
      </w:r>
      <w:r>
        <w:t xml:space="preserve"> </w:t>
      </w:r>
      <w:r>
        <w:t>of each voxel sequentially for each imag</w:t>
      </w:r>
      <w:r>
        <w:t>e</w:t>
      </w:r>
    </w:p>
    <w:p w:rsidR="00DF28B1" w:rsidRDefault="00DF28B1" w:rsidP="00DF28B1">
      <w:pPr>
        <w:pStyle w:val="6"/>
      </w:pPr>
      <w:r>
        <w:t>37</w:t>
      </w:r>
    </w:p>
    <w:p w:rsidR="00DF28B1" w:rsidRDefault="00DF28B1" w:rsidP="00DF28B1">
      <w:pPr>
        <w:pStyle w:val="6"/>
      </w:pPr>
      <w:r>
        <w:t>GPU 9 49</w:t>
      </w:r>
    </w:p>
    <w:p w:rsidR="00DF28B1" w:rsidRDefault="00DF28B1" w:rsidP="00462E47">
      <w:pPr>
        <w:pStyle w:val="3"/>
      </w:pPr>
      <w:r>
        <w:t>lacks a global probabilistic formulation</w:t>
      </w:r>
      <w:r>
        <w:t xml:space="preserve"> </w:t>
      </w:r>
      <w:r>
        <w:t>leading to evidence overcounting</w:t>
      </w:r>
    </w:p>
    <w:p w:rsidR="00DF28B1" w:rsidRDefault="00DF28B1" w:rsidP="00DF28B1">
      <w:pPr>
        <w:pStyle w:val="6"/>
      </w:pPr>
      <w:r>
        <w:t>38</w:t>
      </w:r>
    </w:p>
    <w:p w:rsidR="00DF28B1" w:rsidRDefault="00DF28B1" w:rsidP="00DF28B1">
      <w:pPr>
        <w:pStyle w:val="6"/>
      </w:pPr>
      <w:r>
        <w:t>50</w:t>
      </w:r>
    </w:p>
    <w:p w:rsidR="00DF28B1" w:rsidRDefault="00DF28B1" w:rsidP="001B669A">
      <w:pPr>
        <w:pStyle w:val="3"/>
      </w:pPr>
      <w:r>
        <w:t>P</w:t>
      </w:r>
      <w:r>
        <w:t>hrased 3D</w:t>
      </w:r>
      <w:r>
        <w:t xml:space="preserve"> </w:t>
      </w:r>
      <w:r>
        <w:t>volumetric reconstruction as MRF inference</w:t>
      </w:r>
    </w:p>
    <w:p w:rsidR="00DF28B1" w:rsidRDefault="00DF28B1" w:rsidP="00DF28B1">
      <w:pPr>
        <w:pStyle w:val="6"/>
      </w:pPr>
      <w:r>
        <w:t>18</w:t>
      </w:r>
    </w:p>
    <w:p w:rsidR="00DF28B1" w:rsidRDefault="00DF28B1" w:rsidP="00DF28B1">
      <w:pPr>
        <w:pStyle w:val="6"/>
      </w:pPr>
      <w:r>
        <w:t>31</w:t>
      </w:r>
    </w:p>
    <w:p w:rsidR="00DF28B1" w:rsidRDefault="00DF28B1" w:rsidP="00DF28B1">
      <w:pPr>
        <w:pStyle w:val="6"/>
      </w:pPr>
      <w:r>
        <w:t>40</w:t>
      </w:r>
    </w:p>
    <w:p w:rsidR="00DF28B1" w:rsidRDefault="00DF28B1" w:rsidP="00DF28B1">
      <w:pPr>
        <w:pStyle w:val="6"/>
      </w:pPr>
      <w:r>
        <w:t>50</w:t>
      </w:r>
    </w:p>
    <w:p w:rsidR="00DF28B1" w:rsidRDefault="00DF28B1" w:rsidP="00DF28B1">
      <w:pPr>
        <w:pStyle w:val="1"/>
        <w:spacing w:before="312"/>
      </w:pPr>
      <w:r>
        <w:t>Reconstruction with Primitives</w:t>
      </w:r>
    </w:p>
    <w:p w:rsidR="00DF28B1" w:rsidRDefault="00A4036F" w:rsidP="00DF28B1">
      <w:pPr>
        <w:pStyle w:val="3"/>
      </w:pPr>
      <w:r>
        <w:t>Planar patches</w:t>
      </w:r>
    </w:p>
    <w:p w:rsidR="00A4036F" w:rsidRDefault="00A4036F" w:rsidP="00A4036F">
      <w:pPr>
        <w:pStyle w:val="6"/>
      </w:pPr>
      <w:r>
        <w:t>3</w:t>
      </w:r>
    </w:p>
    <w:p w:rsidR="00A4036F" w:rsidRDefault="00A4036F" w:rsidP="00A4036F">
      <w:pPr>
        <w:pStyle w:val="6"/>
      </w:pPr>
      <w:r>
        <w:t>6</w:t>
      </w:r>
    </w:p>
    <w:p w:rsidR="00A4036F" w:rsidRDefault="00A4036F" w:rsidP="00A4036F">
      <w:pPr>
        <w:pStyle w:val="6"/>
      </w:pPr>
      <w:r>
        <w:t>10</w:t>
      </w:r>
    </w:p>
    <w:p w:rsidR="00A4036F" w:rsidRDefault="00A4036F" w:rsidP="00A4036F">
      <w:pPr>
        <w:pStyle w:val="6"/>
      </w:pPr>
      <w:r>
        <w:t>12</w:t>
      </w:r>
    </w:p>
    <w:p w:rsidR="00A4036F" w:rsidRDefault="00A4036F" w:rsidP="00A4036F">
      <w:pPr>
        <w:pStyle w:val="6"/>
      </w:pPr>
      <w:r>
        <w:t>34</w:t>
      </w:r>
    </w:p>
    <w:p w:rsidR="00A4036F" w:rsidRDefault="00A4036F" w:rsidP="00A4036F">
      <w:pPr>
        <w:pStyle w:val="6"/>
      </w:pPr>
      <w:r>
        <w:t>41</w:t>
      </w:r>
    </w:p>
    <w:p w:rsidR="00A4036F" w:rsidRDefault="00A4036F" w:rsidP="00A4036F">
      <w:pPr>
        <w:pStyle w:val="6"/>
      </w:pPr>
      <w:r>
        <w:t>45</w:t>
      </w:r>
    </w:p>
    <w:p w:rsidR="00A4036F" w:rsidRDefault="00A4036F" w:rsidP="00A4036F">
      <w:pPr>
        <w:pStyle w:val="6"/>
      </w:pPr>
      <w:r>
        <w:t>46</w:t>
      </w:r>
    </w:p>
    <w:p w:rsidR="00A4036F" w:rsidRDefault="00A4036F" w:rsidP="00A4036F">
      <w:pPr>
        <w:pStyle w:val="6"/>
      </w:pPr>
      <w:r>
        <w:t>56</w:t>
      </w:r>
    </w:p>
    <w:p w:rsidR="00A4036F" w:rsidRDefault="00A4036F" w:rsidP="00A4036F">
      <w:pPr>
        <w:pStyle w:val="3"/>
      </w:pPr>
      <w:r>
        <w:t>Manhattan world</w:t>
      </w:r>
    </w:p>
    <w:p w:rsidR="00A4036F" w:rsidRDefault="00A4036F" w:rsidP="00A4036F">
      <w:pPr>
        <w:pStyle w:val="6"/>
      </w:pPr>
      <w:r>
        <w:t>13</w:t>
      </w:r>
    </w:p>
    <w:p w:rsidR="00A4036F" w:rsidRDefault="00A4036F" w:rsidP="00A4036F">
      <w:pPr>
        <w:pStyle w:val="6"/>
      </w:pPr>
      <w:r>
        <w:t>14</w:t>
      </w:r>
    </w:p>
    <w:p w:rsidR="00A4036F" w:rsidRDefault="00A4036F" w:rsidP="00A4036F">
      <w:pPr>
        <w:pStyle w:val="6"/>
      </w:pPr>
      <w:r>
        <w:t>42</w:t>
      </w:r>
    </w:p>
    <w:p w:rsidR="00A4036F" w:rsidRDefault="00A4036F" w:rsidP="00A4036F">
      <w:pPr>
        <w:pStyle w:val="6"/>
      </w:pPr>
      <w:r>
        <w:t>47</w:t>
      </w:r>
    </w:p>
    <w:p w:rsidR="00A4036F" w:rsidRDefault="009A3A30" w:rsidP="009A3A30">
      <w:pPr>
        <w:pStyle w:val="3"/>
      </w:pPr>
      <w:r w:rsidRPr="009A3A30">
        <w:t>piecewise planar depth map fusion</w:t>
      </w:r>
    </w:p>
    <w:p w:rsidR="009A3A30" w:rsidRDefault="009A3A30" w:rsidP="009A3A30">
      <w:pPr>
        <w:pStyle w:val="6"/>
      </w:pPr>
      <w:r>
        <w:t>22</w:t>
      </w:r>
    </w:p>
    <w:p w:rsidR="009A3A30" w:rsidRDefault="009A3A30" w:rsidP="009A3A30">
      <w:pPr>
        <w:pStyle w:val="3"/>
      </w:pPr>
      <w:r>
        <w:t>Sample planes from depth and exploit a semantic classifier to classify the iamge into planar and non-planar regions</w:t>
      </w:r>
    </w:p>
    <w:p w:rsidR="009A3A30" w:rsidRDefault="009A3A30" w:rsidP="009A3A30">
      <w:pPr>
        <w:pStyle w:val="6"/>
      </w:pPr>
      <w:r>
        <w:t>17</w:t>
      </w:r>
    </w:p>
    <w:p w:rsidR="00BE7DA6" w:rsidRDefault="00BE7DA6" w:rsidP="009E3ED9">
      <w:pPr>
        <w:pStyle w:val="3"/>
      </w:pPr>
      <w:r>
        <w:t>Optimizes</w:t>
      </w:r>
      <w:r>
        <w:t xml:space="preserve"> 3D primitives and a mesh using an objective</w:t>
      </w:r>
      <w:r>
        <w:t xml:space="preserve"> </w:t>
      </w:r>
      <w:r>
        <w:t>that combines photo-consistency terms, mesh smoothness</w:t>
      </w:r>
      <w:r>
        <w:t xml:space="preserve"> </w:t>
      </w:r>
      <w:r>
        <w:t>and priors on pairwise primitive arrangements</w:t>
      </w:r>
    </w:p>
    <w:p w:rsidR="00BE7DA6" w:rsidRDefault="00BE7DA6" w:rsidP="00BE7DA6">
      <w:pPr>
        <w:pStyle w:val="6"/>
      </w:pPr>
      <w:r>
        <w:lastRenderedPageBreak/>
        <w:t>30</w:t>
      </w:r>
    </w:p>
    <w:p w:rsidR="00BE7DA6" w:rsidRDefault="00BE7DA6" w:rsidP="00BE7DA6">
      <w:pPr>
        <w:pStyle w:val="3"/>
      </w:pPr>
      <w:r>
        <w:t>Semantic and shape information for stereo matching</w:t>
      </w:r>
    </w:p>
    <w:p w:rsidR="00BE7DA6" w:rsidRDefault="00BE7DA6" w:rsidP="00BE7DA6">
      <w:pPr>
        <w:pStyle w:val="6"/>
      </w:pPr>
      <w:r>
        <w:t>19</w:t>
      </w:r>
    </w:p>
    <w:p w:rsidR="00BE7DA6" w:rsidRDefault="00BE7DA6" w:rsidP="00BE7DA6">
      <w:pPr>
        <w:pStyle w:val="3"/>
      </w:pPr>
      <w:r>
        <w:t>Semantic and shape information for multi-view reconstruction</w:t>
      </w:r>
    </w:p>
    <w:p w:rsidR="00BE7DA6" w:rsidRDefault="00BE7DA6" w:rsidP="00BE7DA6">
      <w:pPr>
        <w:pStyle w:val="6"/>
      </w:pPr>
      <w:r>
        <w:t>17</w:t>
      </w:r>
    </w:p>
    <w:p w:rsidR="00BE7DA6" w:rsidRDefault="00BE7DA6" w:rsidP="00BE7DA6">
      <w:pPr>
        <w:pStyle w:val="6"/>
      </w:pPr>
      <w:r>
        <w:t>20</w:t>
      </w:r>
    </w:p>
    <w:p w:rsidR="00BE7DA6" w:rsidRDefault="00BE7DA6" w:rsidP="00BE7DA6">
      <w:pPr>
        <w:pStyle w:val="6"/>
      </w:pPr>
      <w:r>
        <w:t>21</w:t>
      </w:r>
    </w:p>
    <w:p w:rsidR="00BE7DA6" w:rsidRDefault="00BE7DA6" w:rsidP="00BE7DA6">
      <w:pPr>
        <w:pStyle w:val="6"/>
      </w:pPr>
      <w:r>
        <w:t>35</w:t>
      </w:r>
    </w:p>
    <w:p w:rsidR="00BE7DA6" w:rsidRDefault="00BE7DA6" w:rsidP="00BE7DA6">
      <w:pPr>
        <w:pStyle w:val="6"/>
      </w:pPr>
      <w:r>
        <w:t>57</w:t>
      </w:r>
    </w:p>
    <w:p w:rsidR="00BE7DA6" w:rsidRDefault="00BE7DA6" w:rsidP="00BE7DA6">
      <w:pPr>
        <w:pStyle w:val="3"/>
      </w:pPr>
      <w:r>
        <w:t>Constraining the set of plausible geometries</w:t>
      </w:r>
    </w:p>
    <w:p w:rsidR="00BE7DA6" w:rsidRDefault="00BE7DA6" w:rsidP="00BE7DA6">
      <w:pPr>
        <w:pStyle w:val="6"/>
      </w:pPr>
      <w:r>
        <w:t>2</w:t>
      </w:r>
    </w:p>
    <w:p w:rsidR="00BE7DA6" w:rsidRDefault="00BE7DA6" w:rsidP="00BE7DA6">
      <w:pPr>
        <w:pStyle w:val="6"/>
      </w:pPr>
      <w:r>
        <w:t>11</w:t>
      </w:r>
    </w:p>
    <w:p w:rsidR="00BE7DA6" w:rsidRDefault="00BE7DA6" w:rsidP="00BE7DA6">
      <w:pPr>
        <w:pStyle w:val="6"/>
      </w:pPr>
      <w:r>
        <w:t>19</w:t>
      </w:r>
    </w:p>
    <w:p w:rsidR="00BE7DA6" w:rsidRDefault="00BE7DA6" w:rsidP="00BE7DA6">
      <w:pPr>
        <w:pStyle w:val="3"/>
      </w:pPr>
      <w:r>
        <w:t>Class specific normal distribution</w:t>
      </w:r>
    </w:p>
    <w:p w:rsidR="00BE7DA6" w:rsidRDefault="00BE7DA6" w:rsidP="00BE7DA6">
      <w:pPr>
        <w:pStyle w:val="6"/>
      </w:pPr>
      <w:r>
        <w:t>20</w:t>
      </w:r>
    </w:p>
    <w:p w:rsidR="00BE7DA6" w:rsidRDefault="00BE7DA6" w:rsidP="00BE7DA6">
      <w:pPr>
        <w:pStyle w:val="6"/>
      </w:pPr>
      <w:r>
        <w:t>21</w:t>
      </w:r>
    </w:p>
    <w:p w:rsidR="00BE7DA6" w:rsidRDefault="00BE7DA6" w:rsidP="00BE7DA6">
      <w:pPr>
        <w:pStyle w:val="1"/>
        <w:spacing w:before="312"/>
      </w:pPr>
      <w:r>
        <w:rPr>
          <w:rFonts w:hint="eastAsia"/>
        </w:rPr>
        <w:t>B</w:t>
      </w:r>
      <w:r>
        <w:t>asic SfM</w:t>
      </w:r>
    </w:p>
    <w:p w:rsidR="00BE7DA6" w:rsidRDefault="00BE7DA6" w:rsidP="00BE7DA6">
      <w:pPr>
        <w:pStyle w:val="4"/>
      </w:pPr>
      <w:r>
        <w:t>51</w:t>
      </w:r>
    </w:p>
    <w:p w:rsidR="00BE7DA6" w:rsidRDefault="00BE7DA6" w:rsidP="00BE7DA6">
      <w:pPr>
        <w:pStyle w:val="4"/>
      </w:pPr>
      <w:r>
        <w:t>52</w:t>
      </w:r>
    </w:p>
    <w:p w:rsidR="00BE7DA6" w:rsidRDefault="00BE7DA6" w:rsidP="00BE7DA6">
      <w:pPr>
        <w:pStyle w:val="1"/>
        <w:spacing w:before="312"/>
      </w:pPr>
      <w:r>
        <w:t xml:space="preserve">Extension of </w:t>
      </w:r>
    </w:p>
    <w:p w:rsidR="00BE7DA6" w:rsidRDefault="00BE7DA6" w:rsidP="00BE7DA6">
      <w:pPr>
        <w:pStyle w:val="4"/>
      </w:pPr>
      <w:r>
        <w:t>50</w:t>
      </w:r>
    </w:p>
    <w:p w:rsidR="00BE7DA6" w:rsidRDefault="00ED532F" w:rsidP="00BE7DA6">
      <w:pPr>
        <w:pStyle w:val="1"/>
        <w:spacing w:before="312"/>
      </w:pPr>
      <w:r>
        <w:t>Superpixelization</w:t>
      </w:r>
    </w:p>
    <w:p w:rsidR="00ED532F" w:rsidRDefault="00ED532F" w:rsidP="00ED532F">
      <w:pPr>
        <w:pStyle w:val="4"/>
      </w:pPr>
      <w:r>
        <w:t>54</w:t>
      </w:r>
      <w:bookmarkStart w:id="0" w:name="_GoBack"/>
      <w:bookmarkEnd w:id="0"/>
    </w:p>
    <w:p w:rsidR="00DF28B1" w:rsidRPr="00E12F08" w:rsidRDefault="00DF28B1" w:rsidP="00DF28B1">
      <w:pPr>
        <w:pStyle w:val="1"/>
        <w:numPr>
          <w:ilvl w:val="0"/>
          <w:numId w:val="0"/>
        </w:numPr>
        <w:spacing w:before="312"/>
        <w:ind w:left="1260" w:hanging="420"/>
      </w:pPr>
    </w:p>
    <w:sectPr w:rsidR="00DF28B1" w:rsidRPr="00E12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E6A" w:rsidRDefault="00E90E6A" w:rsidP="00A332EA">
      <w:r>
        <w:separator/>
      </w:r>
    </w:p>
  </w:endnote>
  <w:endnote w:type="continuationSeparator" w:id="0">
    <w:p w:rsidR="00E90E6A" w:rsidRDefault="00E90E6A" w:rsidP="00A33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E6A" w:rsidRDefault="00E90E6A" w:rsidP="00A332EA">
      <w:r>
        <w:separator/>
      </w:r>
    </w:p>
  </w:footnote>
  <w:footnote w:type="continuationSeparator" w:id="0">
    <w:p w:rsidR="00E90E6A" w:rsidRDefault="00E90E6A" w:rsidP="00A33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40A02C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4805AC"/>
    <w:multiLevelType w:val="hybridMultilevel"/>
    <w:tmpl w:val="6B8A2A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2D2F8C"/>
    <w:multiLevelType w:val="hybridMultilevel"/>
    <w:tmpl w:val="7D4064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3A0F1A"/>
    <w:multiLevelType w:val="hybridMultilevel"/>
    <w:tmpl w:val="13F886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314CD7"/>
    <w:multiLevelType w:val="hybridMultilevel"/>
    <w:tmpl w:val="13C60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FDCA14C">
      <w:start w:val="1"/>
      <w:numFmt w:val="bullet"/>
      <w:lvlText w:val="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5D6D80"/>
    <w:multiLevelType w:val="hybridMultilevel"/>
    <w:tmpl w:val="467687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5062F2"/>
    <w:multiLevelType w:val="multilevel"/>
    <w:tmpl w:val="7DFA86D2"/>
    <w:lvl w:ilvl="0">
      <w:start w:val="1"/>
      <w:numFmt w:val="bullet"/>
      <w:pStyle w:val="1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2"/>
      <w:lvlText w:val="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bullet"/>
      <w:pStyle w:val="3"/>
      <w:lvlText w:val=""/>
      <w:lvlJc w:val="left"/>
      <w:pPr>
        <w:ind w:left="839" w:hanging="419"/>
      </w:pPr>
      <w:rPr>
        <w:rFonts w:ascii="Wingdings" w:hAnsi="Wingdings" w:hint="default"/>
      </w:rPr>
    </w:lvl>
    <w:lvl w:ilvl="3">
      <w:start w:val="1"/>
      <w:numFmt w:val="bullet"/>
      <w:pStyle w:val="4"/>
      <w:lvlText w:val=""/>
      <w:lvlJc w:val="left"/>
      <w:pPr>
        <w:ind w:left="839" w:hanging="419"/>
      </w:pPr>
      <w:rPr>
        <w:rFonts w:ascii="Wingdings" w:hAnsi="Wingdings" w:hint="default"/>
      </w:rPr>
    </w:lvl>
    <w:lvl w:ilvl="4">
      <w:start w:val="1"/>
      <w:numFmt w:val="bullet"/>
      <w:pStyle w:val="5"/>
      <w:lvlText w:val=""/>
      <w:lvlJc w:val="left"/>
      <w:pPr>
        <w:ind w:left="1259" w:hanging="420"/>
      </w:pPr>
      <w:rPr>
        <w:rFonts w:ascii="Wingdings" w:hAnsi="Wingdings" w:hint="default"/>
      </w:rPr>
    </w:lvl>
    <w:lvl w:ilvl="5">
      <w:start w:val="1"/>
      <w:numFmt w:val="bullet"/>
      <w:pStyle w:val="6"/>
      <w:lvlText w:val=""/>
      <w:lvlJc w:val="left"/>
      <w:pPr>
        <w:ind w:left="1259" w:hanging="420"/>
      </w:pPr>
      <w:rPr>
        <w:rFonts w:ascii="Wingdings" w:hAnsi="Wingdings" w:hint="default"/>
      </w:rPr>
    </w:lvl>
    <w:lvl w:ilvl="6">
      <w:start w:val="1"/>
      <w:numFmt w:val="bullet"/>
      <w:pStyle w:val="7"/>
      <w:lvlText w:val=""/>
      <w:lvlJc w:val="left"/>
      <w:pPr>
        <w:ind w:left="1588" w:hanging="329"/>
      </w:pPr>
      <w:rPr>
        <w:rFonts w:ascii="Wingdings" w:hAnsi="Wingdings" w:hint="default"/>
      </w:rPr>
    </w:lvl>
    <w:lvl w:ilvl="7">
      <w:start w:val="1"/>
      <w:numFmt w:val="bullet"/>
      <w:pStyle w:val="8"/>
      <w:lvlText w:val=""/>
      <w:lvlJc w:val="left"/>
      <w:pPr>
        <w:ind w:left="1588" w:hanging="329"/>
      </w:pPr>
      <w:rPr>
        <w:rFonts w:ascii="Wingdings" w:hAnsi="Wingdings" w:hint="default"/>
      </w:rPr>
    </w:lvl>
    <w:lvl w:ilvl="8">
      <w:start w:val="1"/>
      <w:numFmt w:val="bullet"/>
      <w:pStyle w:val="9"/>
      <w:lvlText w:val=""/>
      <w:lvlJc w:val="left"/>
      <w:pPr>
        <w:ind w:left="1814" w:hanging="226"/>
      </w:pPr>
      <w:rPr>
        <w:rFonts w:ascii="Wingdings" w:hAnsi="Wingdings" w:hint="default"/>
      </w:rPr>
    </w:lvl>
  </w:abstractNum>
  <w:abstractNum w:abstractNumId="7" w15:restartNumberingAfterBreak="0">
    <w:nsid w:val="2F0F1DCB"/>
    <w:multiLevelType w:val="hybridMultilevel"/>
    <w:tmpl w:val="B62AF01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0637872"/>
    <w:multiLevelType w:val="hybridMultilevel"/>
    <w:tmpl w:val="129091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8A20C5C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3541DC"/>
    <w:multiLevelType w:val="hybridMultilevel"/>
    <w:tmpl w:val="BFA46C9C"/>
    <w:lvl w:ilvl="0" w:tplc="BAA4CD2A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032008"/>
    <w:multiLevelType w:val="hybridMultilevel"/>
    <w:tmpl w:val="021AF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602182"/>
    <w:multiLevelType w:val="hybridMultilevel"/>
    <w:tmpl w:val="65060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B8405EE"/>
    <w:multiLevelType w:val="hybridMultilevel"/>
    <w:tmpl w:val="377266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C3630A0"/>
    <w:multiLevelType w:val="hybridMultilevel"/>
    <w:tmpl w:val="4DBC98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0F10BF7"/>
    <w:multiLevelType w:val="hybridMultilevel"/>
    <w:tmpl w:val="81F4DA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17C6C83"/>
    <w:multiLevelType w:val="hybridMultilevel"/>
    <w:tmpl w:val="32EE57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1882C64"/>
    <w:multiLevelType w:val="hybridMultilevel"/>
    <w:tmpl w:val="631CA6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216568"/>
    <w:multiLevelType w:val="hybridMultilevel"/>
    <w:tmpl w:val="3FE499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1974E8"/>
    <w:multiLevelType w:val="hybridMultilevel"/>
    <w:tmpl w:val="94865F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D2D73E1"/>
    <w:multiLevelType w:val="hybridMultilevel"/>
    <w:tmpl w:val="C0C25F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F8D27E4"/>
    <w:multiLevelType w:val="hybridMultilevel"/>
    <w:tmpl w:val="20804D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13"/>
  </w:num>
  <w:num w:numId="11">
    <w:abstractNumId w:val="20"/>
  </w:num>
  <w:num w:numId="12">
    <w:abstractNumId w:val="11"/>
  </w:num>
  <w:num w:numId="13">
    <w:abstractNumId w:val="12"/>
  </w:num>
  <w:num w:numId="14">
    <w:abstractNumId w:val="18"/>
  </w:num>
  <w:num w:numId="15">
    <w:abstractNumId w:val="17"/>
  </w:num>
  <w:num w:numId="16">
    <w:abstractNumId w:val="19"/>
  </w:num>
  <w:num w:numId="17">
    <w:abstractNumId w:val="5"/>
  </w:num>
  <w:num w:numId="18">
    <w:abstractNumId w:val="16"/>
  </w:num>
  <w:num w:numId="19">
    <w:abstractNumId w:val="14"/>
  </w:num>
  <w:num w:numId="20">
    <w:abstractNumId w:val="6"/>
  </w:num>
  <w:num w:numId="21">
    <w:abstractNumId w:val="9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72"/>
    <w:rsid w:val="000112AF"/>
    <w:rsid w:val="00013342"/>
    <w:rsid w:val="00021240"/>
    <w:rsid w:val="00044503"/>
    <w:rsid w:val="00076ED3"/>
    <w:rsid w:val="00091E16"/>
    <w:rsid w:val="00094E61"/>
    <w:rsid w:val="000974E9"/>
    <w:rsid w:val="000C1B38"/>
    <w:rsid w:val="000D5D93"/>
    <w:rsid w:val="000E0415"/>
    <w:rsid w:val="000E16E7"/>
    <w:rsid w:val="000E49F7"/>
    <w:rsid w:val="000F0EE2"/>
    <w:rsid w:val="000F52D6"/>
    <w:rsid w:val="00110E75"/>
    <w:rsid w:val="001113E6"/>
    <w:rsid w:val="00125B6B"/>
    <w:rsid w:val="00130453"/>
    <w:rsid w:val="00135CDB"/>
    <w:rsid w:val="0016403D"/>
    <w:rsid w:val="00174E03"/>
    <w:rsid w:val="00184092"/>
    <w:rsid w:val="00192F3A"/>
    <w:rsid w:val="00196582"/>
    <w:rsid w:val="001B4C96"/>
    <w:rsid w:val="001C02C7"/>
    <w:rsid w:val="001C42B8"/>
    <w:rsid w:val="001E5696"/>
    <w:rsid w:val="001E7716"/>
    <w:rsid w:val="001F1B9A"/>
    <w:rsid w:val="001F3DF2"/>
    <w:rsid w:val="00202FB0"/>
    <w:rsid w:val="00204BAC"/>
    <w:rsid w:val="0021759B"/>
    <w:rsid w:val="002527FD"/>
    <w:rsid w:val="0029001E"/>
    <w:rsid w:val="00290317"/>
    <w:rsid w:val="002B67F5"/>
    <w:rsid w:val="002D5C20"/>
    <w:rsid w:val="002D645E"/>
    <w:rsid w:val="002D6DA3"/>
    <w:rsid w:val="002E063D"/>
    <w:rsid w:val="0030386B"/>
    <w:rsid w:val="003522F8"/>
    <w:rsid w:val="003524D4"/>
    <w:rsid w:val="00373107"/>
    <w:rsid w:val="00382420"/>
    <w:rsid w:val="0039313F"/>
    <w:rsid w:val="003B1EB4"/>
    <w:rsid w:val="003C141B"/>
    <w:rsid w:val="003E6D12"/>
    <w:rsid w:val="00403C4B"/>
    <w:rsid w:val="004144EF"/>
    <w:rsid w:val="00414625"/>
    <w:rsid w:val="004225F2"/>
    <w:rsid w:val="004262C8"/>
    <w:rsid w:val="0043048D"/>
    <w:rsid w:val="004376DE"/>
    <w:rsid w:val="00442665"/>
    <w:rsid w:val="00444917"/>
    <w:rsid w:val="00447E0E"/>
    <w:rsid w:val="00484F39"/>
    <w:rsid w:val="004B5C33"/>
    <w:rsid w:val="004C0492"/>
    <w:rsid w:val="004C06B1"/>
    <w:rsid w:val="004F081C"/>
    <w:rsid w:val="0050586D"/>
    <w:rsid w:val="00527172"/>
    <w:rsid w:val="00550744"/>
    <w:rsid w:val="00567A35"/>
    <w:rsid w:val="00570368"/>
    <w:rsid w:val="00587040"/>
    <w:rsid w:val="00594D8C"/>
    <w:rsid w:val="005975A5"/>
    <w:rsid w:val="005B3DD7"/>
    <w:rsid w:val="005B469E"/>
    <w:rsid w:val="005C463C"/>
    <w:rsid w:val="00600052"/>
    <w:rsid w:val="00640243"/>
    <w:rsid w:val="00657D97"/>
    <w:rsid w:val="00666D06"/>
    <w:rsid w:val="00674414"/>
    <w:rsid w:val="006749BD"/>
    <w:rsid w:val="0068053B"/>
    <w:rsid w:val="00691E7D"/>
    <w:rsid w:val="006925A6"/>
    <w:rsid w:val="006A173F"/>
    <w:rsid w:val="006A1D07"/>
    <w:rsid w:val="006C7F21"/>
    <w:rsid w:val="006E2447"/>
    <w:rsid w:val="006E2F3D"/>
    <w:rsid w:val="00714C90"/>
    <w:rsid w:val="00717544"/>
    <w:rsid w:val="007175FD"/>
    <w:rsid w:val="0073201E"/>
    <w:rsid w:val="007569B3"/>
    <w:rsid w:val="00764E4F"/>
    <w:rsid w:val="007769D2"/>
    <w:rsid w:val="00785E9F"/>
    <w:rsid w:val="007C478A"/>
    <w:rsid w:val="007C796B"/>
    <w:rsid w:val="007D12C6"/>
    <w:rsid w:val="007D2323"/>
    <w:rsid w:val="007D3EFD"/>
    <w:rsid w:val="007D7ADE"/>
    <w:rsid w:val="007F641C"/>
    <w:rsid w:val="008209DF"/>
    <w:rsid w:val="00822B38"/>
    <w:rsid w:val="00826EE0"/>
    <w:rsid w:val="00835509"/>
    <w:rsid w:val="00840823"/>
    <w:rsid w:val="0085358E"/>
    <w:rsid w:val="0086645F"/>
    <w:rsid w:val="008733CC"/>
    <w:rsid w:val="0087347F"/>
    <w:rsid w:val="00886369"/>
    <w:rsid w:val="00893ED5"/>
    <w:rsid w:val="008D76A9"/>
    <w:rsid w:val="008F269E"/>
    <w:rsid w:val="0091556F"/>
    <w:rsid w:val="00921A4F"/>
    <w:rsid w:val="00967EC9"/>
    <w:rsid w:val="00974CAD"/>
    <w:rsid w:val="0099616B"/>
    <w:rsid w:val="009979FE"/>
    <w:rsid w:val="009A3A30"/>
    <w:rsid w:val="009B5EE8"/>
    <w:rsid w:val="009D535F"/>
    <w:rsid w:val="009E0A04"/>
    <w:rsid w:val="00A332EA"/>
    <w:rsid w:val="00A4036F"/>
    <w:rsid w:val="00A523C7"/>
    <w:rsid w:val="00A53947"/>
    <w:rsid w:val="00A74E6B"/>
    <w:rsid w:val="00AA09F4"/>
    <w:rsid w:val="00AC2DDE"/>
    <w:rsid w:val="00AD12EB"/>
    <w:rsid w:val="00AE5D4F"/>
    <w:rsid w:val="00AE60CF"/>
    <w:rsid w:val="00AF00C3"/>
    <w:rsid w:val="00B02996"/>
    <w:rsid w:val="00B066DC"/>
    <w:rsid w:val="00B20C12"/>
    <w:rsid w:val="00B23A79"/>
    <w:rsid w:val="00B24E24"/>
    <w:rsid w:val="00B7022A"/>
    <w:rsid w:val="00B71A9C"/>
    <w:rsid w:val="00BA28A6"/>
    <w:rsid w:val="00BB1B45"/>
    <w:rsid w:val="00BE6B86"/>
    <w:rsid w:val="00BE7DA6"/>
    <w:rsid w:val="00BF678A"/>
    <w:rsid w:val="00C02FE4"/>
    <w:rsid w:val="00C32937"/>
    <w:rsid w:val="00C54B48"/>
    <w:rsid w:val="00C56C9C"/>
    <w:rsid w:val="00C73DB0"/>
    <w:rsid w:val="00C920CB"/>
    <w:rsid w:val="00CA2DF1"/>
    <w:rsid w:val="00CA499C"/>
    <w:rsid w:val="00CA6FD3"/>
    <w:rsid w:val="00CC1018"/>
    <w:rsid w:val="00CC480C"/>
    <w:rsid w:val="00CE0162"/>
    <w:rsid w:val="00CE5CCE"/>
    <w:rsid w:val="00CF571D"/>
    <w:rsid w:val="00D26DD7"/>
    <w:rsid w:val="00D40883"/>
    <w:rsid w:val="00D435B4"/>
    <w:rsid w:val="00D50736"/>
    <w:rsid w:val="00D55E42"/>
    <w:rsid w:val="00D60F7E"/>
    <w:rsid w:val="00D65383"/>
    <w:rsid w:val="00D83549"/>
    <w:rsid w:val="00D85457"/>
    <w:rsid w:val="00D859E1"/>
    <w:rsid w:val="00D97105"/>
    <w:rsid w:val="00DE0D82"/>
    <w:rsid w:val="00DF282F"/>
    <w:rsid w:val="00DF28B1"/>
    <w:rsid w:val="00DF3346"/>
    <w:rsid w:val="00E063A7"/>
    <w:rsid w:val="00E12F08"/>
    <w:rsid w:val="00E145AD"/>
    <w:rsid w:val="00E256E4"/>
    <w:rsid w:val="00E339D8"/>
    <w:rsid w:val="00E34E8C"/>
    <w:rsid w:val="00E43DB0"/>
    <w:rsid w:val="00E46300"/>
    <w:rsid w:val="00E67EA8"/>
    <w:rsid w:val="00E75672"/>
    <w:rsid w:val="00E80045"/>
    <w:rsid w:val="00E82416"/>
    <w:rsid w:val="00E83774"/>
    <w:rsid w:val="00E90E6A"/>
    <w:rsid w:val="00EA090F"/>
    <w:rsid w:val="00EA6450"/>
    <w:rsid w:val="00EA7431"/>
    <w:rsid w:val="00EB693B"/>
    <w:rsid w:val="00EC3EA0"/>
    <w:rsid w:val="00ED532F"/>
    <w:rsid w:val="00ED7E39"/>
    <w:rsid w:val="00EF4A65"/>
    <w:rsid w:val="00F208D8"/>
    <w:rsid w:val="00F46E64"/>
    <w:rsid w:val="00F64524"/>
    <w:rsid w:val="00FB216C"/>
    <w:rsid w:val="00FC65A5"/>
    <w:rsid w:val="00FE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1BF0DB-22AF-4E13-BFA7-8AD7DD1D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D12EB"/>
    <w:pPr>
      <w:widowControl w:val="0"/>
      <w:jc w:val="both"/>
    </w:pPr>
  </w:style>
  <w:style w:type="paragraph" w:styleId="1">
    <w:name w:val="heading 1"/>
    <w:basedOn w:val="a1"/>
    <w:link w:val="1Char"/>
    <w:uiPriority w:val="9"/>
    <w:qFormat/>
    <w:rsid w:val="00AD12EB"/>
    <w:pPr>
      <w:widowControl/>
      <w:numPr>
        <w:numId w:val="20"/>
      </w:numPr>
      <w:spacing w:beforeLines="100" w:before="100"/>
      <w:outlineLvl w:val="0"/>
    </w:pPr>
    <w:rPr>
      <w:b/>
      <w:bCs/>
      <w:kern w:val="44"/>
      <w:szCs w:val="44"/>
    </w:rPr>
  </w:style>
  <w:style w:type="paragraph" w:styleId="2">
    <w:name w:val="heading 2"/>
    <w:basedOn w:val="a1"/>
    <w:link w:val="2Char"/>
    <w:uiPriority w:val="9"/>
    <w:unhideWhenUsed/>
    <w:qFormat/>
    <w:rsid w:val="00AD12EB"/>
    <w:pPr>
      <w:keepLines/>
      <w:widowControl/>
      <w:numPr>
        <w:ilvl w:val="1"/>
        <w:numId w:val="20"/>
      </w:numPr>
      <w:outlineLvl w:val="1"/>
    </w:pPr>
    <w:rPr>
      <w:rFonts w:eastAsiaTheme="majorEastAsia" w:cstheme="majorBidi"/>
      <w:bCs/>
      <w:szCs w:val="32"/>
    </w:rPr>
  </w:style>
  <w:style w:type="paragraph" w:styleId="3">
    <w:name w:val="heading 3"/>
    <w:basedOn w:val="a1"/>
    <w:link w:val="3Char"/>
    <w:uiPriority w:val="9"/>
    <w:unhideWhenUsed/>
    <w:qFormat/>
    <w:rsid w:val="00D55E42"/>
    <w:pPr>
      <w:keepLines/>
      <w:widowControl/>
      <w:numPr>
        <w:ilvl w:val="2"/>
        <w:numId w:val="20"/>
      </w:numPr>
      <w:ind w:left="840" w:hanging="420"/>
      <w:outlineLvl w:val="2"/>
    </w:pPr>
    <w:rPr>
      <w:bCs/>
      <w:szCs w:val="32"/>
    </w:rPr>
  </w:style>
  <w:style w:type="paragraph" w:styleId="4">
    <w:name w:val="heading 4"/>
    <w:basedOn w:val="a1"/>
    <w:link w:val="4Char"/>
    <w:uiPriority w:val="9"/>
    <w:unhideWhenUsed/>
    <w:qFormat/>
    <w:rsid w:val="00D55E42"/>
    <w:pPr>
      <w:keepLines/>
      <w:numPr>
        <w:ilvl w:val="3"/>
        <w:numId w:val="20"/>
      </w:numPr>
      <w:ind w:left="840" w:hanging="420"/>
      <w:outlineLvl w:val="3"/>
    </w:pPr>
    <w:rPr>
      <w:rFonts w:eastAsiaTheme="majorEastAsia" w:cstheme="majorBidi"/>
      <w:bCs/>
      <w:szCs w:val="28"/>
    </w:rPr>
  </w:style>
  <w:style w:type="paragraph" w:styleId="5">
    <w:name w:val="heading 5"/>
    <w:basedOn w:val="a1"/>
    <w:link w:val="5Char"/>
    <w:uiPriority w:val="9"/>
    <w:unhideWhenUsed/>
    <w:qFormat/>
    <w:rsid w:val="00D55E42"/>
    <w:pPr>
      <w:keepLines/>
      <w:numPr>
        <w:ilvl w:val="4"/>
        <w:numId w:val="20"/>
      </w:numPr>
      <w:outlineLvl w:val="4"/>
    </w:pPr>
    <w:rPr>
      <w:bCs/>
      <w:szCs w:val="28"/>
    </w:rPr>
  </w:style>
  <w:style w:type="paragraph" w:styleId="6">
    <w:name w:val="heading 6"/>
    <w:basedOn w:val="a1"/>
    <w:link w:val="6Char"/>
    <w:uiPriority w:val="9"/>
    <w:unhideWhenUsed/>
    <w:qFormat/>
    <w:rsid w:val="00567A35"/>
    <w:pPr>
      <w:keepLines/>
      <w:numPr>
        <w:ilvl w:val="5"/>
        <w:numId w:val="20"/>
      </w:numPr>
      <w:outlineLvl w:val="5"/>
    </w:pPr>
    <w:rPr>
      <w:rFonts w:ascii="Times New Roman" w:eastAsiaTheme="majorEastAsia" w:hAnsi="Times New Roman" w:cstheme="majorBidi"/>
      <w:bCs/>
      <w:szCs w:val="24"/>
    </w:rPr>
  </w:style>
  <w:style w:type="paragraph" w:styleId="7">
    <w:name w:val="heading 7"/>
    <w:basedOn w:val="a1"/>
    <w:link w:val="7Char"/>
    <w:uiPriority w:val="9"/>
    <w:unhideWhenUsed/>
    <w:qFormat/>
    <w:rsid w:val="00CC480C"/>
    <w:pPr>
      <w:keepNext/>
      <w:keepLines/>
      <w:numPr>
        <w:ilvl w:val="6"/>
        <w:numId w:val="20"/>
      </w:numPr>
      <w:outlineLvl w:val="6"/>
    </w:pPr>
    <w:rPr>
      <w:bCs/>
      <w:szCs w:val="24"/>
    </w:rPr>
  </w:style>
  <w:style w:type="paragraph" w:styleId="8">
    <w:name w:val="heading 8"/>
    <w:basedOn w:val="7"/>
    <w:link w:val="8Char"/>
    <w:uiPriority w:val="9"/>
    <w:unhideWhenUsed/>
    <w:qFormat/>
    <w:rsid w:val="00B02996"/>
    <w:pPr>
      <w:numPr>
        <w:ilvl w:val="7"/>
      </w:numPr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link w:val="9Char"/>
    <w:uiPriority w:val="9"/>
    <w:unhideWhenUsed/>
    <w:qFormat/>
    <w:rsid w:val="007D7ADE"/>
    <w:pPr>
      <w:keepNext/>
      <w:keepLines/>
      <w:numPr>
        <w:ilvl w:val="8"/>
        <w:numId w:val="20"/>
      </w:numPr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2D6DA3"/>
    <w:pPr>
      <w:ind w:firstLineChars="200" w:firstLine="420"/>
    </w:pPr>
  </w:style>
  <w:style w:type="paragraph" w:styleId="a">
    <w:name w:val="List Bullet"/>
    <w:basedOn w:val="a1"/>
    <w:uiPriority w:val="99"/>
    <w:unhideWhenUsed/>
    <w:rsid w:val="00764E4F"/>
    <w:pPr>
      <w:numPr>
        <w:numId w:val="3"/>
      </w:numPr>
      <w:contextualSpacing/>
    </w:pPr>
  </w:style>
  <w:style w:type="paragraph" w:styleId="a6">
    <w:name w:val="header"/>
    <w:basedOn w:val="a1"/>
    <w:link w:val="Char"/>
    <w:uiPriority w:val="99"/>
    <w:unhideWhenUsed/>
    <w:rsid w:val="00A33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6"/>
    <w:uiPriority w:val="99"/>
    <w:rsid w:val="00A332EA"/>
    <w:rPr>
      <w:sz w:val="18"/>
      <w:szCs w:val="18"/>
    </w:rPr>
  </w:style>
  <w:style w:type="paragraph" w:styleId="a7">
    <w:name w:val="footer"/>
    <w:basedOn w:val="a1"/>
    <w:link w:val="Char0"/>
    <w:uiPriority w:val="99"/>
    <w:unhideWhenUsed/>
    <w:rsid w:val="00A33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7"/>
    <w:uiPriority w:val="99"/>
    <w:rsid w:val="00A332EA"/>
    <w:rPr>
      <w:sz w:val="18"/>
      <w:szCs w:val="18"/>
    </w:rPr>
  </w:style>
  <w:style w:type="character" w:styleId="a8">
    <w:name w:val="Placeholder Text"/>
    <w:basedOn w:val="a2"/>
    <w:uiPriority w:val="99"/>
    <w:semiHidden/>
    <w:rsid w:val="00D65383"/>
    <w:rPr>
      <w:color w:val="808080"/>
    </w:rPr>
  </w:style>
  <w:style w:type="character" w:customStyle="1" w:styleId="1Char">
    <w:name w:val="标题 1 Char"/>
    <w:basedOn w:val="a2"/>
    <w:link w:val="1"/>
    <w:uiPriority w:val="9"/>
    <w:rsid w:val="00AD12EB"/>
    <w:rPr>
      <w:b/>
      <w:bCs/>
      <w:kern w:val="44"/>
      <w:szCs w:val="44"/>
    </w:rPr>
  </w:style>
  <w:style w:type="character" w:customStyle="1" w:styleId="2Char">
    <w:name w:val="标题 2 Char"/>
    <w:basedOn w:val="a2"/>
    <w:link w:val="2"/>
    <w:uiPriority w:val="9"/>
    <w:rsid w:val="00AD12EB"/>
    <w:rPr>
      <w:rFonts w:eastAsiaTheme="majorEastAsia" w:cstheme="majorBidi"/>
      <w:bCs/>
      <w:szCs w:val="32"/>
    </w:rPr>
  </w:style>
  <w:style w:type="character" w:customStyle="1" w:styleId="3Char">
    <w:name w:val="标题 3 Char"/>
    <w:basedOn w:val="a2"/>
    <w:link w:val="3"/>
    <w:uiPriority w:val="9"/>
    <w:rsid w:val="00D55E42"/>
    <w:rPr>
      <w:bCs/>
      <w:szCs w:val="32"/>
    </w:rPr>
  </w:style>
  <w:style w:type="character" w:customStyle="1" w:styleId="4Char">
    <w:name w:val="标题 4 Char"/>
    <w:basedOn w:val="a2"/>
    <w:link w:val="4"/>
    <w:uiPriority w:val="9"/>
    <w:rsid w:val="00D55E42"/>
    <w:rPr>
      <w:rFonts w:eastAsiaTheme="majorEastAsia" w:cstheme="majorBidi"/>
      <w:bCs/>
      <w:szCs w:val="28"/>
    </w:rPr>
  </w:style>
  <w:style w:type="character" w:customStyle="1" w:styleId="5Char">
    <w:name w:val="标题 5 Char"/>
    <w:basedOn w:val="a2"/>
    <w:link w:val="5"/>
    <w:uiPriority w:val="9"/>
    <w:rsid w:val="00D55E42"/>
    <w:rPr>
      <w:bCs/>
      <w:szCs w:val="28"/>
    </w:rPr>
  </w:style>
  <w:style w:type="character" w:customStyle="1" w:styleId="6Char">
    <w:name w:val="标题 6 Char"/>
    <w:basedOn w:val="a2"/>
    <w:link w:val="6"/>
    <w:uiPriority w:val="9"/>
    <w:rsid w:val="00567A35"/>
    <w:rPr>
      <w:rFonts w:ascii="Times New Roman" w:eastAsiaTheme="majorEastAsia" w:hAnsi="Times New Roman" w:cstheme="majorBidi"/>
      <w:bCs/>
      <w:szCs w:val="24"/>
    </w:rPr>
  </w:style>
  <w:style w:type="character" w:customStyle="1" w:styleId="7Char">
    <w:name w:val="标题 7 Char"/>
    <w:basedOn w:val="a2"/>
    <w:link w:val="7"/>
    <w:uiPriority w:val="9"/>
    <w:rsid w:val="00CC480C"/>
    <w:rPr>
      <w:bCs/>
      <w:szCs w:val="24"/>
    </w:rPr>
  </w:style>
  <w:style w:type="paragraph" w:styleId="a9">
    <w:name w:val="Balloon Text"/>
    <w:basedOn w:val="a1"/>
    <w:link w:val="Char1"/>
    <w:uiPriority w:val="99"/>
    <w:semiHidden/>
    <w:unhideWhenUsed/>
    <w:rsid w:val="005B469E"/>
    <w:rPr>
      <w:sz w:val="18"/>
      <w:szCs w:val="18"/>
    </w:rPr>
  </w:style>
  <w:style w:type="character" w:customStyle="1" w:styleId="Char1">
    <w:name w:val="批注框文本 Char"/>
    <w:basedOn w:val="a2"/>
    <w:link w:val="a9"/>
    <w:uiPriority w:val="99"/>
    <w:semiHidden/>
    <w:rsid w:val="005B469E"/>
    <w:rPr>
      <w:sz w:val="18"/>
      <w:szCs w:val="18"/>
    </w:rPr>
  </w:style>
  <w:style w:type="paragraph" w:styleId="aa">
    <w:name w:val="No Spacing"/>
    <w:uiPriority w:val="1"/>
    <w:qFormat/>
    <w:rsid w:val="00666D06"/>
    <w:pPr>
      <w:widowControl w:val="0"/>
      <w:jc w:val="both"/>
    </w:pPr>
  </w:style>
  <w:style w:type="paragraph" w:styleId="a0">
    <w:name w:val="Title"/>
    <w:basedOn w:val="a1"/>
    <w:next w:val="a1"/>
    <w:link w:val="Char2"/>
    <w:uiPriority w:val="10"/>
    <w:qFormat/>
    <w:rsid w:val="006A173F"/>
    <w:pPr>
      <w:numPr>
        <w:numId w:val="21"/>
      </w:numPr>
      <w:spacing w:before="240" w:after="60"/>
      <w:jc w:val="center"/>
      <w:outlineLvl w:val="0"/>
    </w:pPr>
    <w:rPr>
      <w:rFonts w:ascii="Times New Roman" w:eastAsia="SimSun" w:hAnsi="Times New Roman" w:cstheme="majorBidi"/>
      <w:b/>
      <w:bCs/>
      <w:szCs w:val="32"/>
    </w:rPr>
  </w:style>
  <w:style w:type="character" w:customStyle="1" w:styleId="Char2">
    <w:name w:val="标题 Char"/>
    <w:basedOn w:val="a2"/>
    <w:link w:val="a0"/>
    <w:uiPriority w:val="10"/>
    <w:rsid w:val="006A173F"/>
    <w:rPr>
      <w:rFonts w:ascii="Times New Roman" w:eastAsia="SimSun" w:hAnsi="Times New Roman" w:cstheme="majorBidi"/>
      <w:b/>
      <w:bCs/>
      <w:szCs w:val="32"/>
    </w:rPr>
  </w:style>
  <w:style w:type="character" w:customStyle="1" w:styleId="8Char">
    <w:name w:val="标题 8 Char"/>
    <w:basedOn w:val="a2"/>
    <w:link w:val="8"/>
    <w:uiPriority w:val="9"/>
    <w:rsid w:val="00B02996"/>
    <w:rPr>
      <w:rFonts w:asciiTheme="majorHAnsi" w:eastAsiaTheme="majorEastAsia" w:hAnsiTheme="majorHAnsi" w:cstheme="majorBidi"/>
      <w:bCs/>
      <w:szCs w:val="24"/>
    </w:rPr>
  </w:style>
  <w:style w:type="character" w:styleId="ab">
    <w:name w:val="Hyperlink"/>
    <w:basedOn w:val="a2"/>
    <w:uiPriority w:val="99"/>
    <w:semiHidden/>
    <w:unhideWhenUsed/>
    <w:rsid w:val="007D7ADE"/>
    <w:rPr>
      <w:color w:val="0000FF"/>
      <w:u w:val="single"/>
    </w:rPr>
  </w:style>
  <w:style w:type="character" w:styleId="ac">
    <w:name w:val="Strong"/>
    <w:basedOn w:val="a2"/>
    <w:uiPriority w:val="22"/>
    <w:qFormat/>
    <w:rsid w:val="007D7ADE"/>
    <w:rPr>
      <w:b/>
      <w:bCs/>
    </w:rPr>
  </w:style>
  <w:style w:type="character" w:styleId="ad">
    <w:name w:val="Emphasis"/>
    <w:basedOn w:val="a2"/>
    <w:uiPriority w:val="20"/>
    <w:qFormat/>
    <w:rsid w:val="007D7ADE"/>
    <w:rPr>
      <w:i/>
      <w:iCs/>
      <w:color w:val="0070C0"/>
      <w:u w:val="single"/>
    </w:rPr>
  </w:style>
  <w:style w:type="character" w:customStyle="1" w:styleId="9Char">
    <w:name w:val="标题 9 Char"/>
    <w:basedOn w:val="a2"/>
    <w:link w:val="9"/>
    <w:uiPriority w:val="9"/>
    <w:rsid w:val="007D7ADE"/>
    <w:rPr>
      <w:rFonts w:asciiTheme="majorHAnsi" w:eastAsiaTheme="majorEastAsia" w:hAnsiTheme="majorHAnsi" w:cstheme="majorBidi"/>
      <w:szCs w:val="21"/>
    </w:rPr>
  </w:style>
  <w:style w:type="character" w:styleId="ae">
    <w:name w:val="annotation reference"/>
    <w:basedOn w:val="a2"/>
    <w:uiPriority w:val="99"/>
    <w:semiHidden/>
    <w:unhideWhenUsed/>
    <w:rsid w:val="00893ED5"/>
    <w:rPr>
      <w:sz w:val="21"/>
      <w:szCs w:val="21"/>
    </w:rPr>
  </w:style>
  <w:style w:type="paragraph" w:styleId="af">
    <w:name w:val="annotation text"/>
    <w:basedOn w:val="a1"/>
    <w:link w:val="Char3"/>
    <w:uiPriority w:val="99"/>
    <w:semiHidden/>
    <w:unhideWhenUsed/>
    <w:rsid w:val="00893ED5"/>
    <w:pPr>
      <w:jc w:val="left"/>
    </w:pPr>
  </w:style>
  <w:style w:type="character" w:customStyle="1" w:styleId="Char3">
    <w:name w:val="批注文字 Char"/>
    <w:basedOn w:val="a2"/>
    <w:link w:val="af"/>
    <w:uiPriority w:val="99"/>
    <w:semiHidden/>
    <w:rsid w:val="00893ED5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893ED5"/>
    <w:rPr>
      <w:b/>
      <w:bCs/>
    </w:rPr>
  </w:style>
  <w:style w:type="character" w:customStyle="1" w:styleId="Char4">
    <w:name w:val="批注主题 Char"/>
    <w:basedOn w:val="Char3"/>
    <w:link w:val="af0"/>
    <w:uiPriority w:val="99"/>
    <w:semiHidden/>
    <w:rsid w:val="00893ED5"/>
    <w:rPr>
      <w:b/>
      <w:bCs/>
    </w:rPr>
  </w:style>
  <w:style w:type="paragraph" w:styleId="af1">
    <w:name w:val="Revision"/>
    <w:hidden/>
    <w:uiPriority w:val="99"/>
    <w:semiHidden/>
    <w:rsid w:val="00290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\Custom%20Office%20Templates\research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A27D5-D2D5-4F6E-A027-D903FD00B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research.dotm</Template>
  <TotalTime>1732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Ruotao Xu</dc:creator>
  <cp:keywords/>
  <dc:description/>
  <cp:lastModifiedBy>Ruotao Xu</cp:lastModifiedBy>
  <cp:revision>6</cp:revision>
  <dcterms:created xsi:type="dcterms:W3CDTF">2016-11-06T08:20:00Z</dcterms:created>
  <dcterms:modified xsi:type="dcterms:W3CDTF">2016-11-09T07:09:00Z</dcterms:modified>
</cp:coreProperties>
</file>