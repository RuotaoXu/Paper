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307F89" w:rsidP="00307F89">
      <w:pPr>
        <w:pStyle w:val="1"/>
        <w:numPr>
          <w:ilvl w:val="0"/>
          <w:numId w:val="0"/>
        </w:numPr>
        <w:spacing w:before="312"/>
        <w:ind w:left="420"/>
      </w:pPr>
      <w:bookmarkStart w:id="0" w:name="_GoBack"/>
      <w:bookmarkEnd w:id="0"/>
      <w:r>
        <w:t>14-CVPR-</w:t>
      </w:r>
      <w:r w:rsidRPr="00307F89">
        <w:t>A Mixture of Manhattan Frames: Beyond the Manhattan</w:t>
      </w:r>
      <w:r>
        <w:t xml:space="preserve"> </w:t>
      </w:r>
      <w:r w:rsidRPr="00307F89">
        <w:t>World</w:t>
      </w:r>
    </w:p>
    <w:p w:rsidR="00307F89" w:rsidRDefault="0046659A" w:rsidP="00307F89">
      <w:pPr>
        <w:pStyle w:val="1"/>
        <w:spacing w:before="312"/>
      </w:pPr>
      <w:r>
        <w:t>Manhattan World assumption</w:t>
      </w:r>
    </w:p>
    <w:p w:rsidR="0046659A" w:rsidRDefault="0046659A" w:rsidP="0046659A">
      <w:pPr>
        <w:pStyle w:val="4"/>
      </w:pPr>
      <w:r>
        <w:t>10</w:t>
      </w:r>
    </w:p>
    <w:p w:rsidR="0046659A" w:rsidRDefault="00CF6C34" w:rsidP="0046659A">
      <w:pPr>
        <w:pStyle w:val="1"/>
        <w:spacing w:before="312"/>
      </w:pPr>
      <w:r>
        <w:t>MCMC</w:t>
      </w:r>
    </w:p>
    <w:p w:rsidR="00CF6C34" w:rsidRDefault="00CF6C34" w:rsidP="00CF6C34">
      <w:pPr>
        <w:pStyle w:val="4"/>
      </w:pPr>
      <w:r>
        <w:t>18</w:t>
      </w:r>
    </w:p>
    <w:p w:rsidR="00CF6C34" w:rsidRDefault="00CF6C34" w:rsidP="00CF6C34">
      <w:pPr>
        <w:pStyle w:val="4"/>
      </w:pPr>
      <w:r>
        <w:t>26</w:t>
      </w:r>
    </w:p>
    <w:p w:rsidR="00CF6C34" w:rsidRDefault="001719C8" w:rsidP="001719C8">
      <w:pPr>
        <w:pStyle w:val="1"/>
        <w:spacing w:before="312"/>
      </w:pPr>
      <w:r>
        <w:t>Vanishing points in images and 3D MW in dense 3D structure</w:t>
      </w:r>
    </w:p>
    <w:p w:rsidR="001719C8" w:rsidRDefault="001719C8" w:rsidP="001719C8">
      <w:pPr>
        <w:pStyle w:val="4"/>
      </w:pPr>
      <w:r>
        <w:t>30 (single image)</w:t>
      </w:r>
    </w:p>
    <w:p w:rsidR="001719C8" w:rsidRDefault="001719C8" w:rsidP="001719C8">
      <w:pPr>
        <w:pStyle w:val="4"/>
      </w:pPr>
      <w:r>
        <w:t>15(multiple image)</w:t>
      </w:r>
    </w:p>
    <w:p w:rsidR="001719C8" w:rsidRDefault="001719C8" w:rsidP="001719C8">
      <w:pPr>
        <w:pStyle w:val="4"/>
      </w:pPr>
      <w:r>
        <w:t>24</w:t>
      </w:r>
    </w:p>
    <w:p w:rsidR="001719C8" w:rsidRDefault="00A12806" w:rsidP="001719C8">
      <w:pPr>
        <w:pStyle w:val="1"/>
        <w:spacing w:before="312"/>
      </w:pPr>
      <w:r>
        <w:t>MW for orientation estimation</w:t>
      </w:r>
    </w:p>
    <w:p w:rsidR="00A12806" w:rsidRDefault="00A12806" w:rsidP="00A12806">
      <w:pPr>
        <w:pStyle w:val="4"/>
      </w:pPr>
      <w:r>
        <w:t>10</w:t>
      </w:r>
    </w:p>
    <w:p w:rsidR="00A12806" w:rsidRDefault="00A12806" w:rsidP="00A12806">
      <w:pPr>
        <w:pStyle w:val="4"/>
      </w:pPr>
      <w:r>
        <w:t>5</w:t>
      </w:r>
    </w:p>
    <w:p w:rsidR="00A12806" w:rsidRDefault="00A12806" w:rsidP="00A12806">
      <w:pPr>
        <w:pStyle w:val="1"/>
        <w:spacing w:before="312"/>
      </w:pPr>
      <w:r>
        <w:t>SLAM</w:t>
      </w:r>
    </w:p>
    <w:p w:rsidR="00A12806" w:rsidRDefault="00A12806" w:rsidP="00A12806">
      <w:pPr>
        <w:pStyle w:val="4"/>
      </w:pPr>
      <w:r>
        <w:t>25</w:t>
      </w:r>
    </w:p>
    <w:p w:rsidR="00A12806" w:rsidRDefault="00A12806" w:rsidP="00A12806">
      <w:pPr>
        <w:pStyle w:val="4"/>
      </w:pPr>
      <w:r>
        <w:t>29</w:t>
      </w:r>
    </w:p>
    <w:p w:rsidR="00A12806" w:rsidRDefault="00A12806" w:rsidP="00A12806">
      <w:pPr>
        <w:pStyle w:val="1"/>
        <w:spacing w:before="312"/>
      </w:pPr>
      <w:r>
        <w:t>Calibration and metric rectification</w:t>
      </w:r>
    </w:p>
    <w:p w:rsidR="00A12806" w:rsidRDefault="00A12806" w:rsidP="00A12806">
      <w:pPr>
        <w:pStyle w:val="4"/>
      </w:pPr>
      <w:r>
        <w:t>6</w:t>
      </w:r>
    </w:p>
    <w:p w:rsidR="00A12806" w:rsidRDefault="00A12806" w:rsidP="00A12806">
      <w:pPr>
        <w:pStyle w:val="4"/>
      </w:pPr>
      <w:r>
        <w:t>8</w:t>
      </w:r>
    </w:p>
    <w:p w:rsidR="00A12806" w:rsidRDefault="00A12806" w:rsidP="00A12806">
      <w:pPr>
        <w:pStyle w:val="1"/>
        <w:spacing w:before="312"/>
      </w:pPr>
      <w:r>
        <w:t>Plane-based representations of 3D scenes</w:t>
      </w:r>
    </w:p>
    <w:p w:rsidR="00A12806" w:rsidRDefault="00A12806" w:rsidP="00A12806">
      <w:pPr>
        <w:pStyle w:val="4"/>
      </w:pPr>
      <w:r>
        <w:t>20 (segmentation)</w:t>
      </w:r>
    </w:p>
    <w:p w:rsidR="00A12806" w:rsidRDefault="00A12806" w:rsidP="00A12806">
      <w:pPr>
        <w:pStyle w:val="4"/>
      </w:pPr>
      <w:r>
        <w:t>31 (localization)</w:t>
      </w:r>
    </w:p>
    <w:p w:rsidR="00A12806" w:rsidRDefault="00A12806" w:rsidP="00A12806">
      <w:pPr>
        <w:pStyle w:val="4"/>
      </w:pPr>
      <w:r>
        <w:t>27 (optical flow)</w:t>
      </w:r>
    </w:p>
    <w:p w:rsidR="00A12806" w:rsidRDefault="00A12806" w:rsidP="00A12806">
      <w:pPr>
        <w:pStyle w:val="4"/>
      </w:pPr>
      <w:r>
        <w:t>33 (extract the main direction using EM and BIC)</w:t>
      </w:r>
    </w:p>
    <w:p w:rsidR="00A12806" w:rsidRDefault="00A12806" w:rsidP="00A12806">
      <w:pPr>
        <w:pStyle w:val="1"/>
        <w:spacing w:before="312"/>
      </w:pPr>
      <w:r>
        <w:t>Multiple sets of VPS (basic work)</w:t>
      </w:r>
    </w:p>
    <w:p w:rsidR="00A12806" w:rsidRDefault="00A12806" w:rsidP="00A12806">
      <w:pPr>
        <w:pStyle w:val="4"/>
      </w:pPr>
      <w:r>
        <w:t>30 (AW)</w:t>
      </w:r>
    </w:p>
    <w:p w:rsidR="00A12806" w:rsidRDefault="00A12806" w:rsidP="00A12806">
      <w:pPr>
        <w:pStyle w:val="4"/>
      </w:pPr>
      <w:r>
        <w:t>1</w:t>
      </w:r>
    </w:p>
    <w:p w:rsidR="00A12806" w:rsidRDefault="00A12806" w:rsidP="00A12806">
      <w:pPr>
        <w:pStyle w:val="1"/>
        <w:spacing w:before="312"/>
      </w:pPr>
      <w:r>
        <w:t>Unit sphere on VP</w:t>
      </w:r>
    </w:p>
    <w:p w:rsidR="00A12806" w:rsidRDefault="00A12806" w:rsidP="00A12806">
      <w:pPr>
        <w:pStyle w:val="4"/>
      </w:pPr>
      <w:r>
        <w:t>2</w:t>
      </w:r>
    </w:p>
    <w:p w:rsidR="00A12806" w:rsidRDefault="00A12806" w:rsidP="00A12806">
      <w:pPr>
        <w:pStyle w:val="4"/>
      </w:pPr>
      <w:r>
        <w:t>9</w:t>
      </w:r>
    </w:p>
    <w:p w:rsidR="00A12806" w:rsidRDefault="00A12806" w:rsidP="00A12806">
      <w:pPr>
        <w:pStyle w:val="4"/>
      </w:pPr>
      <w:r>
        <w:t>3</w:t>
      </w:r>
    </w:p>
    <w:p w:rsidR="003826DD" w:rsidRDefault="003826DD" w:rsidP="003826DD">
      <w:pPr>
        <w:pStyle w:val="1"/>
        <w:spacing w:before="312"/>
      </w:pPr>
      <w:r>
        <w:t xml:space="preserve">Surface normal </w:t>
      </w:r>
      <w:r w:rsidR="00B934B7">
        <w:t>in 3D pro</w:t>
      </w:r>
      <w:r>
        <w:t xml:space="preserve">cessing </w:t>
      </w:r>
    </w:p>
    <w:p w:rsidR="003826DD" w:rsidRDefault="003826DD" w:rsidP="003826DD">
      <w:pPr>
        <w:pStyle w:val="4"/>
      </w:pPr>
      <w:r>
        <w:t>21</w:t>
      </w:r>
    </w:p>
    <w:p w:rsidR="003826DD" w:rsidRDefault="003826DD" w:rsidP="003826DD">
      <w:pPr>
        <w:pStyle w:val="4"/>
      </w:pPr>
      <w:r>
        <w:lastRenderedPageBreak/>
        <w:t>22</w:t>
      </w:r>
    </w:p>
    <w:p w:rsidR="003826DD" w:rsidRDefault="004C4E85" w:rsidP="003826DD">
      <w:pPr>
        <w:pStyle w:val="1"/>
        <w:spacing w:before="312"/>
      </w:pPr>
      <w:r>
        <w:t>Riemannian log and exp map</w:t>
      </w:r>
    </w:p>
    <w:p w:rsidR="004C4E85" w:rsidRDefault="004C4E85" w:rsidP="004C4E85">
      <w:pPr>
        <w:pStyle w:val="4"/>
      </w:pPr>
      <w:r>
        <w:t>12</w:t>
      </w:r>
    </w:p>
    <w:p w:rsidR="004C4E85" w:rsidRPr="00E12F08" w:rsidRDefault="004C4E85" w:rsidP="004C4E85">
      <w:pPr>
        <w:pStyle w:val="1"/>
        <w:spacing w:before="312"/>
      </w:pPr>
    </w:p>
    <w:sectPr w:rsidR="004C4E85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C21" w:rsidRDefault="00EF7C21" w:rsidP="00A332EA">
      <w:r>
        <w:separator/>
      </w:r>
    </w:p>
  </w:endnote>
  <w:endnote w:type="continuationSeparator" w:id="0">
    <w:p w:rsidR="00EF7C21" w:rsidRDefault="00EF7C21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C21" w:rsidRDefault="00EF7C21" w:rsidP="00A332EA">
      <w:r>
        <w:separator/>
      </w:r>
    </w:p>
  </w:footnote>
  <w:footnote w:type="continuationSeparator" w:id="0">
    <w:p w:rsidR="00EF7C21" w:rsidRDefault="00EF7C21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89"/>
    <w:rsid w:val="000112AF"/>
    <w:rsid w:val="00013342"/>
    <w:rsid w:val="00021240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19C8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07F89"/>
    <w:rsid w:val="0031470D"/>
    <w:rsid w:val="003522F8"/>
    <w:rsid w:val="003524D4"/>
    <w:rsid w:val="00382420"/>
    <w:rsid w:val="003826DD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6659A"/>
    <w:rsid w:val="00484F39"/>
    <w:rsid w:val="004B5C33"/>
    <w:rsid w:val="004C0492"/>
    <w:rsid w:val="004C06B1"/>
    <w:rsid w:val="004C4E85"/>
    <w:rsid w:val="004F081C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12806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934B7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CF6C34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EF7C21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557EC-93BA-4715-ADDD-ED96C1F2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3A25-97F1-4D0F-BCD2-08F81724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577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2</cp:revision>
  <dcterms:created xsi:type="dcterms:W3CDTF">2016-11-15T08:07:00Z</dcterms:created>
  <dcterms:modified xsi:type="dcterms:W3CDTF">2016-11-16T08:15:00Z</dcterms:modified>
</cp:coreProperties>
</file>