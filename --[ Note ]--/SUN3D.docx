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1A9" w:rsidRDefault="000241A9" w:rsidP="000241A9">
      <w:pPr>
        <w:pStyle w:val="1"/>
        <w:spacing w:before="312"/>
      </w:pPr>
      <w:r>
        <w:rPr>
          <w:rFonts w:hint="eastAsia"/>
        </w:rPr>
        <w:t>SUN</w:t>
      </w:r>
      <w:r>
        <w:t>3</w:t>
      </w:r>
      <w:r>
        <w:rPr>
          <w:rFonts w:hint="eastAsia"/>
        </w:rPr>
        <w:t>D</w:t>
      </w:r>
    </w:p>
    <w:p w:rsidR="005F76B4" w:rsidRDefault="005F76B4" w:rsidP="00933D68">
      <w:pPr>
        <w:pStyle w:val="1"/>
        <w:spacing w:before="312"/>
      </w:pPr>
      <w:r>
        <w:t>A</w:t>
      </w:r>
      <w:r>
        <w:t xml:space="preserve"> large-scale RGB-D video database with </w:t>
      </w:r>
    </w:p>
    <w:p w:rsidR="005F76B4" w:rsidRDefault="005F76B4" w:rsidP="005F76B4">
      <w:pPr>
        <w:pStyle w:val="3"/>
      </w:pPr>
      <w:r>
        <w:t>Camera</w:t>
      </w:r>
      <w:r>
        <w:t xml:space="preserve"> pose </w:t>
      </w:r>
    </w:p>
    <w:p w:rsidR="005F76B4" w:rsidRDefault="005F76B4" w:rsidP="005F76B4">
      <w:pPr>
        <w:pStyle w:val="3"/>
      </w:pPr>
      <w:r>
        <w:t>Object</w:t>
      </w:r>
      <w:r>
        <w:t xml:space="preserve"> labels</w:t>
      </w:r>
    </w:p>
    <w:p w:rsidR="000241A9" w:rsidRDefault="005F76B4" w:rsidP="005F76B4">
      <w:pPr>
        <w:pStyle w:val="3"/>
      </w:pPr>
      <w:r>
        <w:t>Capturing</w:t>
      </w:r>
      <w:r>
        <w:t xml:space="preserve"> the full 3D extent of many places</w:t>
      </w:r>
    </w:p>
    <w:p w:rsidR="005F76B4" w:rsidRDefault="005F76B4" w:rsidP="005759CA">
      <w:pPr>
        <w:pStyle w:val="3"/>
      </w:pPr>
      <w:r>
        <w:t>place-centric rather</w:t>
      </w:r>
      <w:r>
        <w:t xml:space="preserve"> </w:t>
      </w:r>
      <w:r>
        <w:t>than view-based, containing full 3D models of spaces</w:t>
      </w:r>
    </w:p>
    <w:p w:rsidR="005F76B4" w:rsidRDefault="005F76B4" w:rsidP="005F76B4">
      <w:pPr>
        <w:pStyle w:val="1"/>
        <w:spacing w:before="312"/>
      </w:pPr>
      <w:r>
        <w:rPr>
          <w:rFonts w:hint="eastAsia"/>
        </w:rPr>
        <w:t>Two</w:t>
      </w:r>
      <w:r>
        <w:t xml:space="preserve"> </w:t>
      </w:r>
      <w:r>
        <w:rPr>
          <w:rFonts w:hint="eastAsia"/>
        </w:rPr>
        <w:t>task</w:t>
      </w:r>
    </w:p>
    <w:p w:rsidR="005F76B4" w:rsidRDefault="005F76B4" w:rsidP="005F76B4">
      <w:pPr>
        <w:pStyle w:val="3"/>
      </w:pPr>
      <w:r>
        <w:t>H</w:t>
      </w:r>
      <w:r>
        <w:rPr>
          <w:rFonts w:hint="eastAsia"/>
        </w:rPr>
        <w:t>and</w:t>
      </w:r>
      <w:r>
        <w:t>-labeling videos</w:t>
      </w:r>
    </w:p>
    <w:p w:rsidR="005F76B4" w:rsidRDefault="005F76B4" w:rsidP="005F76B4">
      <w:pPr>
        <w:pStyle w:val="3"/>
      </w:pPr>
      <w:r>
        <w:t>Structure from motion</w:t>
      </w:r>
    </w:p>
    <w:p w:rsidR="005F76B4" w:rsidRDefault="005F76B4" w:rsidP="005F76B4">
      <w:pPr>
        <w:pStyle w:val="1"/>
        <w:spacing w:before="312"/>
      </w:pPr>
      <w:r>
        <w:t>3D Obejct and Scene Dataset</w:t>
      </w:r>
    </w:p>
    <w:p w:rsidR="005F76B4" w:rsidRDefault="005F76B4" w:rsidP="005F76B4">
      <w:pPr>
        <w:pStyle w:val="3"/>
      </w:pPr>
      <w:r>
        <w:t>RGB-D object dataset</w:t>
      </w:r>
    </w:p>
    <w:p w:rsidR="005F76B4" w:rsidRDefault="005F76B4" w:rsidP="0039410F">
      <w:pPr>
        <w:pStyle w:val="6"/>
      </w:pPr>
      <w:r>
        <w:t>11-ICRA-</w:t>
      </w:r>
      <w:r>
        <w:t xml:space="preserve">A large-scale hierarchical </w:t>
      </w:r>
      <w:r>
        <w:t xml:space="preserve">Multiview </w:t>
      </w:r>
      <w:r>
        <w:t>RGB-D object dataset</w:t>
      </w:r>
    </w:p>
    <w:p w:rsidR="005F76B4" w:rsidRDefault="005F76B4" w:rsidP="005F76B4">
      <w:pPr>
        <w:pStyle w:val="3"/>
      </w:pPr>
      <w:r w:rsidRPr="005F76B4">
        <w:t>The NYU Depth dataset</w:t>
      </w:r>
    </w:p>
    <w:p w:rsidR="005F76B4" w:rsidRDefault="005F76B4" w:rsidP="00BC1BD0">
      <w:pPr>
        <w:pStyle w:val="6"/>
      </w:pPr>
      <w:r>
        <w:t>12-ECCV-</w:t>
      </w:r>
      <w:r>
        <w:t>Indoor segmentation</w:t>
      </w:r>
      <w:r>
        <w:t xml:space="preserve"> </w:t>
      </w:r>
      <w:r>
        <w:t>and support inference from rgbd images</w:t>
      </w:r>
    </w:p>
    <w:p w:rsidR="005F76B4" w:rsidRDefault="005F76B4" w:rsidP="005F76B4">
      <w:pPr>
        <w:pStyle w:val="3"/>
      </w:pPr>
      <w:r>
        <w:t>Others</w:t>
      </w:r>
    </w:p>
    <w:p w:rsidR="005F76B4" w:rsidRDefault="005F76B4" w:rsidP="00C77AE0">
      <w:pPr>
        <w:pStyle w:val="6"/>
      </w:pPr>
      <w:r>
        <w:t>11-ICCVW-</w:t>
      </w:r>
      <w:r>
        <w:t>A category-level 3-d object dataset: Putting the kinect to</w:t>
      </w:r>
      <w:r>
        <w:t xml:space="preserve"> </w:t>
      </w:r>
      <w:r>
        <w:t>work</w:t>
      </w:r>
    </w:p>
    <w:p w:rsidR="005F76B4" w:rsidRDefault="005F76B4" w:rsidP="00BB3680">
      <w:pPr>
        <w:pStyle w:val="6"/>
      </w:pPr>
      <w:r>
        <w:t>11-NIPS-</w:t>
      </w:r>
      <w:r>
        <w:t>Semantic labeling</w:t>
      </w:r>
      <w:r>
        <w:t xml:space="preserve"> </w:t>
      </w:r>
      <w:r>
        <w:t>of 3d point clouds for indoor scenes</w:t>
      </w:r>
    </w:p>
    <w:p w:rsidR="005F76B4" w:rsidRDefault="005F76B4" w:rsidP="005F76B4">
      <w:pPr>
        <w:pStyle w:val="6"/>
      </w:pPr>
      <w:r>
        <w:t>12--</w:t>
      </w:r>
      <w:r w:rsidRPr="005F76B4">
        <w:t>Kinect@Home</w:t>
      </w:r>
    </w:p>
    <w:p w:rsidR="005F76B4" w:rsidRDefault="005F76B4" w:rsidP="005F76B4">
      <w:pPr>
        <w:pStyle w:val="1"/>
        <w:spacing w:before="312"/>
      </w:pPr>
      <w:r>
        <w:t>Full 3D models with semantics</w:t>
      </w:r>
    </w:p>
    <w:p w:rsidR="005F76B4" w:rsidRDefault="005F76B4" w:rsidP="005F76B4">
      <w:pPr>
        <w:pStyle w:val="3"/>
      </w:pPr>
      <w:r w:rsidRPr="005F76B4">
        <w:t>RGB-D images</w:t>
      </w:r>
    </w:p>
    <w:p w:rsidR="005F76B4" w:rsidRDefault="005F76B4" w:rsidP="005F76B4">
      <w:pPr>
        <w:pStyle w:val="3"/>
      </w:pPr>
      <w:r w:rsidRPr="005F76B4">
        <w:t>Camera poses</w:t>
      </w:r>
    </w:p>
    <w:p w:rsidR="005F76B4" w:rsidRDefault="005F76B4" w:rsidP="000824E6">
      <w:pPr>
        <w:pStyle w:val="3"/>
      </w:pPr>
      <w:r>
        <w:t xml:space="preserve">Object </w:t>
      </w:r>
      <w:r>
        <w:t>segmentations</w:t>
      </w:r>
    </w:p>
    <w:p w:rsidR="005F76B4" w:rsidRDefault="005F76B4" w:rsidP="00A57BF0">
      <w:pPr>
        <w:pStyle w:val="3"/>
      </w:pPr>
      <w:r>
        <w:t>Point</w:t>
      </w:r>
      <w:r>
        <w:t xml:space="preserve"> clouds registered into a global</w:t>
      </w:r>
      <w:r>
        <w:t xml:space="preserve"> </w:t>
      </w:r>
      <w:r>
        <w:t>coordinate frame</w:t>
      </w:r>
    </w:p>
    <w:p w:rsidR="005F76B4" w:rsidRDefault="005F76B4" w:rsidP="005F76B4">
      <w:pPr>
        <w:pStyle w:val="1"/>
        <w:spacing w:before="312"/>
      </w:pPr>
      <w:r>
        <w:t>Works combine recognition and reconstruction</w:t>
      </w:r>
    </w:p>
    <w:p w:rsidR="005F76B4" w:rsidRDefault="006F1251" w:rsidP="006F1251">
      <w:pPr>
        <w:pStyle w:val="3"/>
      </w:pPr>
      <w:r>
        <w:t>11-CVPR-</w:t>
      </w:r>
      <w:r w:rsidRPr="006F1251">
        <w:t>Semantic structure from motion</w:t>
      </w:r>
    </w:p>
    <w:p w:rsidR="006F1251" w:rsidRDefault="006F1251" w:rsidP="00300C5A">
      <w:pPr>
        <w:pStyle w:val="3"/>
      </w:pPr>
      <w:r>
        <w:t>13-CVPR-</w:t>
      </w:r>
      <w:r>
        <w:t xml:space="preserve">SLAM++: Simultaneous </w:t>
      </w:r>
      <w:r>
        <w:t xml:space="preserve">localization </w:t>
      </w:r>
      <w:r>
        <w:t>and mapping at the level of objects</w:t>
      </w:r>
    </w:p>
    <w:p w:rsidR="006F1251" w:rsidRDefault="006F1251" w:rsidP="00E072F3">
      <w:pPr>
        <w:pStyle w:val="3"/>
      </w:pPr>
      <w:r>
        <w:t>09-</w:t>
      </w:r>
      <w:r>
        <w:rPr>
          <w:rFonts w:hint="eastAsia"/>
        </w:rPr>
        <w:t>ICCV-</w:t>
      </w:r>
      <w:r>
        <w:t>Multiple view semantic segmentation for street</w:t>
      </w:r>
      <w:r>
        <w:t xml:space="preserve"> </w:t>
      </w:r>
      <w:r>
        <w:t>view images</w:t>
      </w:r>
    </w:p>
    <w:p w:rsidR="006F1251" w:rsidRDefault="006F1251" w:rsidP="00EA6D6D">
      <w:pPr>
        <w:pStyle w:val="3"/>
      </w:pPr>
      <w:r>
        <w:t>13-</w:t>
      </w:r>
      <w:r>
        <w:rPr>
          <w:rFonts w:hint="eastAsia"/>
        </w:rPr>
        <w:t>CVPR-</w:t>
      </w:r>
      <w:r>
        <w:t>Joint detection, tracking and mapping by semantic</w:t>
      </w:r>
      <w:r>
        <w:t xml:space="preserve"> </w:t>
      </w:r>
      <w:r>
        <w:t>bundle adjustment</w:t>
      </w:r>
    </w:p>
    <w:p w:rsidR="006F1251" w:rsidRDefault="006F1251" w:rsidP="005F42AA">
      <w:pPr>
        <w:pStyle w:val="3"/>
      </w:pPr>
      <w:r>
        <w:t>13-</w:t>
      </w:r>
      <w:r>
        <w:rPr>
          <w:rFonts w:hint="eastAsia"/>
        </w:rPr>
        <w:t>CVPR-</w:t>
      </w:r>
      <w:r>
        <w:t>Joint 3d</w:t>
      </w:r>
      <w:r>
        <w:t xml:space="preserve"> </w:t>
      </w:r>
      <w:r>
        <w:t>scene reconstruction and class segmentation</w:t>
      </w:r>
    </w:p>
    <w:p w:rsidR="006F1251" w:rsidRDefault="006F1251" w:rsidP="006F1251">
      <w:pPr>
        <w:pStyle w:val="1"/>
        <w:spacing w:before="312"/>
      </w:pPr>
      <w:r>
        <w:t>R</w:t>
      </w:r>
      <w:r>
        <w:rPr>
          <w:rFonts w:hint="eastAsia"/>
        </w:rPr>
        <w:t>eal-time</w:t>
      </w:r>
      <w:r>
        <w:t xml:space="preserve"> S</w:t>
      </w:r>
      <w:r>
        <w:rPr>
          <w:rFonts w:hint="eastAsia"/>
        </w:rPr>
        <w:t>LAM</w:t>
      </w:r>
    </w:p>
    <w:p w:rsidR="006F1251" w:rsidRDefault="006F1251" w:rsidP="00E42D51">
      <w:pPr>
        <w:pStyle w:val="4"/>
      </w:pPr>
      <w:r>
        <w:t>10--</w:t>
      </w:r>
      <w:r>
        <w:t>RGB-D mapping:</w:t>
      </w:r>
      <w:r>
        <w:t xml:space="preserve"> </w:t>
      </w:r>
      <w:r>
        <w:t>Using depth cameras for dense 3d modeling of indoor environments</w:t>
      </w:r>
    </w:p>
    <w:p w:rsidR="006F1251" w:rsidRDefault="006F1251" w:rsidP="006F1251">
      <w:pPr>
        <w:pStyle w:val="4"/>
      </w:pPr>
      <w:r>
        <w:t>12-</w:t>
      </w:r>
      <w:r>
        <w:rPr>
          <w:rFonts w:hint="eastAsia"/>
        </w:rPr>
        <w:t>ICRA-</w:t>
      </w:r>
      <w:r w:rsidRPr="006F1251">
        <w:t>An evaluation of the RGB-D SLAM system</w:t>
      </w:r>
    </w:p>
    <w:p w:rsidR="006F1251" w:rsidRDefault="006F1251" w:rsidP="007407FD">
      <w:pPr>
        <w:pStyle w:val="4"/>
      </w:pPr>
      <w:r>
        <w:t>11-</w:t>
      </w:r>
      <w:r>
        <w:rPr>
          <w:rFonts w:hint="eastAsia"/>
        </w:rPr>
        <w:t>ISMAR-</w:t>
      </w:r>
      <w:r>
        <w:t>Kinectfusion:</w:t>
      </w:r>
      <w:r>
        <w:t xml:space="preserve"> </w:t>
      </w:r>
      <w:r>
        <w:t>Real-time dense surface mapping and tracking</w:t>
      </w:r>
    </w:p>
    <w:p w:rsidR="006F1251" w:rsidRDefault="000350F7" w:rsidP="006F1251">
      <w:pPr>
        <w:pStyle w:val="1"/>
        <w:spacing w:before="312"/>
      </w:pPr>
      <w:r>
        <w:rPr>
          <w:rFonts w:hint="eastAsia"/>
        </w:rPr>
        <w:t>Data-driven</w:t>
      </w:r>
      <w:r>
        <w:t xml:space="preserve"> bruuce-force SfM</w:t>
      </w:r>
    </w:p>
    <w:p w:rsidR="000350F7" w:rsidRDefault="000350F7" w:rsidP="000350F7">
      <w:pPr>
        <w:pStyle w:val="2"/>
      </w:pPr>
      <w:r>
        <w:t>||Tracking (</w:t>
      </w:r>
      <w:r w:rsidRPr="000350F7">
        <w:t>Registering neighboring frames</w:t>
      </w:r>
      <w:r>
        <w:t>)||</w:t>
      </w:r>
    </w:p>
    <w:p w:rsidR="000350F7" w:rsidRDefault="000350F7" w:rsidP="007D7243">
      <w:pPr>
        <w:pStyle w:val="3"/>
      </w:pPr>
      <w:r>
        <w:lastRenderedPageBreak/>
        <w:t>Matching</w:t>
      </w:r>
      <w:r>
        <w:t xml:space="preserve"> key-points using</w:t>
      </w:r>
      <w:r>
        <w:t xml:space="preserve"> </w:t>
      </w:r>
      <w:r>
        <w:t>SIFT and remove poor matches using the ratio test</w:t>
      </w:r>
    </w:p>
    <w:p w:rsidR="000350F7" w:rsidRDefault="000350F7" w:rsidP="007D7243">
      <w:pPr>
        <w:pStyle w:val="3"/>
      </w:pPr>
      <w:r>
        <w:t>3-point(3D) RANSAC</w:t>
      </w:r>
    </w:p>
    <w:p w:rsidR="000350F7" w:rsidRDefault="000350F7" w:rsidP="000350F7">
      <w:pPr>
        <w:pStyle w:val="2"/>
      </w:pPr>
      <w:r>
        <w:t>||Loop closure||</w:t>
      </w:r>
    </w:p>
    <w:p w:rsidR="000350F7" w:rsidRDefault="000350F7" w:rsidP="00870D1A">
      <w:pPr>
        <w:pStyle w:val="3"/>
      </w:pPr>
      <w:r>
        <w:t>Bag of Words</w:t>
      </w:r>
      <w:r>
        <w:t xml:space="preserve"> </w:t>
      </w:r>
      <w:r>
        <w:t>model to compute a feature vector for each frame</w:t>
      </w:r>
      <w:r>
        <w:t xml:space="preserve"> </w:t>
      </w:r>
      <w:r>
        <w:t>in the tf-idf</w:t>
      </w:r>
      <w:r>
        <w:t xml:space="preserve"> </w:t>
      </w:r>
      <w:r>
        <w:t>manner</w:t>
      </w:r>
    </w:p>
    <w:p w:rsidR="000350F7" w:rsidRDefault="000350F7" w:rsidP="000350F7">
      <w:pPr>
        <w:pStyle w:val="3"/>
      </w:pPr>
      <w:r>
        <w:t>compute the dot product between all pairs</w:t>
      </w:r>
      <w:r>
        <w:t xml:space="preserve"> </w:t>
      </w:r>
      <w:r>
        <w:t>obtain the score matrix for possible</w:t>
      </w:r>
      <w:r>
        <w:t xml:space="preserve"> </w:t>
      </w:r>
      <w:r>
        <w:t>pairs</w:t>
      </w:r>
    </w:p>
    <w:p w:rsidR="000350F7" w:rsidRDefault="00247DF8" w:rsidP="00742D9A">
      <w:pPr>
        <w:pStyle w:val="3"/>
      </w:pPr>
      <w:r>
        <w:t>With the score matrix, we use Gaussian</w:t>
      </w:r>
      <w:r>
        <w:t xml:space="preserve"> </w:t>
      </w:r>
      <w:r>
        <w:t>smoothing, non-maximum suppression, and then dilation to</w:t>
      </w:r>
      <w:r>
        <w:t xml:space="preserve"> </w:t>
      </w:r>
      <w:r>
        <w:t>pick the list of possible pairs</w:t>
      </w:r>
    </w:p>
    <w:p w:rsidR="00247DF8" w:rsidRDefault="00247DF8" w:rsidP="00247DF8">
      <w:pPr>
        <w:pStyle w:val="3"/>
      </w:pPr>
      <w:r w:rsidRPr="00247DF8">
        <w:t>frame-to-frame registration</w:t>
      </w:r>
    </w:p>
    <w:p w:rsidR="00247DF8" w:rsidRDefault="00247DF8" w:rsidP="00247DF8">
      <w:pPr>
        <w:pStyle w:val="5"/>
      </w:pPr>
      <w:r w:rsidRPr="00247DF8">
        <w:t>more than 25 SIFT key-point correspondences</w:t>
      </w:r>
    </w:p>
    <w:p w:rsidR="00247DF8" w:rsidRDefault="00247DF8" w:rsidP="00247DF8">
      <w:pPr>
        <w:pStyle w:val="2"/>
      </w:pPr>
      <w:r>
        <w:t>||Optimization (</w:t>
      </w:r>
      <w:r w:rsidRPr="00247DF8">
        <w:t>Joint 2D+3D bundle adjustment</w:t>
      </w:r>
      <w:r>
        <w:t>)||</w:t>
      </w:r>
    </w:p>
    <w:p w:rsidR="00247DF8" w:rsidRDefault="00247DF8" w:rsidP="00247DF8">
      <w:pPr>
        <w:pStyle w:val="3"/>
      </w:pPr>
      <m:oMath>
        <m:r>
          <m:rPr>
            <m:sty m:val="p"/>
          </m:rPr>
          <w:rPr>
            <w:rFonts w:ascii="Cambria Math" w:hAnsi="Cambria Math"/>
          </w:rPr>
          <m:t>min⁡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c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p∈V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-K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+λ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d>
              </m:e>
            </m:nary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350F7" w:rsidRDefault="00247DF8" w:rsidP="00247DF8">
      <w:pPr>
        <w:pStyle w:val="2"/>
      </w:pPr>
      <w:r>
        <w:t>||Depth map improvement||</w:t>
      </w:r>
    </w:p>
    <w:p w:rsidR="00247DF8" w:rsidRDefault="00247DF8" w:rsidP="00247DF8">
      <w:pPr>
        <w:pStyle w:val="3"/>
      </w:pPr>
      <w:r>
        <w:t>TSDF</w:t>
      </w:r>
    </w:p>
    <w:p w:rsidR="00247DF8" w:rsidRDefault="00247DF8" w:rsidP="00247DF8">
      <w:pPr>
        <w:pStyle w:val="1"/>
        <w:spacing w:before="312"/>
      </w:pPr>
      <w:r w:rsidRPr="00247DF8">
        <w:t>Multi-view object annotation</w:t>
      </w:r>
    </w:p>
    <w:p w:rsidR="00247DF8" w:rsidRDefault="00247DF8" w:rsidP="00247DF8">
      <w:pPr>
        <w:pStyle w:val="2"/>
      </w:pPr>
      <w:r>
        <w:t>||</w:t>
      </w:r>
      <w:r w:rsidRPr="00247DF8">
        <w:t>Interaction at each frame</w:t>
      </w:r>
      <w:r>
        <w:t>||</w:t>
      </w:r>
    </w:p>
    <w:p w:rsidR="00247DF8" w:rsidRDefault="00247DF8" w:rsidP="00D21986">
      <w:pPr>
        <w:pStyle w:val="3"/>
      </w:pPr>
      <w:r>
        <w:t>Propagation</w:t>
      </w:r>
      <w:r>
        <w:t xml:space="preserve"> algorithm</w:t>
      </w:r>
      <w:r>
        <w:t xml:space="preserve"> </w:t>
      </w:r>
      <w:r>
        <w:t xml:space="preserve">will try to propagate labels from </w:t>
      </w:r>
      <w:r>
        <w:t>keyframes</w:t>
      </w:r>
      <w:r>
        <w:t xml:space="preserve"> to this new frame</w:t>
      </w:r>
    </w:p>
    <w:p w:rsidR="00247DF8" w:rsidRDefault="00D849A9" w:rsidP="00D849A9">
      <w:pPr>
        <w:pStyle w:val="5"/>
      </w:pPr>
      <w:r>
        <w:t>C</w:t>
      </w:r>
      <w:r w:rsidRPr="00D849A9">
        <w:t>orrect all mistakes if there are any</w:t>
      </w:r>
    </w:p>
    <w:p w:rsidR="00D849A9" w:rsidRDefault="00D849A9" w:rsidP="00D849A9">
      <w:pPr>
        <w:pStyle w:val="5"/>
      </w:pPr>
      <w:r>
        <w:t>Continue to other frames</w:t>
      </w:r>
    </w:p>
    <w:p w:rsidR="00D849A9" w:rsidRDefault="00D849A9" w:rsidP="00D849A9">
      <w:pPr>
        <w:pStyle w:val="2"/>
      </w:pPr>
      <w:r>
        <w:t>||Polygon reconstruction||</w:t>
      </w:r>
    </w:p>
    <w:p w:rsidR="00D849A9" w:rsidRDefault="00D849A9" w:rsidP="00D849A9">
      <w:pPr>
        <w:pStyle w:val="3"/>
      </w:pPr>
      <w:r>
        <w:t>…</w:t>
      </w:r>
    </w:p>
    <w:p w:rsidR="00D849A9" w:rsidRDefault="00D849A9" w:rsidP="00D849A9">
      <w:pPr>
        <w:pStyle w:val="2"/>
      </w:pPr>
      <w:r>
        <w:t>||Annotation propagation||</w:t>
      </w:r>
    </w:p>
    <w:p w:rsidR="00D849A9" w:rsidRDefault="00D849A9" w:rsidP="003064BD">
      <w:pPr>
        <w:pStyle w:val="3"/>
      </w:pPr>
      <w:r>
        <w:t>R</w:t>
      </w:r>
      <w:r>
        <w:t>etrieve</w:t>
      </w:r>
      <w:r>
        <w:t xml:space="preserve"> </w:t>
      </w:r>
      <w:r>
        <w:t>the closest two keyframes based on frame number</w:t>
      </w:r>
    </w:p>
    <w:p w:rsidR="00D849A9" w:rsidRDefault="00B1660D" w:rsidP="00A217BC">
      <w:pPr>
        <w:pStyle w:val="3"/>
      </w:pPr>
      <w:r>
        <w:t>R</w:t>
      </w:r>
      <w:r>
        <w:t>eproject the 3D object</w:t>
      </w:r>
      <w:r>
        <w:t xml:space="preserve"> </w:t>
      </w:r>
      <w:r>
        <w:t>polygons into the current frame using the estimated poses</w:t>
      </w:r>
    </w:p>
    <w:p w:rsidR="00B1660D" w:rsidRDefault="00B1660D" w:rsidP="00195FCA">
      <w:pPr>
        <w:pStyle w:val="3"/>
      </w:pPr>
      <w:r>
        <w:t>Multiple polygons are</w:t>
      </w:r>
      <w:r>
        <w:t xml:space="preserve"> </w:t>
      </w:r>
      <w:r>
        <w:t>merged together by the union of the polygons from multiple</w:t>
      </w:r>
      <w:r>
        <w:t xml:space="preserve"> </w:t>
      </w:r>
      <w:r>
        <w:t>frames</w:t>
      </w:r>
    </w:p>
    <w:p w:rsidR="00B1660D" w:rsidRDefault="00B1660D" w:rsidP="00B1660D">
      <w:pPr>
        <w:pStyle w:val="2"/>
      </w:pPr>
      <w:r>
        <w:t>||Conflict list||</w:t>
      </w:r>
    </w:p>
    <w:p w:rsidR="00B1660D" w:rsidRDefault="00B1660D" w:rsidP="008667F2">
      <w:pPr>
        <w:pStyle w:val="3"/>
      </w:pPr>
      <w:r>
        <w:t>when a user corrects</w:t>
      </w:r>
      <w:r>
        <w:t xml:space="preserve"> </w:t>
      </w:r>
      <w:r>
        <w:t>a major mistake in a frame</w:t>
      </w:r>
    </w:p>
    <w:p w:rsidR="00B1660D" w:rsidRDefault="00B1660D" w:rsidP="00BF1638">
      <w:pPr>
        <w:pStyle w:val="5"/>
      </w:pPr>
      <w:r>
        <w:t>the algorithm checks to</w:t>
      </w:r>
      <w:r>
        <w:t xml:space="preserve"> </w:t>
      </w:r>
      <w:r>
        <w:t>see which keyframes the</w:t>
      </w:r>
      <w:r>
        <w:t xml:space="preserve"> wrong label is propagated from</w:t>
      </w:r>
    </w:p>
    <w:p w:rsidR="00B1660D" w:rsidRDefault="00B1660D" w:rsidP="00B1660D">
      <w:pPr>
        <w:pStyle w:val="5"/>
      </w:pPr>
      <w:r>
        <w:t>places them into the conflict list with the current frame.</w:t>
      </w:r>
    </w:p>
    <w:p w:rsidR="00B1660D" w:rsidRDefault="00B1660D" w:rsidP="00196A20">
      <w:pPr>
        <w:pStyle w:val="5"/>
      </w:pPr>
      <w:r>
        <w:t>All nearby frames will exclude frames from the conflict list</w:t>
      </w:r>
      <w:r>
        <w:t xml:space="preserve"> </w:t>
      </w:r>
      <w:r>
        <w:t>during propagation</w:t>
      </w:r>
    </w:p>
    <w:p w:rsidR="00B1660D" w:rsidRDefault="00B1660D" w:rsidP="00B1660D">
      <w:pPr>
        <w:pStyle w:val="2"/>
      </w:pPr>
      <w:r>
        <w:t>||Instance naming||</w:t>
      </w:r>
    </w:p>
    <w:p w:rsidR="00B1660D" w:rsidRDefault="00B1660D" w:rsidP="00E21C6E">
      <w:pPr>
        <w:pStyle w:val="3"/>
      </w:pPr>
      <w:r>
        <w:t>ask the user</w:t>
      </w:r>
      <w:r>
        <w:t xml:space="preserve"> </w:t>
      </w:r>
      <w:r>
        <w:t>to name an object first for its object category</w:t>
      </w:r>
    </w:p>
    <w:p w:rsidR="00B1660D" w:rsidRDefault="00B1660D" w:rsidP="00B1660D">
      <w:pPr>
        <w:pStyle w:val="1"/>
        <w:spacing w:before="312"/>
      </w:pPr>
      <w:r w:rsidRPr="00B1660D">
        <w:t>Generalized bundle adjustment</w:t>
      </w:r>
    </w:p>
    <w:p w:rsidR="00B1660D" w:rsidRDefault="00B1660D" w:rsidP="00B1660D">
      <w:pPr>
        <w:pStyle w:val="3"/>
      </w:pPr>
      <w:r>
        <w:rPr>
          <w:noProof/>
        </w:rPr>
        <w:drawing>
          <wp:inline distT="0" distB="0" distL="0" distR="0" wp14:anchorId="240C7C49" wp14:editId="19C3E30C">
            <wp:extent cx="3838575" cy="1514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60D" w:rsidRDefault="00B1660D" w:rsidP="00B1660D">
      <w:pPr>
        <w:pStyle w:val="1"/>
        <w:spacing w:before="312"/>
      </w:pPr>
      <w:r>
        <w:rPr>
          <w:rFonts w:hint="eastAsia"/>
        </w:rPr>
        <w:lastRenderedPageBreak/>
        <w:t>Plane</w:t>
      </w:r>
      <w:r>
        <w:t xml:space="preserve"> </w:t>
      </w:r>
      <w:r>
        <w:rPr>
          <w:rFonts w:hint="eastAsia"/>
        </w:rPr>
        <w:t>semantics</w:t>
      </w:r>
    </w:p>
    <w:p w:rsidR="00B1660D" w:rsidRDefault="00B1660D" w:rsidP="00B1660D">
      <w:pPr>
        <w:pStyle w:val="1"/>
        <w:spacing w:before="312"/>
      </w:pPr>
      <w:r>
        <w:t>O</w:t>
      </w:r>
      <w:r>
        <w:rPr>
          <w:rFonts w:hint="eastAsia"/>
        </w:rPr>
        <w:t>bject</w:t>
      </w:r>
      <w:r>
        <w:t xml:space="preserve"> </w:t>
      </w:r>
      <w:r>
        <w:rPr>
          <w:rFonts w:hint="eastAsia"/>
        </w:rPr>
        <w:t>context</w:t>
      </w:r>
      <w:bookmarkStart w:id="0" w:name="_GoBack"/>
      <w:bookmarkEnd w:id="0"/>
    </w:p>
    <w:p w:rsidR="00247DF8" w:rsidRPr="00E12F08" w:rsidRDefault="00247DF8" w:rsidP="00247DF8">
      <w:pPr>
        <w:pStyle w:val="2"/>
      </w:pPr>
    </w:p>
    <w:sectPr w:rsidR="00247DF8" w:rsidRPr="00E12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EAB" w:rsidRDefault="00E94EAB" w:rsidP="00A332EA">
      <w:r>
        <w:separator/>
      </w:r>
    </w:p>
  </w:endnote>
  <w:endnote w:type="continuationSeparator" w:id="0">
    <w:p w:rsidR="00E94EAB" w:rsidRDefault="00E94EAB" w:rsidP="00A33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EAB" w:rsidRDefault="00E94EAB" w:rsidP="00A332EA">
      <w:r>
        <w:separator/>
      </w:r>
    </w:p>
  </w:footnote>
  <w:footnote w:type="continuationSeparator" w:id="0">
    <w:p w:rsidR="00E94EAB" w:rsidRDefault="00E94EAB" w:rsidP="00A33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40A02C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4805AC"/>
    <w:multiLevelType w:val="hybridMultilevel"/>
    <w:tmpl w:val="6B8A2A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2D2F8C"/>
    <w:multiLevelType w:val="hybridMultilevel"/>
    <w:tmpl w:val="7D4064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3A0F1A"/>
    <w:multiLevelType w:val="hybridMultilevel"/>
    <w:tmpl w:val="13F886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314CD7"/>
    <w:multiLevelType w:val="hybridMultilevel"/>
    <w:tmpl w:val="13C60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DFDCA14C">
      <w:start w:val="1"/>
      <w:numFmt w:val="bullet"/>
      <w:lvlText w:val="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5D6D80"/>
    <w:multiLevelType w:val="hybridMultilevel"/>
    <w:tmpl w:val="467687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5062F2"/>
    <w:multiLevelType w:val="multilevel"/>
    <w:tmpl w:val="7DFA86D2"/>
    <w:lvl w:ilvl="0">
      <w:start w:val="1"/>
      <w:numFmt w:val="bullet"/>
      <w:pStyle w:val="1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2"/>
      <w:lvlText w:val="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bullet"/>
      <w:pStyle w:val="3"/>
      <w:lvlText w:val=""/>
      <w:lvlJc w:val="left"/>
      <w:pPr>
        <w:ind w:left="839" w:hanging="419"/>
      </w:pPr>
      <w:rPr>
        <w:rFonts w:ascii="Wingdings" w:hAnsi="Wingdings" w:hint="default"/>
      </w:rPr>
    </w:lvl>
    <w:lvl w:ilvl="3">
      <w:start w:val="1"/>
      <w:numFmt w:val="bullet"/>
      <w:pStyle w:val="4"/>
      <w:lvlText w:val=""/>
      <w:lvlJc w:val="left"/>
      <w:pPr>
        <w:ind w:left="839" w:hanging="419"/>
      </w:pPr>
      <w:rPr>
        <w:rFonts w:ascii="Wingdings" w:hAnsi="Wingdings" w:hint="default"/>
      </w:rPr>
    </w:lvl>
    <w:lvl w:ilvl="4">
      <w:start w:val="1"/>
      <w:numFmt w:val="bullet"/>
      <w:pStyle w:val="5"/>
      <w:lvlText w:val=""/>
      <w:lvlJc w:val="left"/>
      <w:pPr>
        <w:ind w:left="1259" w:hanging="420"/>
      </w:pPr>
      <w:rPr>
        <w:rFonts w:ascii="Wingdings" w:hAnsi="Wingdings" w:hint="default"/>
      </w:rPr>
    </w:lvl>
    <w:lvl w:ilvl="5">
      <w:start w:val="1"/>
      <w:numFmt w:val="bullet"/>
      <w:pStyle w:val="6"/>
      <w:lvlText w:val=""/>
      <w:lvlJc w:val="left"/>
      <w:pPr>
        <w:ind w:left="1259" w:hanging="420"/>
      </w:pPr>
      <w:rPr>
        <w:rFonts w:ascii="Wingdings" w:hAnsi="Wingdings" w:hint="default"/>
      </w:rPr>
    </w:lvl>
    <w:lvl w:ilvl="6">
      <w:start w:val="1"/>
      <w:numFmt w:val="bullet"/>
      <w:pStyle w:val="7"/>
      <w:lvlText w:val=""/>
      <w:lvlJc w:val="left"/>
      <w:pPr>
        <w:ind w:left="1588" w:hanging="329"/>
      </w:pPr>
      <w:rPr>
        <w:rFonts w:ascii="Wingdings" w:hAnsi="Wingdings" w:hint="default"/>
      </w:rPr>
    </w:lvl>
    <w:lvl w:ilvl="7">
      <w:start w:val="1"/>
      <w:numFmt w:val="bullet"/>
      <w:pStyle w:val="8"/>
      <w:lvlText w:val=""/>
      <w:lvlJc w:val="left"/>
      <w:pPr>
        <w:ind w:left="1588" w:hanging="329"/>
      </w:pPr>
      <w:rPr>
        <w:rFonts w:ascii="Wingdings" w:hAnsi="Wingdings" w:hint="default"/>
      </w:rPr>
    </w:lvl>
    <w:lvl w:ilvl="8">
      <w:start w:val="1"/>
      <w:numFmt w:val="bullet"/>
      <w:pStyle w:val="9"/>
      <w:lvlText w:val=""/>
      <w:lvlJc w:val="left"/>
      <w:pPr>
        <w:ind w:left="1814" w:hanging="226"/>
      </w:pPr>
      <w:rPr>
        <w:rFonts w:ascii="Wingdings" w:hAnsi="Wingdings" w:hint="default"/>
      </w:rPr>
    </w:lvl>
  </w:abstractNum>
  <w:abstractNum w:abstractNumId="7" w15:restartNumberingAfterBreak="0">
    <w:nsid w:val="2F0F1DCB"/>
    <w:multiLevelType w:val="hybridMultilevel"/>
    <w:tmpl w:val="B62AF01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30637872"/>
    <w:multiLevelType w:val="hybridMultilevel"/>
    <w:tmpl w:val="129091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38A20C5C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3541DC"/>
    <w:multiLevelType w:val="hybridMultilevel"/>
    <w:tmpl w:val="BFA46C9C"/>
    <w:lvl w:ilvl="0" w:tplc="BAA4CD2A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032008"/>
    <w:multiLevelType w:val="hybridMultilevel"/>
    <w:tmpl w:val="021AF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602182"/>
    <w:multiLevelType w:val="hybridMultilevel"/>
    <w:tmpl w:val="65060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B8405EE"/>
    <w:multiLevelType w:val="hybridMultilevel"/>
    <w:tmpl w:val="377266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C3630A0"/>
    <w:multiLevelType w:val="hybridMultilevel"/>
    <w:tmpl w:val="4DBC98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0F10BF7"/>
    <w:multiLevelType w:val="hybridMultilevel"/>
    <w:tmpl w:val="81F4DA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17C6C83"/>
    <w:multiLevelType w:val="hybridMultilevel"/>
    <w:tmpl w:val="32EE57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1882C64"/>
    <w:multiLevelType w:val="hybridMultilevel"/>
    <w:tmpl w:val="631CA6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216568"/>
    <w:multiLevelType w:val="hybridMultilevel"/>
    <w:tmpl w:val="3FE499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91974E8"/>
    <w:multiLevelType w:val="hybridMultilevel"/>
    <w:tmpl w:val="94865F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D2D73E1"/>
    <w:multiLevelType w:val="hybridMultilevel"/>
    <w:tmpl w:val="C0C25F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F8D27E4"/>
    <w:multiLevelType w:val="hybridMultilevel"/>
    <w:tmpl w:val="20804D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13"/>
  </w:num>
  <w:num w:numId="11">
    <w:abstractNumId w:val="20"/>
  </w:num>
  <w:num w:numId="12">
    <w:abstractNumId w:val="11"/>
  </w:num>
  <w:num w:numId="13">
    <w:abstractNumId w:val="12"/>
  </w:num>
  <w:num w:numId="14">
    <w:abstractNumId w:val="18"/>
  </w:num>
  <w:num w:numId="15">
    <w:abstractNumId w:val="17"/>
  </w:num>
  <w:num w:numId="16">
    <w:abstractNumId w:val="19"/>
  </w:num>
  <w:num w:numId="17">
    <w:abstractNumId w:val="5"/>
  </w:num>
  <w:num w:numId="18">
    <w:abstractNumId w:val="16"/>
  </w:num>
  <w:num w:numId="19">
    <w:abstractNumId w:val="14"/>
  </w:num>
  <w:num w:numId="20">
    <w:abstractNumId w:val="6"/>
  </w:num>
  <w:num w:numId="21">
    <w:abstractNumId w:val="9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1A9"/>
    <w:rsid w:val="000112AF"/>
    <w:rsid w:val="00013342"/>
    <w:rsid w:val="00021240"/>
    <w:rsid w:val="000241A9"/>
    <w:rsid w:val="000350F7"/>
    <w:rsid w:val="00076ED3"/>
    <w:rsid w:val="00091E16"/>
    <w:rsid w:val="00094E61"/>
    <w:rsid w:val="000974E9"/>
    <w:rsid w:val="000C1B38"/>
    <w:rsid w:val="000D5D93"/>
    <w:rsid w:val="000E0415"/>
    <w:rsid w:val="000E16E7"/>
    <w:rsid w:val="000E49F7"/>
    <w:rsid w:val="000F0EE2"/>
    <w:rsid w:val="000F52D6"/>
    <w:rsid w:val="00110E75"/>
    <w:rsid w:val="001113E6"/>
    <w:rsid w:val="00125B6B"/>
    <w:rsid w:val="00130453"/>
    <w:rsid w:val="00135CDB"/>
    <w:rsid w:val="0016403D"/>
    <w:rsid w:val="00174E03"/>
    <w:rsid w:val="00192F3A"/>
    <w:rsid w:val="001B4C96"/>
    <w:rsid w:val="001C02C7"/>
    <w:rsid w:val="001C42B8"/>
    <w:rsid w:val="001E5696"/>
    <w:rsid w:val="001F1B9A"/>
    <w:rsid w:val="001F3DF2"/>
    <w:rsid w:val="00202FB0"/>
    <w:rsid w:val="0021759B"/>
    <w:rsid w:val="00247DF8"/>
    <w:rsid w:val="002527FD"/>
    <w:rsid w:val="0029001E"/>
    <w:rsid w:val="00290317"/>
    <w:rsid w:val="002B67F5"/>
    <w:rsid w:val="002D5C20"/>
    <w:rsid w:val="002D645E"/>
    <w:rsid w:val="002D6DA3"/>
    <w:rsid w:val="002E063D"/>
    <w:rsid w:val="0030386B"/>
    <w:rsid w:val="003522F8"/>
    <w:rsid w:val="003524D4"/>
    <w:rsid w:val="00382420"/>
    <w:rsid w:val="0039313F"/>
    <w:rsid w:val="003B1EB4"/>
    <w:rsid w:val="003C141B"/>
    <w:rsid w:val="003E6D12"/>
    <w:rsid w:val="00403C4B"/>
    <w:rsid w:val="004144EF"/>
    <w:rsid w:val="00414625"/>
    <w:rsid w:val="004225F2"/>
    <w:rsid w:val="004262C8"/>
    <w:rsid w:val="0043048D"/>
    <w:rsid w:val="004376DE"/>
    <w:rsid w:val="00442665"/>
    <w:rsid w:val="00444917"/>
    <w:rsid w:val="00447E0E"/>
    <w:rsid w:val="00484F39"/>
    <w:rsid w:val="004B5C33"/>
    <w:rsid w:val="004C0492"/>
    <w:rsid w:val="004C06B1"/>
    <w:rsid w:val="004F081C"/>
    <w:rsid w:val="0050586D"/>
    <w:rsid w:val="00550744"/>
    <w:rsid w:val="00567A35"/>
    <w:rsid w:val="00570368"/>
    <w:rsid w:val="00587040"/>
    <w:rsid w:val="00594D8C"/>
    <w:rsid w:val="005975A5"/>
    <w:rsid w:val="005B3DD7"/>
    <w:rsid w:val="005B469E"/>
    <w:rsid w:val="005C463C"/>
    <w:rsid w:val="005F76B4"/>
    <w:rsid w:val="00600052"/>
    <w:rsid w:val="00640243"/>
    <w:rsid w:val="00657D97"/>
    <w:rsid w:val="00666D06"/>
    <w:rsid w:val="00674414"/>
    <w:rsid w:val="006749BD"/>
    <w:rsid w:val="0068053B"/>
    <w:rsid w:val="00691E7D"/>
    <w:rsid w:val="006925A6"/>
    <w:rsid w:val="006A173F"/>
    <w:rsid w:val="006C7F21"/>
    <w:rsid w:val="006E2447"/>
    <w:rsid w:val="006E2F3D"/>
    <w:rsid w:val="006F1251"/>
    <w:rsid w:val="00714C90"/>
    <w:rsid w:val="007175FD"/>
    <w:rsid w:val="0073201E"/>
    <w:rsid w:val="007569B3"/>
    <w:rsid w:val="00764E4F"/>
    <w:rsid w:val="007769D2"/>
    <w:rsid w:val="00785E9F"/>
    <w:rsid w:val="007C478A"/>
    <w:rsid w:val="007C796B"/>
    <w:rsid w:val="007D12C6"/>
    <w:rsid w:val="007D2323"/>
    <w:rsid w:val="007D3EFD"/>
    <w:rsid w:val="007D7ADE"/>
    <w:rsid w:val="007F641C"/>
    <w:rsid w:val="008209DF"/>
    <w:rsid w:val="00822B38"/>
    <w:rsid w:val="00826EE0"/>
    <w:rsid w:val="00840823"/>
    <w:rsid w:val="0085358E"/>
    <w:rsid w:val="0086645F"/>
    <w:rsid w:val="008733CC"/>
    <w:rsid w:val="0087347F"/>
    <w:rsid w:val="00886369"/>
    <w:rsid w:val="00893ED5"/>
    <w:rsid w:val="008D76A9"/>
    <w:rsid w:val="008F269E"/>
    <w:rsid w:val="0091556F"/>
    <w:rsid w:val="00921A4F"/>
    <w:rsid w:val="00967EC9"/>
    <w:rsid w:val="00974CAD"/>
    <w:rsid w:val="0099616B"/>
    <w:rsid w:val="009979FE"/>
    <w:rsid w:val="009B5EE8"/>
    <w:rsid w:val="009D535F"/>
    <w:rsid w:val="009E0A04"/>
    <w:rsid w:val="00A332EA"/>
    <w:rsid w:val="00A523C7"/>
    <w:rsid w:val="00A53947"/>
    <w:rsid w:val="00A74E6B"/>
    <w:rsid w:val="00AA09F4"/>
    <w:rsid w:val="00AC2DDE"/>
    <w:rsid w:val="00AD12EB"/>
    <w:rsid w:val="00AE5D4F"/>
    <w:rsid w:val="00AE60CF"/>
    <w:rsid w:val="00AF00C3"/>
    <w:rsid w:val="00B02996"/>
    <w:rsid w:val="00B066DC"/>
    <w:rsid w:val="00B1660D"/>
    <w:rsid w:val="00B20C12"/>
    <w:rsid w:val="00B23A79"/>
    <w:rsid w:val="00B24E24"/>
    <w:rsid w:val="00B7022A"/>
    <w:rsid w:val="00B71A9C"/>
    <w:rsid w:val="00BA28A6"/>
    <w:rsid w:val="00BB1B45"/>
    <w:rsid w:val="00BE6B86"/>
    <w:rsid w:val="00BF678A"/>
    <w:rsid w:val="00C02FE4"/>
    <w:rsid w:val="00C32937"/>
    <w:rsid w:val="00C54B48"/>
    <w:rsid w:val="00C56C9C"/>
    <w:rsid w:val="00C73DB0"/>
    <w:rsid w:val="00C920CB"/>
    <w:rsid w:val="00CA2DF1"/>
    <w:rsid w:val="00CA499C"/>
    <w:rsid w:val="00CA6FD3"/>
    <w:rsid w:val="00CC1018"/>
    <w:rsid w:val="00CC480C"/>
    <w:rsid w:val="00CE0162"/>
    <w:rsid w:val="00CE5CCE"/>
    <w:rsid w:val="00CF571D"/>
    <w:rsid w:val="00D40883"/>
    <w:rsid w:val="00D435B4"/>
    <w:rsid w:val="00D50736"/>
    <w:rsid w:val="00D55E42"/>
    <w:rsid w:val="00D60F7E"/>
    <w:rsid w:val="00D65383"/>
    <w:rsid w:val="00D83549"/>
    <w:rsid w:val="00D849A9"/>
    <w:rsid w:val="00D85457"/>
    <w:rsid w:val="00D859E1"/>
    <w:rsid w:val="00D97105"/>
    <w:rsid w:val="00DE0D82"/>
    <w:rsid w:val="00DF282F"/>
    <w:rsid w:val="00DF3346"/>
    <w:rsid w:val="00E063A7"/>
    <w:rsid w:val="00E12F08"/>
    <w:rsid w:val="00E145AD"/>
    <w:rsid w:val="00E256E4"/>
    <w:rsid w:val="00E339D8"/>
    <w:rsid w:val="00E34E8C"/>
    <w:rsid w:val="00E43DB0"/>
    <w:rsid w:val="00E46300"/>
    <w:rsid w:val="00E67EA8"/>
    <w:rsid w:val="00E75672"/>
    <w:rsid w:val="00E80045"/>
    <w:rsid w:val="00E82416"/>
    <w:rsid w:val="00E83774"/>
    <w:rsid w:val="00E94EAB"/>
    <w:rsid w:val="00EA090F"/>
    <w:rsid w:val="00EA6450"/>
    <w:rsid w:val="00EA7431"/>
    <w:rsid w:val="00EB693B"/>
    <w:rsid w:val="00EC3EA0"/>
    <w:rsid w:val="00ED7E39"/>
    <w:rsid w:val="00EF4A65"/>
    <w:rsid w:val="00F208D8"/>
    <w:rsid w:val="00F46E64"/>
    <w:rsid w:val="00F64524"/>
    <w:rsid w:val="00FB216C"/>
    <w:rsid w:val="00FC65A5"/>
    <w:rsid w:val="00FE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9F6D96-F2CF-407C-939C-105D01AE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D12EB"/>
    <w:pPr>
      <w:widowControl w:val="0"/>
      <w:jc w:val="both"/>
    </w:pPr>
  </w:style>
  <w:style w:type="paragraph" w:styleId="1">
    <w:name w:val="heading 1"/>
    <w:basedOn w:val="a1"/>
    <w:link w:val="1Char"/>
    <w:uiPriority w:val="9"/>
    <w:qFormat/>
    <w:rsid w:val="00AD12EB"/>
    <w:pPr>
      <w:widowControl/>
      <w:numPr>
        <w:numId w:val="20"/>
      </w:numPr>
      <w:spacing w:beforeLines="100" w:before="100"/>
      <w:outlineLvl w:val="0"/>
    </w:pPr>
    <w:rPr>
      <w:b/>
      <w:bCs/>
      <w:kern w:val="44"/>
      <w:szCs w:val="44"/>
    </w:rPr>
  </w:style>
  <w:style w:type="paragraph" w:styleId="2">
    <w:name w:val="heading 2"/>
    <w:basedOn w:val="a1"/>
    <w:link w:val="2Char"/>
    <w:uiPriority w:val="9"/>
    <w:unhideWhenUsed/>
    <w:qFormat/>
    <w:rsid w:val="00AD12EB"/>
    <w:pPr>
      <w:keepLines/>
      <w:widowControl/>
      <w:numPr>
        <w:ilvl w:val="1"/>
        <w:numId w:val="20"/>
      </w:numPr>
      <w:outlineLvl w:val="1"/>
    </w:pPr>
    <w:rPr>
      <w:rFonts w:eastAsiaTheme="majorEastAsia" w:cstheme="majorBidi"/>
      <w:bCs/>
      <w:szCs w:val="32"/>
    </w:rPr>
  </w:style>
  <w:style w:type="paragraph" w:styleId="3">
    <w:name w:val="heading 3"/>
    <w:basedOn w:val="a1"/>
    <w:link w:val="3Char"/>
    <w:uiPriority w:val="9"/>
    <w:unhideWhenUsed/>
    <w:qFormat/>
    <w:rsid w:val="00D55E42"/>
    <w:pPr>
      <w:keepLines/>
      <w:widowControl/>
      <w:numPr>
        <w:ilvl w:val="2"/>
        <w:numId w:val="20"/>
      </w:numPr>
      <w:ind w:left="840" w:hanging="420"/>
      <w:outlineLvl w:val="2"/>
    </w:pPr>
    <w:rPr>
      <w:bCs/>
      <w:szCs w:val="32"/>
    </w:rPr>
  </w:style>
  <w:style w:type="paragraph" w:styleId="4">
    <w:name w:val="heading 4"/>
    <w:basedOn w:val="a1"/>
    <w:link w:val="4Char"/>
    <w:uiPriority w:val="9"/>
    <w:unhideWhenUsed/>
    <w:qFormat/>
    <w:rsid w:val="00D55E42"/>
    <w:pPr>
      <w:keepLines/>
      <w:numPr>
        <w:ilvl w:val="3"/>
        <w:numId w:val="20"/>
      </w:numPr>
      <w:ind w:left="840" w:hanging="420"/>
      <w:outlineLvl w:val="3"/>
    </w:pPr>
    <w:rPr>
      <w:rFonts w:eastAsiaTheme="majorEastAsia" w:cstheme="majorBidi"/>
      <w:bCs/>
      <w:szCs w:val="28"/>
    </w:rPr>
  </w:style>
  <w:style w:type="paragraph" w:styleId="5">
    <w:name w:val="heading 5"/>
    <w:basedOn w:val="a1"/>
    <w:link w:val="5Char"/>
    <w:uiPriority w:val="9"/>
    <w:unhideWhenUsed/>
    <w:qFormat/>
    <w:rsid w:val="00D55E42"/>
    <w:pPr>
      <w:keepLines/>
      <w:numPr>
        <w:ilvl w:val="4"/>
        <w:numId w:val="20"/>
      </w:numPr>
      <w:outlineLvl w:val="4"/>
    </w:pPr>
    <w:rPr>
      <w:bCs/>
      <w:szCs w:val="28"/>
    </w:rPr>
  </w:style>
  <w:style w:type="paragraph" w:styleId="6">
    <w:name w:val="heading 6"/>
    <w:basedOn w:val="a1"/>
    <w:link w:val="6Char"/>
    <w:uiPriority w:val="9"/>
    <w:unhideWhenUsed/>
    <w:qFormat/>
    <w:rsid w:val="00567A35"/>
    <w:pPr>
      <w:keepLines/>
      <w:numPr>
        <w:ilvl w:val="5"/>
        <w:numId w:val="20"/>
      </w:numPr>
      <w:outlineLvl w:val="5"/>
    </w:pPr>
    <w:rPr>
      <w:rFonts w:ascii="Times New Roman" w:eastAsiaTheme="majorEastAsia" w:hAnsi="Times New Roman" w:cstheme="majorBidi"/>
      <w:bCs/>
      <w:szCs w:val="24"/>
    </w:rPr>
  </w:style>
  <w:style w:type="paragraph" w:styleId="7">
    <w:name w:val="heading 7"/>
    <w:basedOn w:val="a1"/>
    <w:link w:val="7Char"/>
    <w:uiPriority w:val="9"/>
    <w:unhideWhenUsed/>
    <w:qFormat/>
    <w:rsid w:val="00CC480C"/>
    <w:pPr>
      <w:keepNext/>
      <w:keepLines/>
      <w:numPr>
        <w:ilvl w:val="6"/>
        <w:numId w:val="20"/>
      </w:numPr>
      <w:outlineLvl w:val="6"/>
    </w:pPr>
    <w:rPr>
      <w:bCs/>
      <w:szCs w:val="24"/>
    </w:rPr>
  </w:style>
  <w:style w:type="paragraph" w:styleId="8">
    <w:name w:val="heading 8"/>
    <w:basedOn w:val="7"/>
    <w:link w:val="8Char"/>
    <w:uiPriority w:val="9"/>
    <w:unhideWhenUsed/>
    <w:qFormat/>
    <w:rsid w:val="00B02996"/>
    <w:pPr>
      <w:numPr>
        <w:ilvl w:val="7"/>
      </w:numPr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link w:val="9Char"/>
    <w:uiPriority w:val="9"/>
    <w:unhideWhenUsed/>
    <w:qFormat/>
    <w:rsid w:val="007D7ADE"/>
    <w:pPr>
      <w:keepNext/>
      <w:keepLines/>
      <w:numPr>
        <w:ilvl w:val="8"/>
        <w:numId w:val="20"/>
      </w:numPr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2D6DA3"/>
    <w:pPr>
      <w:ind w:firstLineChars="200" w:firstLine="420"/>
    </w:pPr>
  </w:style>
  <w:style w:type="paragraph" w:styleId="a">
    <w:name w:val="List Bullet"/>
    <w:basedOn w:val="a1"/>
    <w:uiPriority w:val="99"/>
    <w:unhideWhenUsed/>
    <w:rsid w:val="00764E4F"/>
    <w:pPr>
      <w:numPr>
        <w:numId w:val="3"/>
      </w:numPr>
      <w:contextualSpacing/>
    </w:pPr>
  </w:style>
  <w:style w:type="paragraph" w:styleId="a6">
    <w:name w:val="header"/>
    <w:basedOn w:val="a1"/>
    <w:link w:val="Char"/>
    <w:uiPriority w:val="99"/>
    <w:unhideWhenUsed/>
    <w:rsid w:val="00A33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6"/>
    <w:uiPriority w:val="99"/>
    <w:rsid w:val="00A332EA"/>
    <w:rPr>
      <w:sz w:val="18"/>
      <w:szCs w:val="18"/>
    </w:rPr>
  </w:style>
  <w:style w:type="paragraph" w:styleId="a7">
    <w:name w:val="footer"/>
    <w:basedOn w:val="a1"/>
    <w:link w:val="Char0"/>
    <w:uiPriority w:val="99"/>
    <w:unhideWhenUsed/>
    <w:rsid w:val="00A33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7"/>
    <w:uiPriority w:val="99"/>
    <w:rsid w:val="00A332EA"/>
    <w:rPr>
      <w:sz w:val="18"/>
      <w:szCs w:val="18"/>
    </w:rPr>
  </w:style>
  <w:style w:type="character" w:styleId="a8">
    <w:name w:val="Placeholder Text"/>
    <w:basedOn w:val="a2"/>
    <w:uiPriority w:val="99"/>
    <w:semiHidden/>
    <w:rsid w:val="00D65383"/>
    <w:rPr>
      <w:color w:val="808080"/>
    </w:rPr>
  </w:style>
  <w:style w:type="character" w:customStyle="1" w:styleId="1Char">
    <w:name w:val="标题 1 Char"/>
    <w:basedOn w:val="a2"/>
    <w:link w:val="1"/>
    <w:uiPriority w:val="9"/>
    <w:rsid w:val="00AD12EB"/>
    <w:rPr>
      <w:b/>
      <w:bCs/>
      <w:kern w:val="44"/>
      <w:szCs w:val="44"/>
    </w:rPr>
  </w:style>
  <w:style w:type="character" w:customStyle="1" w:styleId="2Char">
    <w:name w:val="标题 2 Char"/>
    <w:basedOn w:val="a2"/>
    <w:link w:val="2"/>
    <w:uiPriority w:val="9"/>
    <w:rsid w:val="00AD12EB"/>
    <w:rPr>
      <w:rFonts w:eastAsiaTheme="majorEastAsia" w:cstheme="majorBidi"/>
      <w:bCs/>
      <w:szCs w:val="32"/>
    </w:rPr>
  </w:style>
  <w:style w:type="character" w:customStyle="1" w:styleId="3Char">
    <w:name w:val="标题 3 Char"/>
    <w:basedOn w:val="a2"/>
    <w:link w:val="3"/>
    <w:uiPriority w:val="9"/>
    <w:rsid w:val="00D55E42"/>
    <w:rPr>
      <w:bCs/>
      <w:szCs w:val="32"/>
    </w:rPr>
  </w:style>
  <w:style w:type="character" w:customStyle="1" w:styleId="4Char">
    <w:name w:val="标题 4 Char"/>
    <w:basedOn w:val="a2"/>
    <w:link w:val="4"/>
    <w:uiPriority w:val="9"/>
    <w:rsid w:val="00D55E42"/>
    <w:rPr>
      <w:rFonts w:eastAsiaTheme="majorEastAsia" w:cstheme="majorBidi"/>
      <w:bCs/>
      <w:szCs w:val="28"/>
    </w:rPr>
  </w:style>
  <w:style w:type="character" w:customStyle="1" w:styleId="5Char">
    <w:name w:val="标题 5 Char"/>
    <w:basedOn w:val="a2"/>
    <w:link w:val="5"/>
    <w:uiPriority w:val="9"/>
    <w:rsid w:val="00D55E42"/>
    <w:rPr>
      <w:bCs/>
      <w:szCs w:val="28"/>
    </w:rPr>
  </w:style>
  <w:style w:type="character" w:customStyle="1" w:styleId="6Char">
    <w:name w:val="标题 6 Char"/>
    <w:basedOn w:val="a2"/>
    <w:link w:val="6"/>
    <w:uiPriority w:val="9"/>
    <w:rsid w:val="00567A35"/>
    <w:rPr>
      <w:rFonts w:ascii="Times New Roman" w:eastAsiaTheme="majorEastAsia" w:hAnsi="Times New Roman" w:cstheme="majorBidi"/>
      <w:bCs/>
      <w:szCs w:val="24"/>
    </w:rPr>
  </w:style>
  <w:style w:type="character" w:customStyle="1" w:styleId="7Char">
    <w:name w:val="标题 7 Char"/>
    <w:basedOn w:val="a2"/>
    <w:link w:val="7"/>
    <w:uiPriority w:val="9"/>
    <w:rsid w:val="00CC480C"/>
    <w:rPr>
      <w:bCs/>
      <w:szCs w:val="24"/>
    </w:rPr>
  </w:style>
  <w:style w:type="paragraph" w:styleId="a9">
    <w:name w:val="Balloon Text"/>
    <w:basedOn w:val="a1"/>
    <w:link w:val="Char1"/>
    <w:uiPriority w:val="99"/>
    <w:semiHidden/>
    <w:unhideWhenUsed/>
    <w:rsid w:val="005B469E"/>
    <w:rPr>
      <w:sz w:val="18"/>
      <w:szCs w:val="18"/>
    </w:rPr>
  </w:style>
  <w:style w:type="character" w:customStyle="1" w:styleId="Char1">
    <w:name w:val="批注框文本 Char"/>
    <w:basedOn w:val="a2"/>
    <w:link w:val="a9"/>
    <w:uiPriority w:val="99"/>
    <w:semiHidden/>
    <w:rsid w:val="005B469E"/>
    <w:rPr>
      <w:sz w:val="18"/>
      <w:szCs w:val="18"/>
    </w:rPr>
  </w:style>
  <w:style w:type="paragraph" w:styleId="aa">
    <w:name w:val="No Spacing"/>
    <w:uiPriority w:val="1"/>
    <w:qFormat/>
    <w:rsid w:val="00666D06"/>
    <w:pPr>
      <w:widowControl w:val="0"/>
      <w:jc w:val="both"/>
    </w:pPr>
  </w:style>
  <w:style w:type="paragraph" w:styleId="a0">
    <w:name w:val="Title"/>
    <w:basedOn w:val="a1"/>
    <w:next w:val="a1"/>
    <w:link w:val="Char2"/>
    <w:uiPriority w:val="10"/>
    <w:qFormat/>
    <w:rsid w:val="006A173F"/>
    <w:pPr>
      <w:numPr>
        <w:numId w:val="21"/>
      </w:numPr>
      <w:spacing w:before="240" w:after="60"/>
      <w:jc w:val="center"/>
      <w:outlineLvl w:val="0"/>
    </w:pPr>
    <w:rPr>
      <w:rFonts w:ascii="Times New Roman" w:eastAsia="SimSun" w:hAnsi="Times New Roman" w:cstheme="majorBidi"/>
      <w:b/>
      <w:bCs/>
      <w:szCs w:val="32"/>
    </w:rPr>
  </w:style>
  <w:style w:type="character" w:customStyle="1" w:styleId="Char2">
    <w:name w:val="标题 Char"/>
    <w:basedOn w:val="a2"/>
    <w:link w:val="a0"/>
    <w:uiPriority w:val="10"/>
    <w:rsid w:val="006A173F"/>
    <w:rPr>
      <w:rFonts w:ascii="Times New Roman" w:eastAsia="SimSun" w:hAnsi="Times New Roman" w:cstheme="majorBidi"/>
      <w:b/>
      <w:bCs/>
      <w:szCs w:val="32"/>
    </w:rPr>
  </w:style>
  <w:style w:type="character" w:customStyle="1" w:styleId="8Char">
    <w:name w:val="标题 8 Char"/>
    <w:basedOn w:val="a2"/>
    <w:link w:val="8"/>
    <w:uiPriority w:val="9"/>
    <w:rsid w:val="00B02996"/>
    <w:rPr>
      <w:rFonts w:asciiTheme="majorHAnsi" w:eastAsiaTheme="majorEastAsia" w:hAnsiTheme="majorHAnsi" w:cstheme="majorBidi"/>
      <w:bCs/>
      <w:szCs w:val="24"/>
    </w:rPr>
  </w:style>
  <w:style w:type="character" w:styleId="ab">
    <w:name w:val="Hyperlink"/>
    <w:basedOn w:val="a2"/>
    <w:uiPriority w:val="99"/>
    <w:semiHidden/>
    <w:unhideWhenUsed/>
    <w:rsid w:val="007D7ADE"/>
    <w:rPr>
      <w:color w:val="0000FF"/>
      <w:u w:val="single"/>
    </w:rPr>
  </w:style>
  <w:style w:type="character" w:styleId="ac">
    <w:name w:val="Strong"/>
    <w:basedOn w:val="a2"/>
    <w:uiPriority w:val="22"/>
    <w:qFormat/>
    <w:rsid w:val="007D7ADE"/>
    <w:rPr>
      <w:b/>
      <w:bCs/>
    </w:rPr>
  </w:style>
  <w:style w:type="character" w:styleId="ad">
    <w:name w:val="Emphasis"/>
    <w:basedOn w:val="a2"/>
    <w:uiPriority w:val="20"/>
    <w:qFormat/>
    <w:rsid w:val="007D7ADE"/>
    <w:rPr>
      <w:i/>
      <w:iCs/>
      <w:color w:val="0070C0"/>
      <w:u w:val="single"/>
    </w:rPr>
  </w:style>
  <w:style w:type="character" w:customStyle="1" w:styleId="9Char">
    <w:name w:val="标题 9 Char"/>
    <w:basedOn w:val="a2"/>
    <w:link w:val="9"/>
    <w:uiPriority w:val="9"/>
    <w:rsid w:val="007D7ADE"/>
    <w:rPr>
      <w:rFonts w:asciiTheme="majorHAnsi" w:eastAsiaTheme="majorEastAsia" w:hAnsiTheme="majorHAnsi" w:cstheme="majorBidi"/>
      <w:szCs w:val="21"/>
    </w:rPr>
  </w:style>
  <w:style w:type="character" w:styleId="ae">
    <w:name w:val="annotation reference"/>
    <w:basedOn w:val="a2"/>
    <w:uiPriority w:val="99"/>
    <w:semiHidden/>
    <w:unhideWhenUsed/>
    <w:rsid w:val="00893ED5"/>
    <w:rPr>
      <w:sz w:val="21"/>
      <w:szCs w:val="21"/>
    </w:rPr>
  </w:style>
  <w:style w:type="paragraph" w:styleId="af">
    <w:name w:val="annotation text"/>
    <w:basedOn w:val="a1"/>
    <w:link w:val="Char3"/>
    <w:uiPriority w:val="99"/>
    <w:semiHidden/>
    <w:unhideWhenUsed/>
    <w:rsid w:val="00893ED5"/>
    <w:pPr>
      <w:jc w:val="left"/>
    </w:pPr>
  </w:style>
  <w:style w:type="character" w:customStyle="1" w:styleId="Char3">
    <w:name w:val="批注文字 Char"/>
    <w:basedOn w:val="a2"/>
    <w:link w:val="af"/>
    <w:uiPriority w:val="99"/>
    <w:semiHidden/>
    <w:rsid w:val="00893ED5"/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893ED5"/>
    <w:rPr>
      <w:b/>
      <w:bCs/>
    </w:rPr>
  </w:style>
  <w:style w:type="character" w:customStyle="1" w:styleId="Char4">
    <w:name w:val="批注主题 Char"/>
    <w:basedOn w:val="Char3"/>
    <w:link w:val="af0"/>
    <w:uiPriority w:val="99"/>
    <w:semiHidden/>
    <w:rsid w:val="00893ED5"/>
    <w:rPr>
      <w:b/>
      <w:bCs/>
    </w:rPr>
  </w:style>
  <w:style w:type="paragraph" w:styleId="af1">
    <w:name w:val="Revision"/>
    <w:hidden/>
    <w:uiPriority w:val="99"/>
    <w:semiHidden/>
    <w:rsid w:val="00290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\Custom%20Office%20Templates\research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3DE37-30EE-45D8-B323-3D9E75729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research.dotm</Template>
  <TotalTime>98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Ruotao Xu</dc:creator>
  <cp:keywords/>
  <dc:description/>
  <cp:lastModifiedBy>Ruotao Xu</cp:lastModifiedBy>
  <cp:revision>2</cp:revision>
  <dcterms:created xsi:type="dcterms:W3CDTF">2016-08-09T06:17:00Z</dcterms:created>
  <dcterms:modified xsi:type="dcterms:W3CDTF">2016-08-09T07:55:00Z</dcterms:modified>
</cp:coreProperties>
</file>