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41658D" w:rsidP="0041658D">
      <w:pPr>
        <w:pStyle w:val="1"/>
        <w:spacing w:before="312"/>
        <w:rPr>
          <w:rFonts w:hint="eastAsia"/>
        </w:rPr>
      </w:pPr>
      <w:r>
        <w:rPr>
          <w:rFonts w:hint="eastAsia"/>
        </w:rPr>
        <w:t>Maximzing</w:t>
      </w:r>
      <w:r>
        <w:t xml:space="preserve"> </w:t>
      </w:r>
      <w:r>
        <w:rPr>
          <w:rFonts w:hint="eastAsia"/>
        </w:rPr>
        <w:t>Photoconsistency</w:t>
      </w:r>
    </w:p>
    <w:p w:rsidR="0041658D" w:rsidRDefault="0041658D" w:rsidP="0041658D">
      <w:pPr>
        <w:pStyle w:val="3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591E02" w:rsidRDefault="00591E02" w:rsidP="00591E02">
      <w:pPr>
        <w:pStyle w:val="5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the consistency pixels</w:t>
      </w:r>
    </w:p>
    <w:p w:rsidR="00193A66" w:rsidRDefault="00193A66" w:rsidP="00193A66">
      <w:pPr>
        <w:pStyle w:val="1"/>
        <w:spacing w:before="312"/>
      </w:pPr>
      <w:r>
        <w:t>Linearation</w:t>
      </w:r>
    </w:p>
    <w:p w:rsidR="00193A66" w:rsidRDefault="00193A66" w:rsidP="00193A66">
      <w:pPr>
        <w:pStyle w:val="3"/>
      </w:pPr>
      <w:r>
        <w:t xml:space="preserve">Apply first-order Taylor-approximations to </w:t>
      </w:r>
      <m:oMath>
        <m:r>
          <w:rPr>
            <w:rFonts w:ascii="Cambria Math" w:hAnsi="Cambria Math"/>
          </w:rPr>
          <m:t>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193A66" w:rsidRDefault="00193A66" w:rsidP="00193A66">
      <w:pPr>
        <w:pStyle w:val="5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</m:e>
        </m:d>
      </m:oMath>
    </w:p>
    <w:p w:rsidR="00193A66" w:rsidRDefault="00193A66" w:rsidP="00193A66">
      <w:pPr>
        <w:pStyle w:val="5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near </w:t>
      </w:r>
      <m:oMath>
        <m:r>
          <w:rPr>
            <w:rFonts w:ascii="Cambria Math" w:hAnsi="Cambria Math"/>
          </w:rPr>
          <m:t>x</m:t>
        </m:r>
      </m:oMath>
      <w:r>
        <w:t xml:space="preserve"> enough</w:t>
      </w:r>
    </w:p>
    <w:p w:rsidR="00193A66" w:rsidRDefault="00193A66" w:rsidP="00193A66">
      <w:pPr>
        <w:pStyle w:val="3"/>
      </w:pPr>
      <w:r>
        <w:t xml:space="preserve">Apply first-order Taylor-approximations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</m:oMath>
      <w:r>
        <w:t xml:space="preserve"> </w:t>
      </w:r>
      <w:r>
        <w:rPr>
          <w:rFonts w:hint="eastAsia"/>
        </w:rPr>
        <w:t xml:space="preserve">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91E02" w:rsidRPr="00591E02" w:rsidRDefault="00193A66" w:rsidP="006F5E0F">
      <w:pPr>
        <w:pStyle w:val="5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591E02" w:rsidRDefault="00591E02" w:rsidP="00591E02">
      <w:pPr>
        <w:pStyle w:val="5"/>
        <w:rPr>
          <w:i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   =       x       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∂ω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</w:p>
    <w:p w:rsidR="00591E02" w:rsidRPr="00591E02" w:rsidRDefault="00591E02" w:rsidP="00591E02">
      <w:pPr>
        <w:pStyle w:val="5"/>
        <w:rPr>
          <w:i/>
        </w:rPr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near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enough</w:t>
      </w:r>
    </w:p>
    <w:p w:rsidR="00591E02" w:rsidRDefault="0002199B" w:rsidP="0002199B">
      <w:pPr>
        <w:pStyle w:val="3"/>
      </w:pPr>
      <w:r>
        <w:t>Combine the above two equation</w:t>
      </w:r>
    </w:p>
    <w:p w:rsidR="0002199B" w:rsidRDefault="0002199B" w:rsidP="0002199B">
      <w:pPr>
        <w:pStyle w:val="5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02199B" w:rsidRPr="00EE0F69" w:rsidRDefault="0002199B" w:rsidP="0002199B">
      <w:pPr>
        <w:pStyle w:val="5"/>
        <w:numPr>
          <w:ilvl w:val="0"/>
          <w:numId w:val="0"/>
        </w:numPr>
        <w:ind w:left="1259"/>
      </w:pPr>
      <w:r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E0F69" w:rsidRDefault="00EE0F69" w:rsidP="00EE0F69">
      <w:pPr>
        <w:pStyle w:val="5"/>
        <w:numPr>
          <w:ilvl w:val="0"/>
          <w:numId w:val="0"/>
        </w:numPr>
        <w:ind w:left="1259"/>
      </w:pPr>
      <w:r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I(x,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 xml:space="preserve">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[setting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]</w:t>
      </w:r>
    </w:p>
    <w:p w:rsidR="0002199B" w:rsidRDefault="00986699" w:rsidP="00986699">
      <w:pPr>
        <w:pStyle w:val="5"/>
        <w:numPr>
          <w:ilvl w:val="0"/>
          <w:numId w:val="0"/>
        </w:numPr>
        <w:ind w:left="1259"/>
        <w:rPr>
          <w:iCs/>
          <w:sz w:val="15"/>
        </w:rPr>
      </w:pPr>
      <w:r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I(x,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∙    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 w:rsidRPr="00986699">
        <w:rPr>
          <w:sz w:val="15"/>
        </w:rPr>
        <w:t>setting</w:t>
      </w:r>
      <m:oMath>
        <m:r>
          <w:rPr>
            <w:rFonts w:ascii="Cambria Math" w:hAnsi="Cambria Math"/>
            <w:sz w:val="15"/>
          </w:rPr>
          <m:t>I</m:t>
        </m:r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r>
              <w:rPr>
                <w:rFonts w:ascii="Cambria Math" w:hAnsi="Cambria Math"/>
                <w:sz w:val="15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5"/>
          </w:rPr>
          <m:t>-</m:t>
        </m:r>
        <m:r>
          <w:rPr>
            <w:rFonts w:ascii="Cambria Math" w:hAnsi="Cambria Math"/>
            <w:sz w:val="15"/>
          </w:rPr>
          <m:t>I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r>
              <w:rPr>
                <w:rFonts w:ascii="Cambria Math" w:hAnsi="Cambria Math"/>
                <w:sz w:val="1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5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5"/>
          </w:rPr>
          <m:t xml:space="preserve">=  </m:t>
        </m:r>
        <m:f>
          <m:fPr>
            <m:ctrlPr>
              <w:rPr>
                <w:rFonts w:ascii="Cambria Math" w:hAnsi="Cambria Math"/>
                <w:i/>
                <w:iCs/>
                <w:sz w:val="15"/>
              </w:rPr>
            </m:ctrlPr>
          </m:fPr>
          <m:num>
            <m:r>
              <w:rPr>
                <w:rFonts w:ascii="Cambria Math" w:hAnsi="Cambria Math"/>
                <w:sz w:val="15"/>
              </w:rPr>
              <m:t>∂I</m:t>
            </m:r>
          </m:num>
          <m:den>
            <m:r>
              <w:rPr>
                <w:rFonts w:ascii="Cambria Math" w:hAnsi="Cambria Math"/>
                <w:sz w:val="15"/>
              </w:rPr>
              <m:t>∂t</m:t>
            </m:r>
          </m:den>
        </m:f>
      </m:oMath>
    </w:p>
    <w:p w:rsidR="00513A8D" w:rsidRPr="00591E02" w:rsidRDefault="00513A8D" w:rsidP="00513A8D">
      <w:pPr>
        <w:pStyle w:val="1"/>
        <w:spacing w:before="312"/>
      </w:pPr>
      <w:r>
        <w:rPr>
          <w:rFonts w:hint="eastAsia"/>
        </w:rPr>
        <w:t>Caculation</w:t>
      </w:r>
    </w:p>
    <w:p w:rsidR="00591E02" w:rsidRPr="00591E02" w:rsidRDefault="00591E02" w:rsidP="00591E02">
      <w:pPr>
        <w:pStyle w:val="3"/>
        <w:rPr>
          <w:i/>
        </w:rPr>
      </w:pPr>
      <w:r w:rsidRPr="00591E02">
        <w:t>Decomp</w:t>
      </w:r>
      <w:r>
        <w:t xml:space="preserve">ose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6A3FF8" w:rsidRDefault="006C646D" w:rsidP="00591E02">
      <w:pPr>
        <w:pStyle w:val="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∂ω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∂G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∂g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</w:p>
    <w:p w:rsidR="00591E02" w:rsidRDefault="00591E02" w:rsidP="00591E02">
      <w:pPr>
        <w:pStyle w:val="5"/>
      </w:pPr>
      <m:oMath>
        <m:r>
          <w:rPr>
            <w:rFonts w:ascii="Cambria Math" w:hAnsi="Cambria Math"/>
          </w:rPr>
          <m:t>G</m:t>
        </m:r>
      </m:oMath>
      <w:r>
        <w:t xml:space="preserve"> is the transformed 3D points, </w:t>
      </w:r>
      <m:oMath>
        <m:r>
          <w:rPr>
            <w:rFonts w:ascii="Cambria Math" w:hAnsi="Cambria Math"/>
          </w:rPr>
          <m:t>g(t)</m:t>
        </m:r>
      </m:oMath>
      <w:r>
        <w:t xml:space="preserve"> is the transformation estimated</w:t>
      </w:r>
    </w:p>
    <w:p w:rsidR="00591E02" w:rsidRPr="00513A8D" w:rsidRDefault="00513A8D" w:rsidP="00513A8D">
      <w:pPr>
        <w:pStyle w:val="3"/>
        <w:rPr>
          <w:i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bookmarkStart w:id="0" w:name="_GoBack"/>
      <w:bookmarkEnd w:id="0"/>
    </w:p>
    <w:sectPr w:rsidR="00591E02" w:rsidRPr="0051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03" w:rsidRDefault="003B0D03" w:rsidP="00A332EA">
      <w:r>
        <w:separator/>
      </w:r>
    </w:p>
  </w:endnote>
  <w:endnote w:type="continuationSeparator" w:id="0">
    <w:p w:rsidR="003B0D03" w:rsidRDefault="003B0D03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03" w:rsidRDefault="003B0D03" w:rsidP="00A332EA">
      <w:r>
        <w:separator/>
      </w:r>
    </w:p>
  </w:footnote>
  <w:footnote w:type="continuationSeparator" w:id="0">
    <w:p w:rsidR="003B0D03" w:rsidRDefault="003B0D03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8D"/>
    <w:rsid w:val="000112AF"/>
    <w:rsid w:val="00013342"/>
    <w:rsid w:val="00021240"/>
    <w:rsid w:val="0002199B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93A66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0D03"/>
    <w:rsid w:val="003B1EB4"/>
    <w:rsid w:val="003C141B"/>
    <w:rsid w:val="003E6D12"/>
    <w:rsid w:val="00403C4B"/>
    <w:rsid w:val="004144EF"/>
    <w:rsid w:val="00414625"/>
    <w:rsid w:val="0041658D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13A8D"/>
    <w:rsid w:val="00550744"/>
    <w:rsid w:val="00567A35"/>
    <w:rsid w:val="00570368"/>
    <w:rsid w:val="00587040"/>
    <w:rsid w:val="00591E02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A3FF8"/>
    <w:rsid w:val="006C646D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54F8B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86699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E0F69"/>
    <w:rsid w:val="00EF4A65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1CC80-6D3E-4DC0-B9E4-3289E53C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4A5E-9CD6-4C2E-AB2F-C4AC1039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89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4</cp:revision>
  <dcterms:created xsi:type="dcterms:W3CDTF">2016-10-30T08:43:00Z</dcterms:created>
  <dcterms:modified xsi:type="dcterms:W3CDTF">2016-10-30T10:12:00Z</dcterms:modified>
</cp:coreProperties>
</file>