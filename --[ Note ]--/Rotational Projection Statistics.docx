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B52" w:rsidRDefault="00973E86" w:rsidP="00973E86">
      <w:pPr>
        <w:pStyle w:val="1"/>
        <w:spacing w:before="312"/>
      </w:pPr>
      <w:r>
        <w:t>Rotational Projection Statistics</w:t>
      </w:r>
    </w:p>
    <w:p w:rsidR="00973E86" w:rsidRDefault="00973E86" w:rsidP="00973E86">
      <w:pPr>
        <w:pStyle w:val="3"/>
      </w:pPr>
      <w:r>
        <w:rPr>
          <w:rFonts w:hint="eastAsia"/>
        </w:rPr>
        <w:t>Local reference frame (LRF)</w:t>
      </w:r>
    </w:p>
    <w:p w:rsidR="00973E86" w:rsidRDefault="00973E86" w:rsidP="00053B19">
      <w:pPr>
        <w:pStyle w:val="5"/>
      </w:pPr>
      <w:r>
        <w:t xml:space="preserve">Define the LRF by calculating </w:t>
      </w:r>
      <w:r w:rsidRPr="00973E86">
        <w:rPr>
          <w:u w:val="single"/>
        </w:rPr>
        <w:t>the scatter matrix</w:t>
      </w:r>
      <w:r>
        <w:t xml:space="preserve"> of all points lying on the local surface</w:t>
      </w:r>
    </w:p>
    <w:p w:rsidR="00973E86" w:rsidRDefault="00973E86" w:rsidP="00973E86">
      <w:pPr>
        <w:pStyle w:val="3"/>
      </w:pPr>
      <w:r>
        <w:t>R</w:t>
      </w:r>
      <w:r>
        <w:rPr>
          <w:rFonts w:hint="eastAsia"/>
        </w:rPr>
        <w:t>o</w:t>
      </w:r>
      <w:r>
        <w:t>PS feature description</w:t>
      </w:r>
    </w:p>
    <w:p w:rsidR="00973E86" w:rsidRDefault="00973E86" w:rsidP="00053B19">
      <w:pPr>
        <w:pStyle w:val="5"/>
      </w:pPr>
      <w:r>
        <w:t xml:space="preserve">Obtained by rotationally projecting the neighboring points of a feature point onto 2D planes </w:t>
      </w:r>
    </w:p>
    <w:p w:rsidR="00973E86" w:rsidRDefault="00973E86" w:rsidP="00053B19">
      <w:pPr>
        <w:pStyle w:val="5"/>
      </w:pPr>
      <w:r>
        <w:t>Calculating a set of statistics of the distribution of these projected points</w:t>
      </w:r>
    </w:p>
    <w:p w:rsidR="00973E86" w:rsidRDefault="00973E86" w:rsidP="00973E86">
      <w:pPr>
        <w:pStyle w:val="3"/>
      </w:pPr>
      <w:r>
        <w:t xml:space="preserve">3D object </w:t>
      </w:r>
      <w:r>
        <w:rPr>
          <w:rFonts w:hint="eastAsia"/>
        </w:rPr>
        <w:t>recognition</w:t>
      </w:r>
    </w:p>
    <w:p w:rsidR="00973E86" w:rsidRDefault="00973E86" w:rsidP="00973E86">
      <w:pPr>
        <w:pStyle w:val="5"/>
      </w:pPr>
      <w:r>
        <w:rPr>
          <w:rFonts w:hint="eastAsia"/>
        </w:rPr>
        <w:t>A</w:t>
      </w:r>
      <w:r>
        <w:t xml:space="preserve"> </w:t>
      </w:r>
      <w:r w:rsidRPr="00973E86">
        <w:t>hierarchical 3D object recognition algorithm</w:t>
      </w:r>
    </w:p>
    <w:p w:rsidR="00973E86" w:rsidRDefault="00973E86" w:rsidP="00973E86">
      <w:pPr>
        <w:pStyle w:val="1"/>
        <w:spacing w:before="312"/>
      </w:pPr>
      <w:r>
        <w:rPr>
          <w:rFonts w:hint="eastAsia"/>
        </w:rPr>
        <w:t>Object</w:t>
      </w:r>
      <w:r>
        <w:t xml:space="preserve"> recognition</w:t>
      </w:r>
    </w:p>
    <w:p w:rsidR="00973E86" w:rsidRDefault="00973E86" w:rsidP="00053B19">
      <w:pPr>
        <w:pStyle w:val="4"/>
      </w:pPr>
      <w:r>
        <w:rPr>
          <w:rFonts w:hint="eastAsia"/>
        </w:rPr>
        <w:t>13--</w:t>
      </w:r>
      <w:r w:rsidRPr="00973E86">
        <w:t xml:space="preserve"> </w:t>
      </w:r>
      <w:r>
        <w:t>A parts-based method for articulated target recognition in laser radar data (Guo)</w:t>
      </w:r>
    </w:p>
    <w:p w:rsidR="00973E86" w:rsidRDefault="00973E86" w:rsidP="00053B19">
      <w:pPr>
        <w:pStyle w:val="4"/>
      </w:pPr>
      <w:r>
        <w:t>99-PAMI-Using spin images for efficient object recognition in cluttered 3D scenes (Johnson)</w:t>
      </w:r>
    </w:p>
    <w:p w:rsidR="00973E86" w:rsidRDefault="00973E86" w:rsidP="00053B19">
      <w:pPr>
        <w:pStyle w:val="4"/>
      </w:pPr>
      <w:r>
        <w:rPr>
          <w:rFonts w:hint="eastAsia"/>
        </w:rPr>
        <w:t>13-PR-</w:t>
      </w:r>
      <w:r w:rsidRPr="00973E86">
        <w:t xml:space="preserve"> </w:t>
      </w:r>
      <w:r>
        <w:t>An efficient 3D face recognition approach based on the fusion of novel local low-level features (Le</w:t>
      </w:r>
      <w:r>
        <w:rPr>
          <w:rFonts w:hint="eastAsia"/>
        </w:rPr>
        <w:t>i)</w:t>
      </w:r>
    </w:p>
    <w:p w:rsidR="00973E86" w:rsidRDefault="00973E86" w:rsidP="00053B19">
      <w:pPr>
        <w:pStyle w:val="4"/>
      </w:pPr>
      <w:r>
        <w:t>10-</w:t>
      </w:r>
      <w:r>
        <w:rPr>
          <w:rFonts w:hint="eastAsia"/>
        </w:rPr>
        <w:t>ECCV-</w:t>
      </w:r>
      <w:r w:rsidRPr="00973E86">
        <w:t xml:space="preserve"> </w:t>
      </w:r>
      <w:r>
        <w:t>Unique signatures of histograms for local surface description</w:t>
      </w:r>
    </w:p>
    <w:p w:rsidR="00973E86" w:rsidRDefault="00973E86" w:rsidP="00973E86">
      <w:pPr>
        <w:pStyle w:val="1"/>
        <w:spacing w:before="312"/>
      </w:pPr>
      <w:r>
        <w:rPr>
          <w:rFonts w:hint="eastAsia"/>
        </w:rPr>
        <w:t xml:space="preserve">The aim of </w:t>
      </w:r>
      <w:r>
        <w:t>object</w:t>
      </w:r>
      <w:r>
        <w:rPr>
          <w:rFonts w:hint="eastAsia"/>
        </w:rPr>
        <w:t xml:space="preserve"> </w:t>
      </w:r>
      <w:r>
        <w:t>recognition</w:t>
      </w:r>
    </w:p>
    <w:p w:rsidR="00973E86" w:rsidRDefault="00973E86" w:rsidP="00973E86">
      <w:pPr>
        <w:pStyle w:val="3"/>
      </w:pPr>
      <w:r>
        <w:t>P</w:t>
      </w:r>
      <w:r>
        <w:rPr>
          <w:rFonts w:hint="eastAsia"/>
        </w:rPr>
        <w:t xml:space="preserve">resent </w:t>
      </w:r>
      <w:r>
        <w:t>in a scene</w:t>
      </w:r>
    </w:p>
    <w:p w:rsidR="00973E86" w:rsidRDefault="00973E86" w:rsidP="00973E86">
      <w:pPr>
        <w:pStyle w:val="3"/>
      </w:pPr>
      <w:r>
        <w:t>Recover their pose</w:t>
      </w:r>
    </w:p>
    <w:p w:rsidR="00973E86" w:rsidRDefault="007D178B" w:rsidP="00973E86">
      <w:pPr>
        <w:pStyle w:val="1"/>
        <w:spacing w:before="312"/>
      </w:pPr>
      <w:r>
        <w:rPr>
          <w:rFonts w:hint="eastAsia"/>
        </w:rPr>
        <w:t xml:space="preserve">2D Object </w:t>
      </w:r>
      <w:r>
        <w:t>recognition</w:t>
      </w:r>
    </w:p>
    <w:p w:rsidR="007D178B" w:rsidRDefault="007D178B" w:rsidP="007D178B">
      <w:pPr>
        <w:pStyle w:val="4"/>
      </w:pPr>
      <w:r>
        <w:rPr>
          <w:rFonts w:hint="eastAsia"/>
        </w:rPr>
        <w:t>03-ICCV-</w:t>
      </w:r>
      <w:r w:rsidRPr="007D178B">
        <w:t>Recognising panoramas</w:t>
      </w:r>
      <w:r>
        <w:t xml:space="preserve"> (Brown and Lowe)</w:t>
      </w:r>
    </w:p>
    <w:p w:rsidR="007D178B" w:rsidRDefault="007D178B" w:rsidP="007D178B">
      <w:pPr>
        <w:pStyle w:val="4"/>
      </w:pPr>
      <w:r>
        <w:t>04-IJCV-Distinctive image features from scale-invariant keypoints (Lowe)</w:t>
      </w:r>
    </w:p>
    <w:p w:rsidR="007D178B" w:rsidRDefault="007D178B" w:rsidP="007D178B">
      <w:pPr>
        <w:pStyle w:val="4"/>
      </w:pPr>
      <w:r>
        <w:t>04-IJCV-Scale&amp;affine invariant interest point detectors (</w:t>
      </w:r>
      <w:r w:rsidRPr="007D178B">
        <w:t>Mikolajczyk</w:t>
      </w:r>
      <w:r>
        <w:t xml:space="preserve"> </w:t>
      </w:r>
      <w:r w:rsidRPr="007D178B">
        <w:t>and</w:t>
      </w:r>
      <w:r>
        <w:t xml:space="preserve"> </w:t>
      </w:r>
      <w:r w:rsidRPr="007D178B">
        <w:t>Schmid</w:t>
      </w:r>
      <w:r>
        <w:t>)</w:t>
      </w:r>
    </w:p>
    <w:p w:rsidR="007D178B" w:rsidRDefault="007D178B" w:rsidP="007D178B">
      <w:pPr>
        <w:pStyle w:val="1"/>
        <w:spacing w:before="312"/>
      </w:pPr>
      <w:r>
        <w:rPr>
          <w:rFonts w:hint="eastAsia"/>
        </w:rPr>
        <w:t>3D Object recognition</w:t>
      </w:r>
    </w:p>
    <w:p w:rsidR="007D178B" w:rsidRDefault="007D178B" w:rsidP="007D178B">
      <w:pPr>
        <w:pStyle w:val="3"/>
      </w:pPr>
      <w:r>
        <w:rPr>
          <w:rFonts w:hint="eastAsia"/>
        </w:rPr>
        <w:t>Global feature based</w:t>
      </w:r>
    </w:p>
    <w:p w:rsidR="007D178B" w:rsidRDefault="002D271E" w:rsidP="00053B19">
      <w:pPr>
        <w:pStyle w:val="5"/>
      </w:pPr>
      <w:r>
        <w:t>Construct a set of features which encode the geometric properties of the entire 3D object</w:t>
      </w:r>
    </w:p>
    <w:p w:rsidR="002D271E" w:rsidRDefault="002D271E" w:rsidP="002D271E">
      <w:pPr>
        <w:pStyle w:val="5"/>
      </w:pPr>
      <w:r>
        <w:t>R</w:t>
      </w:r>
      <w:r w:rsidRPr="002D271E">
        <w:t>equire complete 3D models and are therefore sensitive to occlusion and clutter</w:t>
      </w:r>
    </w:p>
    <w:p w:rsidR="007D178B" w:rsidRDefault="007D178B" w:rsidP="007D178B">
      <w:pPr>
        <w:pStyle w:val="3"/>
      </w:pPr>
      <w:r>
        <w:t>Local feature based</w:t>
      </w:r>
    </w:p>
    <w:p w:rsidR="002D271E" w:rsidRDefault="002D271E" w:rsidP="00053B19">
      <w:pPr>
        <w:pStyle w:val="5"/>
      </w:pPr>
      <w:r>
        <w:t>Define a set of features which encode the characteristics of the local neighborhood of feature points</w:t>
      </w:r>
    </w:p>
    <w:p w:rsidR="00824D4E" w:rsidRDefault="00824D4E" w:rsidP="00824D4E">
      <w:pPr>
        <w:pStyle w:val="7"/>
      </w:pPr>
      <w:r>
        <w:rPr>
          <w:rFonts w:hint="eastAsia"/>
        </w:rPr>
        <w:t>Feature ma</w:t>
      </w:r>
      <w:r>
        <w:t>t</w:t>
      </w:r>
      <w:r>
        <w:rPr>
          <w:rFonts w:hint="eastAsia"/>
        </w:rPr>
        <w:t>ching</w:t>
      </w:r>
    </w:p>
    <w:p w:rsidR="00824D4E" w:rsidRDefault="00824D4E" w:rsidP="00824D4E">
      <w:pPr>
        <w:pStyle w:val="7"/>
      </w:pPr>
      <w:r>
        <w:rPr>
          <w:rFonts w:hint="eastAsia"/>
        </w:rPr>
        <w:t>Hypothesis generation and verification</w:t>
      </w:r>
    </w:p>
    <w:p w:rsidR="00824D4E" w:rsidRDefault="00824D4E" w:rsidP="00824D4E">
      <w:pPr>
        <w:pStyle w:val="7"/>
      </w:pPr>
      <w:r>
        <w:t>Pose refinement</w:t>
      </w:r>
    </w:p>
    <w:p w:rsidR="007D178B" w:rsidRDefault="007D178B" w:rsidP="007D178B">
      <w:pPr>
        <w:pStyle w:val="1"/>
        <w:spacing w:before="312"/>
      </w:pPr>
      <w:r>
        <w:rPr>
          <w:rFonts w:hint="eastAsia"/>
        </w:rPr>
        <w:t>3D Object recognition</w:t>
      </w:r>
    </w:p>
    <w:p w:rsidR="007D178B" w:rsidRDefault="007D178B" w:rsidP="007D178B">
      <w:pPr>
        <w:pStyle w:val="4"/>
      </w:pPr>
      <w:r>
        <w:rPr>
          <w:rFonts w:hint="eastAsia"/>
        </w:rPr>
        <w:t>10-ICPR-</w:t>
      </w:r>
      <w:r>
        <w:t>Shape index SIFT: Range image recognition using local features (</w:t>
      </w:r>
      <w:r w:rsidRPr="007D178B">
        <w:t xml:space="preserve">Bayramoglu and </w:t>
      </w:r>
      <w:r>
        <w:t>A</w:t>
      </w:r>
      <w:r w:rsidRPr="007D178B">
        <w:t>latan</w:t>
      </w:r>
      <w:r>
        <w:t>)</w:t>
      </w:r>
    </w:p>
    <w:p w:rsidR="007D178B" w:rsidRDefault="002D271E" w:rsidP="00053B19">
      <w:pPr>
        <w:pStyle w:val="4"/>
      </w:pPr>
      <w:r>
        <w:t>08-Computer Graphics-</w:t>
      </w:r>
      <w:r w:rsidRPr="002D271E">
        <w:t xml:space="preserve"> </w:t>
      </w:r>
      <w:r>
        <w:t>Sparse points matching by combining 3D mesh saliency with statistical descriptors</w:t>
      </w:r>
    </w:p>
    <w:p w:rsidR="00824D4E" w:rsidRDefault="00824D4E" w:rsidP="00053B19">
      <w:pPr>
        <w:pStyle w:val="4"/>
      </w:pPr>
      <w:r>
        <w:t>11-CVIU-Local shape descriptor selection for object recognition in range data (Taati &amp; Greenspan)</w:t>
      </w:r>
    </w:p>
    <w:p w:rsidR="002D271E" w:rsidRDefault="002D271E" w:rsidP="002D271E">
      <w:pPr>
        <w:pStyle w:val="3"/>
      </w:pPr>
      <w:r>
        <w:rPr>
          <w:rFonts w:hint="eastAsia"/>
        </w:rPr>
        <w:t>Global feature based</w:t>
      </w:r>
    </w:p>
    <w:p w:rsidR="002D271E" w:rsidRDefault="002D271E" w:rsidP="002D271E">
      <w:pPr>
        <w:pStyle w:val="5"/>
      </w:pPr>
      <w:r>
        <w:t>G</w:t>
      </w:r>
      <w:r>
        <w:rPr>
          <w:rFonts w:hint="eastAsia"/>
        </w:rPr>
        <w:t>eometric 3D</w:t>
      </w:r>
      <w:r>
        <w:t xml:space="preserve"> moment</w:t>
      </w:r>
    </w:p>
    <w:p w:rsidR="002D271E" w:rsidRDefault="002D271E" w:rsidP="002D271E">
      <w:pPr>
        <w:pStyle w:val="8"/>
      </w:pPr>
      <w:r>
        <w:rPr>
          <w:rFonts w:hint="eastAsia"/>
        </w:rPr>
        <w:t>00-Signal Processing-</w:t>
      </w:r>
      <w:r w:rsidRPr="002D271E">
        <w:t xml:space="preserve"> Description of shape information for 2-D and 3-D objects</w:t>
      </w:r>
      <w:r>
        <w:t xml:space="preserve"> (Paquet)</w:t>
      </w:r>
    </w:p>
    <w:p w:rsidR="002D271E" w:rsidRDefault="002D271E" w:rsidP="002D271E">
      <w:pPr>
        <w:pStyle w:val="5"/>
      </w:pPr>
      <w:r>
        <w:rPr>
          <w:rFonts w:hint="eastAsia"/>
        </w:rPr>
        <w:t>Shape distribution</w:t>
      </w:r>
    </w:p>
    <w:p w:rsidR="002D271E" w:rsidRDefault="002D271E" w:rsidP="00053B19">
      <w:pPr>
        <w:pStyle w:val="8"/>
      </w:pPr>
      <w:r>
        <w:rPr>
          <w:rFonts w:hint="eastAsia"/>
        </w:rPr>
        <w:t>02-</w:t>
      </w:r>
      <w:r>
        <w:t>TOG-Shape distributions (Osada)</w:t>
      </w:r>
    </w:p>
    <w:p w:rsidR="002D271E" w:rsidRDefault="002D271E" w:rsidP="002D271E">
      <w:pPr>
        <w:pStyle w:val="5"/>
      </w:pPr>
      <w:r>
        <w:t>Spherical</w:t>
      </w:r>
      <w:r>
        <w:rPr>
          <w:rFonts w:hint="eastAsia"/>
        </w:rPr>
        <w:t xml:space="preserve"> harmonics</w:t>
      </w:r>
    </w:p>
    <w:p w:rsidR="002D271E" w:rsidRDefault="002D271E" w:rsidP="002D271E">
      <w:pPr>
        <w:pStyle w:val="8"/>
      </w:pPr>
      <w:r>
        <w:rPr>
          <w:rFonts w:hint="eastAsia"/>
        </w:rPr>
        <w:t>03-TOG-</w:t>
      </w:r>
      <w:r w:rsidRPr="002D271E">
        <w:t xml:space="preserve"> </w:t>
      </w:r>
      <w:r>
        <w:t>A search engine for 3Dmodels (Funkhouser)</w:t>
      </w:r>
    </w:p>
    <w:p w:rsidR="002D271E" w:rsidRDefault="002D271E" w:rsidP="002D271E">
      <w:pPr>
        <w:pStyle w:val="3"/>
      </w:pPr>
      <w:r>
        <w:rPr>
          <w:rFonts w:hint="eastAsia"/>
        </w:rPr>
        <w:t>Local feature based</w:t>
      </w:r>
    </w:p>
    <w:p w:rsidR="002D271E" w:rsidRDefault="002D271E" w:rsidP="002D271E">
      <w:pPr>
        <w:pStyle w:val="5"/>
      </w:pPr>
      <w:r>
        <w:rPr>
          <w:rFonts w:hint="eastAsia"/>
        </w:rPr>
        <w:t>Point signature based</w:t>
      </w:r>
    </w:p>
    <w:p w:rsidR="002D271E" w:rsidRDefault="002D271E" w:rsidP="002D271E">
      <w:pPr>
        <w:pStyle w:val="8"/>
      </w:pPr>
      <w:r>
        <w:rPr>
          <w:rFonts w:hint="eastAsia"/>
        </w:rPr>
        <w:t>97-</w:t>
      </w:r>
      <w:r>
        <w:t>IJCV-</w:t>
      </w:r>
      <w:r w:rsidRPr="002D271E">
        <w:t xml:space="preserve"> </w:t>
      </w:r>
      <w:r>
        <w:t>Point signatures: A new representation for 3Dobject recognition (</w:t>
      </w:r>
      <w:r w:rsidRPr="002D271E">
        <w:t>Chua and Jarvis</w:t>
      </w:r>
      <w:r>
        <w:rPr>
          <w:rFonts w:hint="eastAsia"/>
        </w:rPr>
        <w:t>)</w:t>
      </w:r>
    </w:p>
    <w:p w:rsidR="002D271E" w:rsidRDefault="002D271E" w:rsidP="002D271E">
      <w:pPr>
        <w:pStyle w:val="5"/>
      </w:pPr>
      <w:r>
        <w:rPr>
          <w:rFonts w:hint="eastAsia"/>
        </w:rPr>
        <w:t>Spin</w:t>
      </w:r>
      <w:r>
        <w:t xml:space="preserve"> 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based</w:t>
      </w:r>
    </w:p>
    <w:p w:rsidR="002D271E" w:rsidRPr="002D271E" w:rsidRDefault="002D271E" w:rsidP="002D271E">
      <w:pPr>
        <w:pStyle w:val="8"/>
      </w:pPr>
      <w:r w:rsidRPr="002D271E">
        <w:t>99-PAMI-Using spin images for efficient object recognition in cluttered 3D scenes (Johnson)</w:t>
      </w:r>
    </w:p>
    <w:p w:rsidR="002D271E" w:rsidRDefault="002D271E" w:rsidP="002D271E">
      <w:pPr>
        <w:pStyle w:val="5"/>
      </w:pPr>
      <w:r>
        <w:rPr>
          <w:rFonts w:hint="eastAsia"/>
        </w:rPr>
        <w:t>Tensor</w:t>
      </w:r>
      <w:r>
        <w:t xml:space="preserve"> </w:t>
      </w:r>
      <w:r>
        <w:rPr>
          <w:rFonts w:hint="eastAsia"/>
        </w:rPr>
        <w:t>based</w:t>
      </w:r>
    </w:p>
    <w:p w:rsidR="002D271E" w:rsidRDefault="002D271E" w:rsidP="00053B19">
      <w:pPr>
        <w:pStyle w:val="8"/>
      </w:pPr>
      <w:r>
        <w:t>06-</w:t>
      </w:r>
      <w:r>
        <w:rPr>
          <w:rFonts w:hint="eastAsia"/>
        </w:rPr>
        <w:t>PAMI-</w:t>
      </w:r>
      <w:r>
        <w:t>Three-dimensional model-based object recognition and segmentation in cluttered scenes (M</w:t>
      </w:r>
      <w:r>
        <w:rPr>
          <w:rFonts w:hint="eastAsia"/>
        </w:rPr>
        <w:t>ian)</w:t>
      </w:r>
    </w:p>
    <w:p w:rsidR="002D271E" w:rsidRDefault="002D271E" w:rsidP="002D271E">
      <w:pPr>
        <w:pStyle w:val="5"/>
      </w:pPr>
      <w:r>
        <w:rPr>
          <w:rFonts w:hint="eastAsia"/>
        </w:rPr>
        <w:t>Exponential</w:t>
      </w:r>
      <w:r>
        <w:t xml:space="preserve"> </w:t>
      </w:r>
      <w:r>
        <w:rPr>
          <w:rFonts w:hint="eastAsia"/>
        </w:rPr>
        <w:t>map</w:t>
      </w:r>
    </w:p>
    <w:p w:rsidR="002D271E" w:rsidRDefault="002D271E" w:rsidP="00053B19">
      <w:pPr>
        <w:pStyle w:val="8"/>
      </w:pPr>
      <w:r>
        <w:t>12-</w:t>
      </w:r>
      <w:r>
        <w:rPr>
          <w:rFonts w:hint="eastAsia"/>
        </w:rPr>
        <w:t>IJCV-</w:t>
      </w:r>
      <w:r>
        <w:t>D geometric scale variability in range images: Features and descriptors (</w:t>
      </w:r>
      <w:r w:rsidR="00824D4E">
        <w:rPr>
          <w:rFonts w:hint="eastAsia"/>
        </w:rPr>
        <w:t>Bariya)</w:t>
      </w:r>
    </w:p>
    <w:p w:rsidR="00824D4E" w:rsidRDefault="00824D4E" w:rsidP="00824D4E">
      <w:pPr>
        <w:pStyle w:val="1"/>
        <w:spacing w:before="312"/>
      </w:pPr>
      <w:r>
        <w:rPr>
          <w:rFonts w:hint="eastAsia"/>
        </w:rPr>
        <w:t>Two requirements</w:t>
      </w:r>
    </w:p>
    <w:p w:rsidR="00824D4E" w:rsidRDefault="00824D4E" w:rsidP="00824D4E">
      <w:pPr>
        <w:pStyle w:val="3"/>
      </w:pPr>
      <w:r>
        <w:rPr>
          <w:rFonts w:hint="eastAsia"/>
        </w:rPr>
        <w:t>Descriptiveness</w:t>
      </w:r>
    </w:p>
    <w:p w:rsidR="00824D4E" w:rsidRDefault="00824D4E" w:rsidP="00824D4E">
      <w:pPr>
        <w:pStyle w:val="5"/>
      </w:pPr>
      <w:r>
        <w:t>E</w:t>
      </w:r>
      <w:r w:rsidRPr="00824D4E">
        <w:t>nsure an accurate and efficient object recognition</w:t>
      </w:r>
    </w:p>
    <w:p w:rsidR="00824D4E" w:rsidRDefault="00824D4E" w:rsidP="00824D4E">
      <w:pPr>
        <w:pStyle w:val="3"/>
      </w:pPr>
      <w:r>
        <w:t>Robustness</w:t>
      </w:r>
    </w:p>
    <w:p w:rsidR="00824D4E" w:rsidRPr="00824D4E" w:rsidRDefault="00824D4E" w:rsidP="00824D4E">
      <w:pPr>
        <w:pStyle w:val="5"/>
      </w:pPr>
      <w:r>
        <w:rPr>
          <w:rFonts w:ascii="Times-Roman" w:hAnsi="Times-Roman" w:hint="eastAsia"/>
          <w:color w:val="131413"/>
          <w:sz w:val="20"/>
          <w:szCs w:val="20"/>
        </w:rPr>
        <w:t>N</w:t>
      </w:r>
      <w:r>
        <w:rPr>
          <w:rFonts w:ascii="Times-Roman" w:hAnsi="Times-Roman"/>
          <w:color w:val="131413"/>
          <w:sz w:val="20"/>
          <w:szCs w:val="20"/>
        </w:rPr>
        <w:t>oise</w:t>
      </w:r>
    </w:p>
    <w:p w:rsidR="00824D4E" w:rsidRPr="00824D4E" w:rsidRDefault="00824D4E" w:rsidP="00824D4E">
      <w:pPr>
        <w:pStyle w:val="5"/>
      </w:pPr>
      <w:r>
        <w:rPr>
          <w:rFonts w:ascii="Times-Roman" w:hAnsi="Times-Roman"/>
          <w:color w:val="131413"/>
          <w:sz w:val="20"/>
          <w:szCs w:val="20"/>
        </w:rPr>
        <w:t>Varying mesh resolution</w:t>
      </w:r>
    </w:p>
    <w:p w:rsidR="00824D4E" w:rsidRPr="00824D4E" w:rsidRDefault="00824D4E" w:rsidP="00824D4E">
      <w:pPr>
        <w:pStyle w:val="5"/>
      </w:pPr>
      <w:r>
        <w:rPr>
          <w:rFonts w:ascii="Times-Roman" w:hAnsi="Times-Roman" w:hint="eastAsia"/>
          <w:color w:val="131413"/>
          <w:sz w:val="20"/>
          <w:szCs w:val="20"/>
        </w:rPr>
        <w:t>C</w:t>
      </w:r>
      <w:r>
        <w:rPr>
          <w:rFonts w:ascii="Times-Roman" w:hAnsi="Times-Roman"/>
          <w:color w:val="131413"/>
          <w:sz w:val="20"/>
          <w:szCs w:val="20"/>
        </w:rPr>
        <w:t>lutter</w:t>
      </w:r>
    </w:p>
    <w:p w:rsidR="00824D4E" w:rsidRPr="00824D4E" w:rsidRDefault="00824D4E" w:rsidP="00824D4E">
      <w:pPr>
        <w:pStyle w:val="5"/>
      </w:pPr>
      <w:r>
        <w:rPr>
          <w:rFonts w:ascii="Times-Roman" w:hAnsi="Times-Roman" w:hint="eastAsia"/>
          <w:color w:val="131413"/>
          <w:sz w:val="20"/>
          <w:szCs w:val="20"/>
        </w:rPr>
        <w:t>O</w:t>
      </w:r>
      <w:r>
        <w:rPr>
          <w:rFonts w:ascii="Times-Roman" w:hAnsi="Times-Roman"/>
          <w:color w:val="131413"/>
          <w:sz w:val="20"/>
          <w:szCs w:val="20"/>
        </w:rPr>
        <w:t>cclusion</w:t>
      </w:r>
    </w:p>
    <w:p w:rsidR="00824D4E" w:rsidRPr="00824D4E" w:rsidRDefault="00824D4E" w:rsidP="00824D4E">
      <w:pPr>
        <w:pStyle w:val="5"/>
      </w:pPr>
      <w:r>
        <w:rPr>
          <w:rFonts w:ascii="Times-Roman" w:hAnsi="Times-Roman" w:hint="eastAsia"/>
          <w:color w:val="131413"/>
          <w:sz w:val="20"/>
          <w:szCs w:val="20"/>
        </w:rPr>
        <w:t>H</w:t>
      </w:r>
      <w:r>
        <w:rPr>
          <w:rFonts w:ascii="Times-Roman" w:hAnsi="Times-Roman"/>
          <w:color w:val="131413"/>
          <w:sz w:val="20"/>
          <w:szCs w:val="20"/>
        </w:rPr>
        <w:t>oles</w:t>
      </w:r>
    </w:p>
    <w:p w:rsidR="00824D4E" w:rsidRPr="00824D4E" w:rsidRDefault="00824D4E" w:rsidP="00824D4E">
      <w:pPr>
        <w:pStyle w:val="5"/>
      </w:pPr>
      <w:r>
        <w:rPr>
          <w:rFonts w:ascii="Times-Roman" w:hAnsi="Times-Roman" w:hint="eastAsia"/>
          <w:color w:val="131413"/>
          <w:sz w:val="20"/>
          <w:szCs w:val="20"/>
        </w:rPr>
        <w:t>T</w:t>
      </w:r>
      <w:r>
        <w:rPr>
          <w:rFonts w:ascii="Times-Roman" w:hAnsi="Times-Roman"/>
          <w:color w:val="131413"/>
          <w:sz w:val="20"/>
          <w:szCs w:val="20"/>
        </w:rPr>
        <w:t>opology changes</w:t>
      </w:r>
    </w:p>
    <w:p w:rsidR="00824D4E" w:rsidRDefault="00824D4E" w:rsidP="00824D4E">
      <w:pPr>
        <w:pStyle w:val="1"/>
        <w:spacing w:before="312"/>
        <w:rPr>
          <w:szCs w:val="28"/>
        </w:rPr>
      </w:pPr>
      <w:r>
        <w:rPr>
          <w:rFonts w:hint="eastAsia"/>
          <w:szCs w:val="28"/>
        </w:rPr>
        <w:t>Feature without LRF</w:t>
      </w:r>
    </w:p>
    <w:p w:rsidR="003715E4" w:rsidRDefault="003715E4" w:rsidP="00053B19">
      <w:pPr>
        <w:pStyle w:val="3"/>
      </w:pPr>
      <w:r>
        <w:t>Without LRF, most of these methods generate a feature descriptor by accumulating certain geometric attributes into a histogram</w:t>
      </w:r>
    </w:p>
    <w:p w:rsidR="003715E4" w:rsidRDefault="003715E4" w:rsidP="00053B19">
      <w:pPr>
        <w:pStyle w:val="3"/>
      </w:pPr>
      <w:r>
        <w:t>most of the 3D spatial information is discarded during the process of histograming, the descriptiveness of the features without LRF is limited</w:t>
      </w:r>
    </w:p>
    <w:p w:rsidR="00824D4E" w:rsidRDefault="00BB71ED" w:rsidP="00BB71ED">
      <w:pPr>
        <w:pStyle w:val="4"/>
      </w:pPr>
      <w:r>
        <w:rPr>
          <w:rFonts w:hint="eastAsia"/>
        </w:rPr>
        <w:t>92-PAMI-</w:t>
      </w:r>
      <w:r>
        <w:t>Structural indexing: Efficient 3D object recognition (Stein and Medioni)</w:t>
      </w:r>
    </w:p>
    <w:p w:rsidR="00BB71ED" w:rsidRDefault="00BB71ED" w:rsidP="00BB71ED">
      <w:pPr>
        <w:pStyle w:val="5"/>
      </w:pPr>
      <w:r>
        <w:t>R</w:t>
      </w:r>
      <w:r>
        <w:rPr>
          <w:rFonts w:hint="eastAsia"/>
        </w:rPr>
        <w:t xml:space="preserve">ecord </w:t>
      </w:r>
      <w:r>
        <w:t>the relationship between the normal of the geodesic neighboring points and the feature point</w:t>
      </w:r>
    </w:p>
    <w:p w:rsidR="00BB71ED" w:rsidRDefault="00BB71ED" w:rsidP="00BB71ED">
      <w:pPr>
        <w:pStyle w:val="5"/>
      </w:pPr>
      <w:r>
        <w:t>Encode the relationship into a 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vector</w:t>
      </w:r>
    </w:p>
    <w:p w:rsidR="00BB71ED" w:rsidRDefault="00BB71ED" w:rsidP="00BB71ED">
      <w:pPr>
        <w:pStyle w:val="5"/>
      </w:pPr>
      <w:r>
        <w:t>Transformed into curvatures and torsion angles</w:t>
      </w:r>
    </w:p>
    <w:p w:rsidR="00BB71ED" w:rsidRDefault="009C2A20" w:rsidP="00053B19">
      <w:pPr>
        <w:pStyle w:val="4"/>
      </w:pPr>
      <w:r>
        <w:rPr>
          <w:rFonts w:hint="eastAsia"/>
        </w:rPr>
        <w:lastRenderedPageBreak/>
        <w:t>01-</w:t>
      </w:r>
      <w:r>
        <w:t>CVPR-3D object recognition from range images using local feature histograms (Hetzel)</w:t>
      </w:r>
    </w:p>
    <w:p w:rsidR="009C2A20" w:rsidRDefault="009C2A20" w:rsidP="009C2A20">
      <w:pPr>
        <w:pStyle w:val="5"/>
      </w:pPr>
      <w:r>
        <w:t>Constructed a set of features by generating histograms using</w:t>
      </w:r>
    </w:p>
    <w:p w:rsidR="009C2A20" w:rsidRDefault="009C2A20" w:rsidP="009C2A20">
      <w:pPr>
        <w:pStyle w:val="7"/>
      </w:pPr>
      <w:r>
        <w:t>Depth values</w:t>
      </w:r>
    </w:p>
    <w:p w:rsidR="009C2A20" w:rsidRDefault="009C2A20" w:rsidP="009C2A20">
      <w:pPr>
        <w:pStyle w:val="7"/>
      </w:pPr>
      <w:r>
        <w:t>Surface normal</w:t>
      </w:r>
    </w:p>
    <w:p w:rsidR="009C2A20" w:rsidRDefault="009C2A20" w:rsidP="009C2A20">
      <w:pPr>
        <w:pStyle w:val="7"/>
      </w:pPr>
      <w:r>
        <w:t>Shape indices</w:t>
      </w:r>
    </w:p>
    <w:p w:rsidR="009C2A20" w:rsidRDefault="009C2A20" w:rsidP="009C2A20">
      <w:pPr>
        <w:pStyle w:val="7"/>
      </w:pPr>
      <w:r>
        <w:t>Their combinations</w:t>
      </w:r>
    </w:p>
    <w:p w:rsidR="009C2A20" w:rsidRDefault="009C2A20" w:rsidP="00053B19">
      <w:pPr>
        <w:pStyle w:val="5"/>
      </w:pPr>
      <w:r>
        <w:t>Results show that the surface normal and shape index exhibit high discrimination capabilities</w:t>
      </w:r>
    </w:p>
    <w:p w:rsidR="009C2A20" w:rsidRDefault="009C2A20" w:rsidP="00053B19">
      <w:pPr>
        <w:pStyle w:val="4"/>
      </w:pPr>
      <w:r>
        <w:rPr>
          <w:rFonts w:hint="eastAsia"/>
        </w:rPr>
        <w:t>02-</w:t>
      </w:r>
      <w:r>
        <w:t>PAMI-Surface signatures: An orientation independent free-form surface representation scheme for the purpose of objects registration and matching (Yamany and Farag)</w:t>
      </w:r>
    </w:p>
    <w:p w:rsidR="009C2A20" w:rsidRDefault="009C2A20" w:rsidP="00053B19">
      <w:pPr>
        <w:pStyle w:val="5"/>
      </w:pPr>
      <w:r>
        <w:t>Encoding the surface curvature information into a 2D histogram</w:t>
      </w:r>
    </w:p>
    <w:p w:rsidR="009C2A20" w:rsidRDefault="009C2A20" w:rsidP="00053B19">
      <w:pPr>
        <w:pStyle w:val="5"/>
      </w:pPr>
      <w:r>
        <w:t>Used to estimate scaling transformations and recognizing objects in 3D scenes</w:t>
      </w:r>
    </w:p>
    <w:p w:rsidR="00214840" w:rsidRDefault="00214840" w:rsidP="00053B19">
      <w:pPr>
        <w:pStyle w:val="4"/>
      </w:pPr>
      <w:r>
        <w:rPr>
          <w:rFonts w:hint="eastAsia"/>
        </w:rPr>
        <w:t>07-</w:t>
      </w:r>
      <w:r>
        <w:t>PRL-3D free-form object recognition in range images using local surface patches (Chen and Bhanu)</w:t>
      </w:r>
    </w:p>
    <w:p w:rsidR="00214840" w:rsidRDefault="00214840" w:rsidP="00214840">
      <w:pPr>
        <w:pStyle w:val="5"/>
      </w:pPr>
      <w:r>
        <w:rPr>
          <w:rFonts w:hint="eastAsia"/>
        </w:rPr>
        <w:t xml:space="preserve">Propose a </w:t>
      </w:r>
      <w:r w:rsidRPr="00214840">
        <w:t>LSP feature that encodes the shape indices and normal deviations of the neighboring points</w:t>
      </w:r>
    </w:p>
    <w:p w:rsidR="00214840" w:rsidRDefault="00214840" w:rsidP="00053B19">
      <w:pPr>
        <w:pStyle w:val="4"/>
      </w:pPr>
      <w:r>
        <w:rPr>
          <w:rFonts w:hint="eastAsia"/>
        </w:rPr>
        <w:t>08-</w:t>
      </w:r>
      <w:r>
        <w:t>IET Computer Vision-Local 3D structure recognition in range images (Flint)</w:t>
      </w:r>
    </w:p>
    <w:p w:rsidR="00214840" w:rsidRDefault="00214840" w:rsidP="00214840">
      <w:pPr>
        <w:pStyle w:val="5"/>
      </w:pPr>
      <w:r>
        <w:t>Introduced a THRIFT feature by calculating a weighted histogram of the deviation angles between the normals of the neighboring points and the feature point</w:t>
      </w:r>
    </w:p>
    <w:p w:rsidR="00214840" w:rsidRDefault="00214840" w:rsidP="00053B19">
      <w:pPr>
        <w:pStyle w:val="4"/>
      </w:pPr>
      <w:r>
        <w:rPr>
          <w:rFonts w:hint="eastAsia"/>
        </w:rPr>
        <w:t>07-</w:t>
      </w:r>
      <w:r>
        <w:t>ICCV-Variable dimensional local shape descriptors for object recognition in range data (T</w:t>
      </w:r>
      <w:r>
        <w:rPr>
          <w:rFonts w:hint="eastAsia"/>
        </w:rPr>
        <w:t>aati)</w:t>
      </w:r>
    </w:p>
    <w:p w:rsidR="00214840" w:rsidRDefault="00214840" w:rsidP="00053B19">
      <w:pPr>
        <w:pStyle w:val="5"/>
      </w:pPr>
      <w:r>
        <w:t>Considered the selection of a good local surface feature for 3D object recognition as an optimization problem</w:t>
      </w:r>
    </w:p>
    <w:p w:rsidR="00214840" w:rsidRPr="00214840" w:rsidRDefault="00214840" w:rsidP="00053B19">
      <w:pPr>
        <w:pStyle w:val="5"/>
      </w:pPr>
      <w:r>
        <w:rPr>
          <w:rFonts w:ascii="Times-Roman" w:hAnsi="Times-Roman"/>
          <w:color w:val="131413"/>
          <w:sz w:val="20"/>
          <w:szCs w:val="20"/>
        </w:rPr>
        <w:t>Proposed a set of variable-dimensional local shape descriptor</w:t>
      </w:r>
      <w:r>
        <w:rPr>
          <w:rFonts w:ascii="Times-Roman" w:hAnsi="Times-Roman" w:hint="eastAsia"/>
          <w:color w:val="131413"/>
          <w:sz w:val="20"/>
          <w:szCs w:val="20"/>
        </w:rPr>
        <w:t>s(VD-LSD)</w:t>
      </w:r>
    </w:p>
    <w:p w:rsidR="00214840" w:rsidRPr="00214840" w:rsidRDefault="00214840" w:rsidP="00053B19">
      <w:pPr>
        <w:pStyle w:val="5"/>
      </w:pPr>
      <w:r>
        <w:rPr>
          <w:rFonts w:ascii="Times-Roman" w:hAnsi="Times-Roman"/>
          <w:color w:val="131413"/>
          <w:sz w:val="20"/>
          <w:szCs w:val="20"/>
        </w:rPr>
        <w:t>Time comsuming</w:t>
      </w:r>
    </w:p>
    <w:p w:rsidR="00214840" w:rsidRDefault="00214840" w:rsidP="00053B19">
      <w:pPr>
        <w:pStyle w:val="4"/>
      </w:pPr>
      <w:r>
        <w:rPr>
          <w:rFonts w:hint="eastAsia"/>
        </w:rPr>
        <w:t>12-</w:t>
      </w:r>
      <w:r>
        <w:t>CVPR-Intrinsic shape context descriptors for deformable shape (Kokkinos)</w:t>
      </w:r>
    </w:p>
    <w:p w:rsidR="00214840" w:rsidRDefault="003715E4" w:rsidP="003715E4">
      <w:pPr>
        <w:pStyle w:val="5"/>
      </w:pPr>
      <w:r w:rsidRPr="00214840">
        <w:t>Proposed</w:t>
      </w:r>
      <w:r w:rsidR="00214840" w:rsidRPr="00214840">
        <w:t xml:space="preserve"> a generalization of 2D shape context feature</w:t>
      </w:r>
      <w:r>
        <w:t xml:space="preserve"> </w:t>
      </w:r>
      <w:r w:rsidRPr="003715E4">
        <w:t>to</w:t>
      </w:r>
      <w:r>
        <w:t xml:space="preserve"> </w:t>
      </w:r>
      <w:r w:rsidRPr="003715E4">
        <w:t>curved</w:t>
      </w:r>
      <w:r>
        <w:t xml:space="preserve"> </w:t>
      </w:r>
      <w:r w:rsidRPr="003715E4">
        <w:t>surfaces,namely</w:t>
      </w:r>
      <w:r>
        <w:t xml:space="preserve"> </w:t>
      </w:r>
      <w:r w:rsidRPr="003715E4">
        <w:t>intrinsic</w:t>
      </w:r>
      <w:r>
        <w:t xml:space="preserve"> </w:t>
      </w:r>
      <w:r w:rsidRPr="003715E4">
        <w:t>shape</w:t>
      </w:r>
      <w:r>
        <w:t xml:space="preserve"> </w:t>
      </w:r>
      <w:r w:rsidRPr="003715E4">
        <w:t>context</w:t>
      </w:r>
      <w:r>
        <w:t>(ISC)</w:t>
      </w:r>
    </w:p>
    <w:p w:rsidR="003715E4" w:rsidRDefault="003715E4" w:rsidP="003715E4">
      <w:pPr>
        <w:pStyle w:val="1"/>
        <w:spacing w:before="312"/>
      </w:pPr>
      <w:r>
        <w:rPr>
          <w:rFonts w:hint="eastAsia"/>
        </w:rPr>
        <w:t>Feature with LRF</w:t>
      </w:r>
    </w:p>
    <w:p w:rsidR="00EE1864" w:rsidRDefault="00EE1864" w:rsidP="00053B19">
      <w:pPr>
        <w:pStyle w:val="3"/>
      </w:pPr>
      <w:r>
        <w:t>None of the existing LRF definition techniques is simultaneously unique, unambiguous, and robust to noise and mesh resolution</w:t>
      </w:r>
    </w:p>
    <w:p w:rsidR="003715E4" w:rsidRDefault="003715E4" w:rsidP="00053B19">
      <w:pPr>
        <w:pStyle w:val="4"/>
      </w:pPr>
      <w:r>
        <w:rPr>
          <w:rFonts w:hint="eastAsia"/>
        </w:rPr>
        <w:t>97-</w:t>
      </w:r>
      <w:r w:rsidR="007B3942">
        <w:t>IJCV-Point signatures: A new representation for 3Dobject recognition (C</w:t>
      </w:r>
      <w:r w:rsidR="007B3942">
        <w:rPr>
          <w:rFonts w:hint="eastAsia"/>
        </w:rPr>
        <w:t>hua</w:t>
      </w:r>
      <w:r w:rsidR="007B3942">
        <w:t xml:space="preserve"> </w:t>
      </w:r>
      <w:r w:rsidR="007B3942">
        <w:rPr>
          <w:rFonts w:hint="eastAsia"/>
        </w:rPr>
        <w:t>and</w:t>
      </w:r>
      <w:r w:rsidR="007B3942">
        <w:t xml:space="preserve"> J</w:t>
      </w:r>
      <w:r w:rsidR="007B3942">
        <w:rPr>
          <w:rFonts w:hint="eastAsia"/>
        </w:rPr>
        <w:t>arvis)</w:t>
      </w:r>
    </w:p>
    <w:p w:rsidR="007B3942" w:rsidRDefault="007B3942" w:rsidP="00053B19">
      <w:pPr>
        <w:pStyle w:val="5"/>
      </w:pPr>
      <w:r>
        <w:rPr>
          <w:rFonts w:hint="eastAsia"/>
        </w:rPr>
        <w:t>Propose</w:t>
      </w:r>
      <w:r>
        <w:t xml:space="preserve"> a point signature by using the distances from the neighboring points to their corresponding projections on a fitted plane</w:t>
      </w:r>
    </w:p>
    <w:p w:rsidR="007B3942" w:rsidRPr="007B3942" w:rsidRDefault="007B3942" w:rsidP="007B3942">
      <w:pPr>
        <w:pStyle w:val="7"/>
      </w:pPr>
      <w:r>
        <w:rPr>
          <w:rFonts w:hint="eastAsia"/>
        </w:rPr>
        <w:t>Merit:</w:t>
      </w:r>
      <w:r w:rsidRPr="007B3942">
        <w:rPr>
          <w:rFonts w:ascii="Times-Roman" w:hAnsi="Times-Roman"/>
          <w:color w:val="131413"/>
          <w:sz w:val="20"/>
          <w:szCs w:val="20"/>
        </w:rPr>
        <w:t xml:space="preserve"> </w:t>
      </w:r>
      <w:r>
        <w:rPr>
          <w:rFonts w:ascii="Times-Roman" w:hAnsi="Times-Roman"/>
          <w:color w:val="131413"/>
          <w:sz w:val="20"/>
          <w:szCs w:val="20"/>
        </w:rPr>
        <w:t>no surface derivative is required</w:t>
      </w:r>
    </w:p>
    <w:p w:rsidR="007B3942" w:rsidRPr="007B3942" w:rsidRDefault="007B3942" w:rsidP="00053B19">
      <w:pPr>
        <w:pStyle w:val="7"/>
      </w:pPr>
      <w:r w:rsidRPr="007B3942">
        <w:rPr>
          <w:rFonts w:ascii="Times-Roman" w:hAnsi="Times-Roman"/>
          <w:color w:val="131413"/>
          <w:sz w:val="20"/>
          <w:szCs w:val="20"/>
        </w:rPr>
        <w:t xml:space="preserve">Limitation: </w:t>
      </w:r>
    </w:p>
    <w:p w:rsidR="007B3942" w:rsidRPr="007B3942" w:rsidRDefault="007B3942" w:rsidP="004E3412">
      <w:pPr>
        <w:pStyle w:val="9"/>
        <w:rPr>
          <w:rFonts w:asciiTheme="minorHAnsi" w:hAnsiTheme="minorHAnsi"/>
        </w:rPr>
      </w:pPr>
      <w:r>
        <w:t xml:space="preserve"> </w:t>
      </w:r>
      <w:r w:rsidRPr="007B3942">
        <w:t>The reference direction may not be unique</w:t>
      </w:r>
    </w:p>
    <w:p w:rsidR="007B3942" w:rsidRDefault="007B3942" w:rsidP="004E3412">
      <w:pPr>
        <w:pStyle w:val="9"/>
      </w:pPr>
      <w:r>
        <w:t xml:space="preserve"> Sensitive to mesh resolution</w:t>
      </w:r>
    </w:p>
    <w:p w:rsidR="007B3942" w:rsidRDefault="007B3942" w:rsidP="00053B19">
      <w:pPr>
        <w:pStyle w:val="4"/>
      </w:pPr>
      <w:r>
        <w:rPr>
          <w:rFonts w:hint="eastAsia"/>
        </w:rPr>
        <w:t>98-</w:t>
      </w:r>
      <w:r>
        <w:t>IVC-Surface matching for object recognition in complex three-dimensional scenes (Johnson and Hebert)</w:t>
      </w:r>
    </w:p>
    <w:p w:rsidR="007B3942" w:rsidRDefault="007B3942" w:rsidP="007B3942">
      <w:pPr>
        <w:pStyle w:val="5"/>
      </w:pPr>
      <w:r>
        <w:rPr>
          <w:rFonts w:hint="eastAsia"/>
        </w:rPr>
        <w:t>Spin image</w:t>
      </w:r>
    </w:p>
    <w:p w:rsidR="003824C0" w:rsidRDefault="003824C0" w:rsidP="007B3942">
      <w:pPr>
        <w:pStyle w:val="5"/>
      </w:pPr>
      <w:r>
        <w:t>Most cited method</w:t>
      </w:r>
    </w:p>
    <w:p w:rsidR="003824C0" w:rsidRDefault="003824C0" w:rsidP="007B3942">
      <w:pPr>
        <w:pStyle w:val="5"/>
      </w:pPr>
      <w:r>
        <w:t>Descriptiveness is relatively low</w:t>
      </w:r>
    </w:p>
    <w:p w:rsidR="003824C0" w:rsidRDefault="003824C0" w:rsidP="007B3942">
      <w:pPr>
        <w:pStyle w:val="5"/>
      </w:pPr>
      <w:r>
        <w:t>Sensitive to mesh resolution</w:t>
      </w:r>
    </w:p>
    <w:p w:rsidR="003824C0" w:rsidRDefault="003824C0" w:rsidP="00053B19">
      <w:pPr>
        <w:pStyle w:val="4"/>
      </w:pPr>
      <w:r>
        <w:rPr>
          <w:rFonts w:hint="eastAsia"/>
        </w:rPr>
        <w:t>04-</w:t>
      </w:r>
      <w:r>
        <w:t>ECCV-Recognizing objects in range data using regional point descriptors (Frome)</w:t>
      </w:r>
    </w:p>
    <w:p w:rsidR="003824C0" w:rsidRPr="003824C0" w:rsidRDefault="003824C0" w:rsidP="003824C0">
      <w:pPr>
        <w:pStyle w:val="5"/>
      </w:pPr>
      <w:r>
        <w:rPr>
          <w:rFonts w:ascii="Times-Roman" w:hAnsi="Times-Roman"/>
          <w:color w:val="131413"/>
          <w:sz w:val="20"/>
          <w:szCs w:val="20"/>
        </w:rPr>
        <w:t>3D shape context (3DSC)</w:t>
      </w:r>
    </w:p>
    <w:p w:rsidR="003824C0" w:rsidRPr="003824C0" w:rsidRDefault="003824C0" w:rsidP="003824C0">
      <w:pPr>
        <w:pStyle w:val="5"/>
      </w:pPr>
      <w:r>
        <w:rPr>
          <w:rFonts w:ascii="Times-Roman" w:hAnsi="Times-Roman"/>
          <w:color w:val="131413"/>
          <w:sz w:val="20"/>
          <w:szCs w:val="20"/>
        </w:rPr>
        <w:t>Uncertainty in the rotation around the normal</w:t>
      </w:r>
    </w:p>
    <w:p w:rsidR="003824C0" w:rsidRDefault="003824C0" w:rsidP="003824C0">
      <w:pPr>
        <w:pStyle w:val="4"/>
      </w:pPr>
      <w:r>
        <w:rPr>
          <w:rFonts w:hint="eastAsia"/>
        </w:rPr>
        <w:t>01-</w:t>
      </w:r>
      <w:r>
        <w:t>ICCV-</w:t>
      </w:r>
      <w:r w:rsidRPr="003824C0">
        <w:t>Surface matching by3Dpoint’s fingerprint</w:t>
      </w:r>
      <w:r>
        <w:t xml:space="preserve"> (Sun and Abidi)</w:t>
      </w:r>
    </w:p>
    <w:p w:rsidR="003824C0" w:rsidRDefault="003824C0" w:rsidP="00053B19">
      <w:pPr>
        <w:pStyle w:val="5"/>
      </w:pPr>
      <w:r>
        <w:t>Introduced an LRF by using the normal of a feature point and an arbitrarily chosen neighboring point</w:t>
      </w:r>
    </w:p>
    <w:p w:rsidR="003824C0" w:rsidRDefault="003824C0" w:rsidP="00053B19">
      <w:pPr>
        <w:pStyle w:val="5"/>
      </w:pPr>
      <w:r>
        <w:t>Proposed a descriptor named point’s fingerprint by projecting the geodesic circles onto the tangent plane</w:t>
      </w:r>
    </w:p>
    <w:p w:rsidR="003824C0" w:rsidRPr="003824C0" w:rsidRDefault="003824C0" w:rsidP="00053B19">
      <w:pPr>
        <w:pStyle w:val="5"/>
      </w:pPr>
      <w:r>
        <w:rPr>
          <w:rFonts w:ascii="Times-Roman" w:hAnsi="Times-Roman"/>
          <w:color w:val="131413"/>
          <w:sz w:val="20"/>
          <w:szCs w:val="20"/>
        </w:rPr>
        <w:t>Their LRF is not unique</w:t>
      </w:r>
    </w:p>
    <w:p w:rsidR="003824C0" w:rsidRDefault="003824C0" w:rsidP="00053B19">
      <w:pPr>
        <w:pStyle w:val="4"/>
      </w:pPr>
      <w:r>
        <w:rPr>
          <w:rFonts w:hint="eastAsia"/>
        </w:rPr>
        <w:t>06-PAMI-</w:t>
      </w:r>
      <w:r>
        <w:t>Three-dimensional model-based object recognition and segmentation in cluttered scenes (</w:t>
      </w:r>
      <w:r>
        <w:rPr>
          <w:rFonts w:hint="eastAsia"/>
        </w:rPr>
        <w:t>Mian)</w:t>
      </w:r>
    </w:p>
    <w:p w:rsidR="003824C0" w:rsidRDefault="003824C0" w:rsidP="00053B19">
      <w:pPr>
        <w:pStyle w:val="5"/>
      </w:pPr>
      <w:r>
        <w:rPr>
          <w:rFonts w:hint="eastAsia"/>
        </w:rPr>
        <w:t>A</w:t>
      </w:r>
      <w:r>
        <w:t xml:space="preserve"> tensor representation by defining an LRF for a pair of oriented points</w:t>
      </w:r>
    </w:p>
    <w:p w:rsidR="003824C0" w:rsidRDefault="003824C0" w:rsidP="003824C0">
      <w:pPr>
        <w:pStyle w:val="5"/>
      </w:pPr>
      <w:r w:rsidRPr="003824C0">
        <w:t>Encoding</w:t>
      </w:r>
      <w:r>
        <w:t xml:space="preserve"> </w:t>
      </w:r>
      <w:r w:rsidRPr="003824C0">
        <w:t>the</w:t>
      </w:r>
      <w:r>
        <w:t xml:space="preserve"> </w:t>
      </w:r>
      <w:r w:rsidRPr="003824C0">
        <w:t>intersected</w:t>
      </w:r>
      <w:r>
        <w:t xml:space="preserve"> </w:t>
      </w:r>
      <w:r w:rsidRPr="003824C0">
        <w:t>surface</w:t>
      </w:r>
      <w:r>
        <w:t xml:space="preserve"> </w:t>
      </w:r>
      <w:r w:rsidRPr="003824C0">
        <w:t>area</w:t>
      </w:r>
      <w:r>
        <w:t xml:space="preserve"> </w:t>
      </w:r>
      <w:r w:rsidRPr="003824C0">
        <w:t>into</w:t>
      </w:r>
      <w:r>
        <w:t xml:space="preserve"> </w:t>
      </w:r>
      <w:r w:rsidRPr="003824C0">
        <w:t>a</w:t>
      </w:r>
      <w:r>
        <w:t xml:space="preserve"> </w:t>
      </w:r>
      <w:r w:rsidRPr="003824C0">
        <w:t>multidimensional table</w:t>
      </w:r>
    </w:p>
    <w:p w:rsidR="003824C0" w:rsidRDefault="003824C0" w:rsidP="003824C0">
      <w:pPr>
        <w:pStyle w:val="5"/>
      </w:pPr>
      <w:r w:rsidRPr="003824C0">
        <w:t>Robust to noise, occlusion and clutter</w:t>
      </w:r>
    </w:p>
    <w:p w:rsidR="003824C0" w:rsidRDefault="003824C0" w:rsidP="00053B19">
      <w:pPr>
        <w:pStyle w:val="5"/>
      </w:pPr>
      <w:r>
        <w:t>A pair of points are required to define an LR</w:t>
      </w:r>
      <w:r>
        <w:rPr>
          <w:rFonts w:hint="eastAsia"/>
        </w:rPr>
        <w:t>F</w:t>
      </w:r>
      <w:r>
        <w:t>, which causes a combinatorial explosion</w:t>
      </w:r>
    </w:p>
    <w:p w:rsidR="003824C0" w:rsidRDefault="00607C13" w:rsidP="00053B19">
      <w:pPr>
        <w:pStyle w:val="4"/>
      </w:pPr>
      <w:r>
        <w:rPr>
          <w:rFonts w:hint="eastAsia"/>
        </w:rPr>
        <w:t>08-</w:t>
      </w:r>
      <w:r>
        <w:t>ECCV-Scale-dependent/invariant local 3D shape descriptors for fully automatic registration of multiple sets of range images (Novatnack and Nishino)</w:t>
      </w:r>
    </w:p>
    <w:p w:rsidR="00607C13" w:rsidRDefault="00607C13" w:rsidP="00053B19">
      <w:pPr>
        <w:pStyle w:val="5"/>
      </w:pPr>
      <w:r>
        <w:t>Used the surface normal and a projected eigenvector on the tangent plane to define an LRF</w:t>
      </w:r>
    </w:p>
    <w:p w:rsidR="00607C13" w:rsidRDefault="00607C13" w:rsidP="00053B19">
      <w:pPr>
        <w:pStyle w:val="5"/>
      </w:pPr>
      <w:r>
        <w:t>Proposed an EM descriptor by encoding the surface normals of the neighboring points into a 2D domain</w:t>
      </w:r>
    </w:p>
    <w:p w:rsidR="00607C13" w:rsidRDefault="00607C13" w:rsidP="00053B19">
      <w:pPr>
        <w:pStyle w:val="4"/>
      </w:pPr>
      <w:r>
        <w:rPr>
          <w:rFonts w:hint="eastAsia"/>
        </w:rPr>
        <w:t>09-</w:t>
      </w:r>
      <w:r>
        <w:t>ICCV Workshop-Intrinsic shape signatures: A shape descriptor for 3D object recognition (Zhong)</w:t>
      </w:r>
    </w:p>
    <w:p w:rsidR="00607C13" w:rsidRDefault="00607C13" w:rsidP="00053B19">
      <w:pPr>
        <w:pStyle w:val="5"/>
      </w:pPr>
      <w:r>
        <w:t>Introduced an LRF by calculating the eigenvectors of the scatter matrix of the neighboring points of a feature point</w:t>
      </w:r>
    </w:p>
    <w:p w:rsidR="00607C13" w:rsidRDefault="00607C13" w:rsidP="00053B19">
      <w:pPr>
        <w:pStyle w:val="5"/>
      </w:pPr>
      <w:r>
        <w:t>Proposed an ISS feature by recording the point distribution in the spherical angular space</w:t>
      </w:r>
    </w:p>
    <w:p w:rsidR="00607C13" w:rsidRDefault="00607C13" w:rsidP="00053B19">
      <w:pPr>
        <w:pStyle w:val="5"/>
      </w:pPr>
      <w:r>
        <w:t>Since the sign of the LRF is not defined unambiguously, four feature descriptors can be generated from a single feature point</w:t>
      </w:r>
    </w:p>
    <w:p w:rsidR="00607C13" w:rsidRDefault="00607C13" w:rsidP="00053B19">
      <w:pPr>
        <w:pStyle w:val="4"/>
      </w:pPr>
      <w:r>
        <w:rPr>
          <w:rFonts w:hint="eastAsia"/>
        </w:rPr>
        <w:t>10-</w:t>
      </w:r>
      <w:r>
        <w:t>ECCV-Unique signatures of histograms for local surface description (Tombari)</w:t>
      </w:r>
    </w:p>
    <w:p w:rsidR="00607C13" w:rsidRDefault="00607C13" w:rsidP="00053B19">
      <w:pPr>
        <w:pStyle w:val="5"/>
      </w:pPr>
      <w:r>
        <w:t>Introduced a LRF by performing an eigenvalue decomposition on the scatter matrix of the neighboring points and using a sign disambiguation technique</w:t>
      </w:r>
    </w:p>
    <w:p w:rsidR="00607C13" w:rsidRDefault="00607C13" w:rsidP="00053B19">
      <w:pPr>
        <w:pStyle w:val="5"/>
      </w:pPr>
      <w:r>
        <w:t>[Unique and unambiguous LRF]</w:t>
      </w:r>
    </w:p>
    <w:p w:rsidR="00607C13" w:rsidRDefault="00607C13" w:rsidP="00053B19">
      <w:pPr>
        <w:pStyle w:val="5"/>
      </w:pPr>
      <w:r>
        <w:t>Introduced a feature descriptor called signature of histograms of orientations (SHOT)</w:t>
      </w:r>
    </w:p>
    <w:p w:rsidR="00607C13" w:rsidRDefault="00607C13" w:rsidP="00053B19">
      <w:pPr>
        <w:pStyle w:val="5"/>
      </w:pPr>
      <w:r>
        <w:t>Robust to noise, but sensitive to mesh resolution variation</w:t>
      </w:r>
    </w:p>
    <w:p w:rsidR="00607C13" w:rsidRDefault="00607C13" w:rsidP="00053B19">
      <w:pPr>
        <w:pStyle w:val="4"/>
      </w:pPr>
      <w:r>
        <w:rPr>
          <w:rFonts w:hint="eastAsia"/>
        </w:rPr>
        <w:t>11-</w:t>
      </w:r>
      <w:r>
        <w:t>ICCV-</w:t>
      </w:r>
      <w:r w:rsidRPr="00607C13">
        <w:t xml:space="preserve"> </w:t>
      </w:r>
      <w:r>
        <w:t>On the repeatability of the local reference frame for partial shape matching (Petrelli)</w:t>
      </w:r>
    </w:p>
    <w:p w:rsidR="00607C13" w:rsidRDefault="00607C13" w:rsidP="00053B19">
      <w:pPr>
        <w:pStyle w:val="5"/>
      </w:pPr>
      <w:r>
        <w:t>Proposed a novel LRF which aimed to estimate a repeatable LRF at the border of a range image</w:t>
      </w:r>
    </w:p>
    <w:p w:rsidR="00607C13" w:rsidRDefault="00607C13" w:rsidP="00053B19">
      <w:pPr>
        <w:pStyle w:val="4"/>
      </w:pPr>
      <w:r>
        <w:rPr>
          <w:rFonts w:hint="eastAsia"/>
        </w:rPr>
        <w:t>12-</w:t>
      </w:r>
      <w:r>
        <w:t>IJCV-</w:t>
      </w:r>
      <w:r w:rsidRPr="00607C13">
        <w:t xml:space="preserve"> </w:t>
      </w:r>
      <w:r>
        <w:t>Key points and local descriptors of scalar functions on 2D manifolds (Zaharescu)</w:t>
      </w:r>
    </w:p>
    <w:p w:rsidR="00607C13" w:rsidRDefault="00607C13" w:rsidP="00607C13">
      <w:pPr>
        <w:pStyle w:val="5"/>
      </w:pPr>
      <w:r w:rsidRPr="00607C13">
        <w:t>Proposed a MeshHOG feature</w:t>
      </w:r>
    </w:p>
    <w:p w:rsidR="00607C13" w:rsidRDefault="00607C13" w:rsidP="00607C13">
      <w:pPr>
        <w:pStyle w:val="5"/>
      </w:pPr>
      <w:r w:rsidRPr="00607C13">
        <w:t>First projecting the gradient vectors onto three planes defined by an LRF</w:t>
      </w:r>
    </w:p>
    <w:p w:rsidR="00607C13" w:rsidRDefault="00607C13" w:rsidP="00053B19">
      <w:pPr>
        <w:pStyle w:val="5"/>
      </w:pPr>
      <w:r>
        <w:t>Then calculating a two-level histogram of these vectors</w:t>
      </w:r>
    </w:p>
    <w:p w:rsidR="00EE1864" w:rsidRDefault="00EE1864" w:rsidP="00EE1864">
      <w:pPr>
        <w:pStyle w:val="1"/>
        <w:spacing w:before="312"/>
      </w:pPr>
      <w:r w:rsidRPr="00EE1864">
        <w:lastRenderedPageBreak/>
        <w:t>3D Object Recognition</w:t>
      </w:r>
    </w:p>
    <w:p w:rsidR="00334018" w:rsidRDefault="00334018" w:rsidP="00334018">
      <w:pPr>
        <w:pStyle w:val="3"/>
      </w:pPr>
      <w:r>
        <w:rPr>
          <w:rFonts w:hint="eastAsia"/>
        </w:rPr>
        <w:t>U</w:t>
      </w:r>
      <w:r>
        <w:t>s</w:t>
      </w:r>
      <w:r>
        <w:rPr>
          <w:rFonts w:hint="eastAsia"/>
        </w:rPr>
        <w:t xml:space="preserve">ual </w:t>
      </w:r>
      <w:r>
        <w:t>Framework</w:t>
      </w:r>
    </w:p>
    <w:p w:rsidR="00334018" w:rsidRDefault="00334018" w:rsidP="00334018">
      <w:pPr>
        <w:pStyle w:val="5"/>
      </w:pPr>
      <w:r w:rsidRPr="00334018">
        <w:t>Feature</w:t>
      </w:r>
      <w:r>
        <w:t xml:space="preserve"> </w:t>
      </w:r>
      <w:r w:rsidRPr="00334018">
        <w:t>matching</w:t>
      </w:r>
    </w:p>
    <w:p w:rsidR="00334018" w:rsidRPr="00334018" w:rsidRDefault="00334018" w:rsidP="00334018">
      <w:pPr>
        <w:pStyle w:val="5"/>
      </w:pPr>
      <w:r>
        <w:rPr>
          <w:rFonts w:ascii="Times-Roman" w:hAnsi="Times-Roman" w:hint="eastAsia"/>
          <w:color w:val="131413"/>
          <w:sz w:val="20"/>
          <w:szCs w:val="20"/>
        </w:rPr>
        <w:t>H</w:t>
      </w:r>
      <w:r>
        <w:rPr>
          <w:rFonts w:ascii="Times-Roman" w:hAnsi="Times-Roman"/>
          <w:color w:val="131413"/>
          <w:sz w:val="20"/>
          <w:szCs w:val="20"/>
        </w:rPr>
        <w:t>ypothesis generation and verification</w:t>
      </w:r>
    </w:p>
    <w:p w:rsidR="00334018" w:rsidRDefault="00334018" w:rsidP="00334018">
      <w:pPr>
        <w:pStyle w:val="5"/>
      </w:pPr>
      <w:r w:rsidRPr="00334018">
        <w:t>Pose refinement</w:t>
      </w:r>
    </w:p>
    <w:p w:rsidR="00EE1864" w:rsidRDefault="00334018" w:rsidP="00053B19">
      <w:pPr>
        <w:pStyle w:val="4"/>
      </w:pPr>
      <w:r>
        <w:rPr>
          <w:rFonts w:hint="eastAsia"/>
        </w:rPr>
        <w:t>92-</w:t>
      </w:r>
      <w:r w:rsidRPr="00334018">
        <w:t xml:space="preserve"> </w:t>
      </w:r>
      <w:r>
        <w:t>PAMI-Structural indexing: Efficient 3D object recognition (Stein and Medioni)</w:t>
      </w:r>
    </w:p>
    <w:p w:rsidR="00334018" w:rsidRDefault="00334018" w:rsidP="00334018">
      <w:pPr>
        <w:pStyle w:val="5"/>
      </w:pPr>
      <w:r w:rsidRPr="00334018">
        <w:t>Used the splash features to represent the objects</w:t>
      </w:r>
    </w:p>
    <w:p w:rsidR="00334018" w:rsidRDefault="00334018" w:rsidP="00053B19">
      <w:pPr>
        <w:pStyle w:val="5"/>
      </w:pPr>
      <w:r>
        <w:t>Generated hypotheses by using a set of triplets of feature correspondences</w:t>
      </w:r>
    </w:p>
    <w:p w:rsidR="00334018" w:rsidRDefault="00334018" w:rsidP="00053B19">
      <w:pPr>
        <w:pStyle w:val="5"/>
      </w:pPr>
      <w:r>
        <w:t>Hypotheses are then grouped into clusters using geometric constraints</w:t>
      </w:r>
    </w:p>
    <w:p w:rsidR="00334018" w:rsidRDefault="00334018" w:rsidP="00334018">
      <w:pPr>
        <w:pStyle w:val="5"/>
      </w:pPr>
      <w:r w:rsidRPr="00334018">
        <w:t>Finally verified through a least square calculation</w:t>
      </w:r>
    </w:p>
    <w:p w:rsidR="00334018" w:rsidRDefault="00334018" w:rsidP="00053B19">
      <w:pPr>
        <w:pStyle w:val="4"/>
      </w:pPr>
      <w:r>
        <w:rPr>
          <w:rFonts w:hint="eastAsia"/>
        </w:rPr>
        <w:t>97-</w:t>
      </w:r>
      <w:r>
        <w:t>IJCV-</w:t>
      </w:r>
      <w:r w:rsidRPr="00334018">
        <w:t xml:space="preserve"> </w:t>
      </w:r>
      <w:r>
        <w:t>Point signatures: A new representation for 3Dobject recognition (Chua and Jarvis)</w:t>
      </w:r>
    </w:p>
    <w:p w:rsidR="00334018" w:rsidRDefault="00334018" w:rsidP="00334018">
      <w:pPr>
        <w:pStyle w:val="5"/>
      </w:pPr>
      <w:r>
        <w:rPr>
          <w:rFonts w:ascii="Times-Roman" w:hAnsi="Times-Roman"/>
          <w:color w:val="131413"/>
          <w:sz w:val="20"/>
          <w:szCs w:val="20"/>
        </w:rPr>
        <w:t>Used point signatures of a scene to match</w:t>
      </w:r>
    </w:p>
    <w:p w:rsidR="00334018" w:rsidRDefault="00334018" w:rsidP="00053B19">
      <w:pPr>
        <w:pStyle w:val="5"/>
      </w:pPr>
      <w:r>
        <w:t>The rigid transformation was then calculated using three pairs of corresponding points</w:t>
      </w:r>
    </w:p>
    <w:p w:rsidR="00334018" w:rsidRDefault="00334018" w:rsidP="00334018">
      <w:pPr>
        <w:pStyle w:val="5"/>
      </w:pPr>
      <w:r w:rsidRPr="00334018">
        <w:t>Verifying each triplet of feature correspondences is very time consuming</w:t>
      </w:r>
    </w:p>
    <w:p w:rsidR="00334018" w:rsidRDefault="00334018" w:rsidP="00053B19">
      <w:pPr>
        <w:pStyle w:val="4"/>
      </w:pPr>
      <w:r>
        <w:rPr>
          <w:rFonts w:hint="eastAsia"/>
        </w:rPr>
        <w:t>99-</w:t>
      </w:r>
      <w:r>
        <w:t>PAMI-</w:t>
      </w:r>
      <w:r w:rsidRPr="00334018">
        <w:t xml:space="preserve"> </w:t>
      </w:r>
      <w:r>
        <w:t>Using spin images for efficient object recognition in cluttered 3D scenes (Johnson and Hebert)</w:t>
      </w:r>
    </w:p>
    <w:p w:rsidR="00334018" w:rsidRDefault="00334018" w:rsidP="00334018">
      <w:pPr>
        <w:pStyle w:val="5"/>
      </w:pPr>
      <w:r>
        <w:t>G</w:t>
      </w:r>
      <w:r w:rsidRPr="00334018">
        <w:t>enerated point correspondences by matching the spin images</w:t>
      </w:r>
    </w:p>
    <w:p w:rsidR="00334018" w:rsidRDefault="00334018" w:rsidP="00053B19">
      <w:pPr>
        <w:pStyle w:val="5"/>
      </w:pPr>
      <w:r>
        <w:t>Point correspondences are first grouped using geometric consistency</w:t>
      </w:r>
    </w:p>
    <w:p w:rsidR="00334018" w:rsidRDefault="00334018" w:rsidP="00334018">
      <w:pPr>
        <w:pStyle w:val="5"/>
      </w:pPr>
      <w:r w:rsidRPr="00334018">
        <w:t xml:space="preserve">Groups are then used to </w:t>
      </w:r>
      <w:r>
        <w:t>calculate rigid transformations</w:t>
      </w:r>
    </w:p>
    <w:p w:rsidR="00334018" w:rsidRPr="00334018" w:rsidRDefault="00334018" w:rsidP="00334018">
      <w:pPr>
        <w:pStyle w:val="4"/>
      </w:pPr>
      <w:r w:rsidRPr="00334018">
        <w:t>02-PAMI-Surface signatures: An orientation independent free-form surface representation scheme for the purpose of objects registration and matching (Yamany and Farag)</w:t>
      </w:r>
    </w:p>
    <w:p w:rsidR="00334018" w:rsidRDefault="00334018" w:rsidP="00334018">
      <w:pPr>
        <w:pStyle w:val="5"/>
      </w:pPr>
      <w:r>
        <w:rPr>
          <w:rFonts w:hint="eastAsia"/>
        </w:rPr>
        <w:t>Similar stra</w:t>
      </w:r>
      <w:r>
        <w:t>tegy to 99-Johnson</w:t>
      </w:r>
    </w:p>
    <w:p w:rsidR="00BD0CF3" w:rsidRPr="00BD0CF3" w:rsidRDefault="00BD0CF3" w:rsidP="00BD0CF3">
      <w:pPr>
        <w:pStyle w:val="4"/>
      </w:pPr>
      <w:r>
        <w:rPr>
          <w:rFonts w:hint="eastAsia"/>
        </w:rPr>
        <w:t>06-</w:t>
      </w:r>
      <w:r w:rsidRPr="00BD0CF3">
        <w:t>PAMI-Three-dimensional model-based object recognition and segmentation in cluttered scenes (Mian)</w:t>
      </w:r>
    </w:p>
    <w:p w:rsidR="00334018" w:rsidRDefault="00BD0CF3" w:rsidP="00053B19">
      <w:pPr>
        <w:pStyle w:val="5"/>
      </w:pPr>
      <w:r>
        <w:t>Obtained feature correspondences and model hypothesis by matching the tensor representations</w:t>
      </w:r>
    </w:p>
    <w:p w:rsidR="00BD0CF3" w:rsidRDefault="00BD0CF3" w:rsidP="00053B19">
      <w:pPr>
        <w:pStyle w:val="5"/>
      </w:pPr>
      <w:r>
        <w:t>The hypothesis model is then transformed to the scene and finally verified using the iterative closest point (ICP) algorithm</w:t>
      </w:r>
    </w:p>
    <w:p w:rsidR="00BD0CF3" w:rsidRDefault="00BD0CF3" w:rsidP="00BD0CF3">
      <w:pPr>
        <w:pStyle w:val="8"/>
      </w:pPr>
      <w:r>
        <w:rPr>
          <w:rFonts w:hint="eastAsia"/>
        </w:rPr>
        <w:t>92-</w:t>
      </w:r>
      <w:r>
        <w:t>PAMI-</w:t>
      </w:r>
      <w:r w:rsidRPr="00BD0CF3">
        <w:t>A</w:t>
      </w:r>
      <w:r>
        <w:t xml:space="preserve"> </w:t>
      </w:r>
      <w:r w:rsidRPr="00BD0CF3">
        <w:t>method for registration of 3-D shapes</w:t>
      </w:r>
      <w:r>
        <w:t xml:space="preserve"> (Besl and McKay)</w:t>
      </w:r>
    </w:p>
    <w:p w:rsidR="00BD0CF3" w:rsidRDefault="00BD0CF3" w:rsidP="00053B19">
      <w:pPr>
        <w:pStyle w:val="4"/>
      </w:pPr>
      <w:r>
        <w:rPr>
          <w:rFonts w:hint="eastAsia"/>
        </w:rPr>
        <w:t>10-</w:t>
      </w:r>
      <w:r>
        <w:t>IJCV-On the repeatability and quality of keypoints for local feature-based 3D object retrieval from cluttered scenes</w:t>
      </w:r>
    </w:p>
    <w:p w:rsidR="00BD0CF3" w:rsidRDefault="00BD0CF3" w:rsidP="00053B19">
      <w:pPr>
        <w:pStyle w:val="5"/>
      </w:pPr>
      <w:r>
        <w:t>Developed a 3D object recognition algorithm based on keypoint matching</w:t>
      </w:r>
    </w:p>
    <w:p w:rsidR="00BD0CF3" w:rsidRDefault="00BD0CF3" w:rsidP="00053B19">
      <w:pPr>
        <w:pStyle w:val="4"/>
      </w:pPr>
      <w:r>
        <w:rPr>
          <w:rFonts w:hint="eastAsia"/>
        </w:rPr>
        <w:t>11-</w:t>
      </w:r>
      <w:r>
        <w:t>CVIU-Local shape descriptor selection for object recognition in range data (Taati and Greenspan)</w:t>
      </w:r>
    </w:p>
    <w:p w:rsidR="00BD0CF3" w:rsidRDefault="00BD0CF3" w:rsidP="00053B19">
      <w:pPr>
        <w:pStyle w:val="5"/>
      </w:pPr>
      <w:r>
        <w:t>The optimal VD-LSD descriptor is selected based on the geometry of the objects and the characteristics of the range sensors</w:t>
      </w:r>
    </w:p>
    <w:p w:rsidR="00BD0CF3" w:rsidRPr="00BD0CF3" w:rsidRDefault="00BD0CF3" w:rsidP="00BD0CF3">
      <w:pPr>
        <w:pStyle w:val="4"/>
      </w:pPr>
      <w:r w:rsidRPr="00BD0CF3">
        <w:t>12-IJCV-D geometric scale variability in range images: Features and descriptors (Bariya)</w:t>
      </w:r>
    </w:p>
    <w:p w:rsidR="00BD0CF3" w:rsidRPr="00BD0CF3" w:rsidRDefault="00BD0CF3" w:rsidP="00BD0CF3">
      <w:pPr>
        <w:pStyle w:val="5"/>
      </w:pPr>
      <w:r>
        <w:rPr>
          <w:rFonts w:ascii="Times-Roman" w:hAnsi="Times-Roman"/>
          <w:color w:val="131413"/>
          <w:sz w:val="20"/>
          <w:szCs w:val="20"/>
        </w:rPr>
        <w:t>Based on the EM feature descriptor</w:t>
      </w:r>
    </w:p>
    <w:p w:rsidR="00BD0CF3" w:rsidRPr="00BD0CF3" w:rsidRDefault="00BD0CF3" w:rsidP="00053B19">
      <w:pPr>
        <w:pStyle w:val="5"/>
      </w:pPr>
      <w:r>
        <w:t xml:space="preserve">Based on </w:t>
      </w:r>
      <w:r w:rsidRPr="00BD0CF3">
        <w:rPr>
          <w:rFonts w:ascii="Times-Roman" w:hAnsi="Times-Roman"/>
          <w:color w:val="131413"/>
          <w:sz w:val="20"/>
          <w:szCs w:val="20"/>
        </w:rPr>
        <w:t>a constrained interpretation tree</w:t>
      </w:r>
    </w:p>
    <w:p w:rsidR="00BD0CF3" w:rsidRDefault="00BD0CF3" w:rsidP="00BD0CF3">
      <w:pPr>
        <w:pStyle w:val="3"/>
      </w:pPr>
      <w:r>
        <w:rPr>
          <w:rFonts w:hint="eastAsia"/>
        </w:rPr>
        <w:t>Unusual Framework</w:t>
      </w:r>
    </w:p>
    <w:p w:rsidR="00BD0CF3" w:rsidRDefault="00BD0CF3" w:rsidP="00BD0CF3">
      <w:pPr>
        <w:pStyle w:val="4"/>
      </w:pPr>
      <w:r>
        <w:rPr>
          <w:rFonts w:hint="eastAsia"/>
        </w:rPr>
        <w:t>04-</w:t>
      </w:r>
      <w:r>
        <w:t>ECCV-Recognizing objects in range data using regional point descriptors (Frome)</w:t>
      </w:r>
    </w:p>
    <w:p w:rsidR="00BD0CF3" w:rsidRPr="00BD0CF3" w:rsidRDefault="00BD0CF3" w:rsidP="00BD0CF3">
      <w:pPr>
        <w:pStyle w:val="5"/>
      </w:pPr>
      <w:r>
        <w:rPr>
          <w:rFonts w:ascii="Times-Roman" w:hAnsi="Times-Roman"/>
          <w:color w:val="131413"/>
          <w:sz w:val="20"/>
          <w:szCs w:val="20"/>
        </w:rPr>
        <w:t>Using the sum of the distances between the scene features and their corresponding model features</w:t>
      </w:r>
    </w:p>
    <w:p w:rsidR="00BD0CF3" w:rsidRDefault="00BD0CF3" w:rsidP="00BD0CF3">
      <w:pPr>
        <w:pStyle w:val="5"/>
      </w:pPr>
      <w:r w:rsidRPr="00BD0CF3">
        <w:t>Not able to segment the recognized object from a scene</w:t>
      </w:r>
    </w:p>
    <w:p w:rsidR="00BD0CF3" w:rsidRDefault="00BD0CF3" w:rsidP="00053B19">
      <w:pPr>
        <w:pStyle w:val="4"/>
      </w:pPr>
      <w:r>
        <w:rPr>
          <w:rFonts w:hint="eastAsia"/>
        </w:rPr>
        <w:t>10-</w:t>
      </w:r>
      <w:r>
        <w:t>IJCV-Real-time object recognition in sparse range images using error surface embedding (Shang and Greespan)</w:t>
      </w:r>
    </w:p>
    <w:p w:rsidR="00BD0CF3" w:rsidRDefault="00F14427" w:rsidP="00053B19">
      <w:pPr>
        <w:pStyle w:val="5"/>
      </w:pPr>
      <w:r>
        <w:t>Proposed a potential well space embedding (PWSE) algorithm for real-time 3D object recognition in sparse range images</w:t>
      </w:r>
    </w:p>
    <w:p w:rsidR="00F14427" w:rsidRDefault="00F14427" w:rsidP="00053B19">
      <w:pPr>
        <w:pStyle w:val="5"/>
      </w:pPr>
      <w:r>
        <w:t>Cannot however handle clutter and therefore requires the objects to be segmented a priori from the scene</w:t>
      </w:r>
    </w:p>
    <w:p w:rsidR="00F14427" w:rsidRDefault="00F14427" w:rsidP="00F14427">
      <w:pPr>
        <w:pStyle w:val="3"/>
      </w:pPr>
      <w:r>
        <w:rPr>
          <w:rFonts w:hint="eastAsia"/>
        </w:rPr>
        <w:t>Note</w:t>
      </w:r>
    </w:p>
    <w:p w:rsidR="00F14427" w:rsidRDefault="00F14427" w:rsidP="00053B19">
      <w:pPr>
        <w:pStyle w:val="5"/>
      </w:pPr>
      <w:r>
        <w:t>None of the existing object recognition algorithms has explicitly explored the use of LRF to boost the performance of the recognition</w:t>
      </w:r>
    </w:p>
    <w:p w:rsidR="00F14427" w:rsidRDefault="00F14427" w:rsidP="00053B19">
      <w:pPr>
        <w:pStyle w:val="5"/>
      </w:pPr>
      <w:r>
        <w:t>Most of these algorithms require three pairs of feature correspondences to establish a transformation between a model and a scene</w:t>
      </w:r>
    </w:p>
    <w:p w:rsidR="00F14427" w:rsidRDefault="00F14427" w:rsidP="00053B19">
      <w:pPr>
        <w:pStyle w:val="7"/>
      </w:pPr>
      <w:r>
        <w:t>Increases the run time due to the combinatorial explosion of the matching pairs</w:t>
      </w:r>
    </w:p>
    <w:p w:rsidR="00F14427" w:rsidRDefault="00F14427" w:rsidP="00053B19">
      <w:pPr>
        <w:pStyle w:val="7"/>
      </w:pPr>
      <w:r>
        <w:t>Decreases the precision of the estimated transformation</w:t>
      </w:r>
    </w:p>
    <w:p w:rsidR="00F14427" w:rsidRDefault="00F14427" w:rsidP="00F14427">
      <w:pPr>
        <w:pStyle w:val="1"/>
        <w:spacing w:before="312"/>
      </w:pPr>
      <w:r>
        <w:rPr>
          <w:rFonts w:hint="eastAsia"/>
        </w:rPr>
        <w:t>Contribution</w:t>
      </w:r>
    </w:p>
    <w:p w:rsidR="00F14427" w:rsidRDefault="00F14427" w:rsidP="00F14427">
      <w:pPr>
        <w:pStyle w:val="3"/>
      </w:pPr>
      <w:r>
        <w:rPr>
          <w:rFonts w:hint="eastAsia"/>
        </w:rPr>
        <w:t>Extended version of</w:t>
      </w:r>
    </w:p>
    <w:p w:rsidR="00F14427" w:rsidRDefault="00F14427" w:rsidP="00053B19">
      <w:pPr>
        <w:pStyle w:val="6"/>
      </w:pPr>
      <w:r>
        <w:rPr>
          <w:rFonts w:hint="eastAsia"/>
        </w:rPr>
        <w:t>13--</w:t>
      </w:r>
      <w:r>
        <w:t>3D free form object recognition using rotational projection statistics (Guo)</w:t>
      </w:r>
    </w:p>
    <w:p w:rsidR="00F14427" w:rsidRDefault="00F14427" w:rsidP="00053B19">
      <w:pPr>
        <w:pStyle w:val="6"/>
      </w:pPr>
      <w:r>
        <w:rPr>
          <w:rFonts w:hint="eastAsia"/>
        </w:rPr>
        <w:t>13</w:t>
      </w:r>
      <w:r>
        <w:t>--RoPS: A local feature descriptor for 3D rigid objects based on rotational projection statistics (Guo)</w:t>
      </w:r>
    </w:p>
    <w:p w:rsidR="00F14427" w:rsidRDefault="00905670" w:rsidP="00905670">
      <w:pPr>
        <w:pStyle w:val="3"/>
      </w:pPr>
      <w:r w:rsidRPr="00905670">
        <w:t>Introduce a unique, unambiguous and robust 3D LRF</w:t>
      </w:r>
    </w:p>
    <w:p w:rsidR="00905670" w:rsidRDefault="00905670" w:rsidP="00053B19">
      <w:pPr>
        <w:pStyle w:val="5"/>
      </w:pPr>
      <w:r>
        <w:t>Using all the points lying on the local surface rather than just the mesh vertices</w:t>
      </w:r>
    </w:p>
    <w:p w:rsidR="00905670" w:rsidRPr="00905670" w:rsidRDefault="00905670" w:rsidP="00905670">
      <w:pPr>
        <w:pStyle w:val="7"/>
        <w:rPr>
          <w:szCs w:val="28"/>
        </w:rPr>
      </w:pPr>
      <w:r>
        <w:t xml:space="preserve">Therefore, </w:t>
      </w:r>
      <w:r w:rsidRPr="00905670">
        <w:t>robust to noise and varying mesh resolution</w:t>
      </w:r>
    </w:p>
    <w:p w:rsidR="00905670" w:rsidRDefault="00905670" w:rsidP="00905670">
      <w:pPr>
        <w:pStyle w:val="5"/>
      </w:pPr>
      <w:r w:rsidRPr="00905670">
        <w:t>Use a novel sign disambiguation technique</w:t>
      </w:r>
    </w:p>
    <w:p w:rsidR="00905670" w:rsidRDefault="00905670" w:rsidP="00905670">
      <w:pPr>
        <w:pStyle w:val="7"/>
      </w:pPr>
      <w:r>
        <w:rPr>
          <w:rFonts w:hint="eastAsia"/>
        </w:rPr>
        <w:t xml:space="preserve">LRF is </w:t>
      </w:r>
      <w:r w:rsidRPr="00905670">
        <w:t>unique and unambiguous</w:t>
      </w:r>
    </w:p>
    <w:p w:rsidR="00905670" w:rsidRDefault="00905670" w:rsidP="00905670">
      <w:pPr>
        <w:pStyle w:val="3"/>
      </w:pPr>
      <w:r w:rsidRPr="00905670">
        <w:t>Introduce a highly descriptive and robust RoPS feature descriptor</w:t>
      </w:r>
    </w:p>
    <w:p w:rsidR="00905670" w:rsidRDefault="00905670" w:rsidP="00053B19">
      <w:pPr>
        <w:pStyle w:val="5"/>
      </w:pPr>
      <w:r>
        <w:t>Generated by rotationally projecting the neighboring points onto three coordinate planes and encoding the rich information of the point distribution into a set of statistics</w:t>
      </w:r>
    </w:p>
    <w:p w:rsidR="00905670" w:rsidRDefault="00905670" w:rsidP="00053B19">
      <w:pPr>
        <w:pStyle w:val="7"/>
      </w:pPr>
      <w:r>
        <w:t>Robust to a number of deformations including noise, varying mesh resolution, rotation, holes and topology changes</w:t>
      </w:r>
    </w:p>
    <w:p w:rsidR="00905670" w:rsidRDefault="00905670" w:rsidP="00053B19">
      <w:pPr>
        <w:pStyle w:val="3"/>
      </w:pPr>
      <w:r>
        <w:t>Introduce an efficient hierarchical 3D object recognition algorithm based on the LRF and RoPS feature descriptor</w:t>
      </w:r>
    </w:p>
    <w:p w:rsidR="00905670" w:rsidRDefault="00905670" w:rsidP="00053B19">
      <w:pPr>
        <w:pStyle w:val="5"/>
      </w:pPr>
      <w:r>
        <w:t>A single correct feature correspondence is sufficient for object recognition</w:t>
      </w:r>
    </w:p>
    <w:p w:rsidR="00905670" w:rsidRDefault="00905670" w:rsidP="00053B19">
      <w:pPr>
        <w:pStyle w:val="5"/>
      </w:pPr>
      <w:r>
        <w:t>The proposed object recognition algorithm can work with any of the existing feature descriptors</w:t>
      </w:r>
    </w:p>
    <w:p w:rsidR="00053B19" w:rsidRDefault="00053B19" w:rsidP="00053B19">
      <w:pPr>
        <w:pStyle w:val="1"/>
        <w:spacing w:before="312"/>
      </w:pPr>
      <w:r>
        <w:rPr>
          <w:rFonts w:hint="eastAsia"/>
        </w:rPr>
        <w:t>Local Reference Frame</w:t>
      </w:r>
    </w:p>
    <w:p w:rsidR="00053B19" w:rsidRDefault="00053B19" w:rsidP="00053B19">
      <w:pPr>
        <w:pStyle w:val="3"/>
      </w:pPr>
      <w:r>
        <w:rPr>
          <w:rFonts w:hint="eastAsia"/>
        </w:rPr>
        <w:t>Im</w:t>
      </w:r>
      <w:r>
        <w:t xml:space="preserve">portance of </w:t>
      </w:r>
      <w:r>
        <w:rPr>
          <w:rFonts w:hint="eastAsia"/>
        </w:rPr>
        <w:t>a</w:t>
      </w:r>
      <w:r>
        <w:t xml:space="preserve"> unique, repeatable and robust LRF</w:t>
      </w:r>
    </w:p>
    <w:p w:rsidR="00053B19" w:rsidRDefault="00053B19" w:rsidP="00053B19">
      <w:pPr>
        <w:pStyle w:val="5"/>
      </w:pPr>
      <w:r w:rsidRPr="00053B19">
        <w:t>The repeatability of an LRF directly affects the descriptiveness and robustness of the feature descriptor</w:t>
      </w:r>
    </w:p>
    <w:p w:rsidR="00053B19" w:rsidRDefault="00053B19" w:rsidP="00053B19">
      <w:pPr>
        <w:pStyle w:val="5"/>
      </w:pPr>
      <w:r>
        <w:t>A unique LRF can help to improve both the precision and the efficiency of feature matching</w:t>
      </w:r>
    </w:p>
    <w:p w:rsidR="00053B19" w:rsidRDefault="00053B19" w:rsidP="00053B19">
      <w:pPr>
        <w:pStyle w:val="5"/>
      </w:pPr>
      <w:r>
        <w:t>A robust 3D LRF helps to boost the performance of 3D object recognition</w:t>
      </w:r>
    </w:p>
    <w:p w:rsidR="00053B19" w:rsidRDefault="00B939E4" w:rsidP="00B939E4">
      <w:pPr>
        <w:pStyle w:val="3"/>
      </w:pPr>
      <w:r w:rsidRPr="00B939E4">
        <w:lastRenderedPageBreak/>
        <w:t>Coordinate Axis Construction</w:t>
      </w:r>
    </w:p>
    <w:p w:rsidR="00B939E4" w:rsidRDefault="00037BB4" w:rsidP="00B939E4">
      <w:pPr>
        <w:pStyle w:val="5"/>
      </w:pPr>
      <w:r>
        <w:rPr>
          <w:rFonts w:hint="eastAsia"/>
        </w:rPr>
        <w:t>Sca</w:t>
      </w:r>
      <w:r>
        <w:t>tter matrix</w:t>
      </w:r>
    </w:p>
    <w:p w:rsidR="00037BB4" w:rsidRDefault="00037BB4" w:rsidP="00037BB4">
      <w:pPr>
        <w:pStyle w:val="7"/>
      </w:pPr>
      <w:r w:rsidRPr="00037BB4">
        <w:rPr>
          <w:noProof/>
        </w:rPr>
        <w:drawing>
          <wp:inline distT="0" distB="0" distL="0" distR="0">
            <wp:extent cx="729762" cy="386504"/>
            <wp:effectExtent l="0" t="0" r="0" b="0"/>
            <wp:docPr id="1" name="图片 1" descr="{\overline {\mathbf {x} }}={\frac {1}{n}}\sum _{j=1}^{n}\mathbf {x} _{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{\overline {\mathbf {x} }}={\frac {1}{n}}\sum _{j=1}^{n}\mathbf {x} _{j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04" cy="38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BB4" w:rsidRDefault="00037BB4" w:rsidP="00037BB4">
      <w:pPr>
        <w:pStyle w:val="7"/>
      </w:pPr>
      <w:r>
        <w:rPr>
          <w:noProof/>
        </w:rPr>
        <w:drawing>
          <wp:inline distT="0" distB="0" distL="0" distR="0" wp14:anchorId="6716C7BF" wp14:editId="0A3DEBB5">
            <wp:extent cx="1380393" cy="3113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9909" cy="31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B4" w:rsidRDefault="00037BB4" w:rsidP="00037BB4">
      <w:pPr>
        <w:pStyle w:val="7"/>
      </w:pPr>
      <w:r>
        <w:rPr>
          <w:noProof/>
        </w:rPr>
        <w:drawing>
          <wp:inline distT="0" distB="0" distL="0" distR="0" wp14:anchorId="5D19F4D1" wp14:editId="57DFDB14">
            <wp:extent cx="2004647" cy="4088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8954" cy="4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B4" w:rsidRDefault="00037BB4" w:rsidP="00037BB4">
      <w:pPr>
        <w:pStyle w:val="7"/>
      </w:pPr>
      <w:r>
        <w:rPr>
          <w:noProof/>
        </w:rPr>
        <w:drawing>
          <wp:inline distT="0" distB="0" distL="0" distR="0" wp14:anchorId="258F032C" wp14:editId="13692939">
            <wp:extent cx="589085" cy="30972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14" cy="31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B4" w:rsidRDefault="00037BB4" w:rsidP="00037BB4">
      <w:pPr>
        <w:pStyle w:val="5"/>
      </w:pPr>
      <w:r>
        <w:rPr>
          <w:rFonts w:hint="eastAsia"/>
        </w:rPr>
        <w:t>Scatter matrix</w:t>
      </w:r>
      <w:r>
        <w:t xml:space="preserve"> using all point on the faces</w:t>
      </w:r>
    </w:p>
    <w:p w:rsidR="00037BB4" w:rsidRDefault="00037BB4" w:rsidP="00037BB4">
      <w:pPr>
        <w:pStyle w:val="7"/>
      </w:pPr>
      <w:r>
        <w:rPr>
          <w:rFonts w:hint="eastAsia"/>
        </w:rPr>
        <w:t>Notifications</w:t>
      </w:r>
    </w:p>
    <w:p w:rsidR="00037BB4" w:rsidRDefault="00037BB4" w:rsidP="004E3412">
      <w:pPr>
        <w:pStyle w:val="9"/>
        <w:rPr>
          <w:b/>
        </w:rPr>
      </w:pPr>
      <w:r>
        <w:rPr>
          <w:rFonts w:hint="eastAsia"/>
        </w:rPr>
        <w:t>A feature</w:t>
      </w:r>
      <w:r>
        <w:t xml:space="preserve"> </w:t>
      </w:r>
      <w:r>
        <w:rPr>
          <w:rFonts w:hint="eastAsia"/>
        </w:rPr>
        <w:t>point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</w:p>
    <w:p w:rsidR="008E2ED6" w:rsidRDefault="008E2ED6" w:rsidP="004E3412">
      <w:pPr>
        <w:pStyle w:val="9"/>
      </w:pPr>
      <w:r>
        <w:rPr>
          <w:rFonts w:hint="eastAsia"/>
        </w:rPr>
        <w:t xml:space="preserve">A support radius </w:t>
      </w:r>
      <m:oMath>
        <m:r>
          <w:rPr>
            <w:rFonts w:ascii="Cambria Math" w:hAnsi="Cambria Math" w:hint="eastAsia"/>
          </w:rPr>
          <m:t>r</m:t>
        </m:r>
      </m:oMath>
    </w:p>
    <w:p w:rsidR="008E2ED6" w:rsidRDefault="008E2ED6" w:rsidP="004E3412">
      <w:pPr>
        <w:pStyle w:val="9"/>
      </w:pPr>
      <w:r>
        <w:rPr>
          <w:rFonts w:hint="eastAsia"/>
        </w:rPr>
        <w:t xml:space="preserve">The local mesh 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 xml:space="preserve"> with</w:t>
      </w:r>
      <w:r>
        <w:t xml:space="preserve"> 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 xml:space="preserve"> triangles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vertices</w:t>
      </w:r>
      <w:r>
        <w:t xml:space="preserve"> (in 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)</w:t>
      </w:r>
    </w:p>
    <w:p w:rsidR="008E2ED6" w:rsidRDefault="008E2ED6" w:rsidP="004E3412">
      <w:pPr>
        <w:pStyle w:val="9"/>
        <w:rPr>
          <w:b/>
        </w:rPr>
      </w:pPr>
      <w:r>
        <w:rPr>
          <w:rFonts w:hint="eastAsia"/>
        </w:rPr>
        <w:t>The</w:t>
      </w:r>
      <w:r>
        <w:t xml:space="preserve"> </w:t>
      </w:r>
      <m:oMath>
        <m:r>
          <w:rPr>
            <w:rFonts w:ascii="Cambria Math" w:hAnsi="Cambria Math" w:hint="eastAsia"/>
          </w:rPr>
          <m:t>it</m:t>
        </m:r>
        <m:r>
          <w:rPr>
            <w:rFonts w:ascii="Cambria Math" w:hAnsi="Cambria Math" w:cs="Cambria Math"/>
          </w:rPr>
          <m:t>h</m:t>
        </m:r>
      </m:oMath>
      <w:r>
        <w:t xml:space="preserve"> triangle with vertices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</m:oMath>
    </w:p>
    <w:p w:rsidR="008E2ED6" w:rsidRDefault="008E2ED6" w:rsidP="008E2ED6">
      <w:pPr>
        <w:pStyle w:val="7"/>
      </w:pPr>
      <w:r>
        <w:rPr>
          <w:rFonts w:hint="eastAsia"/>
        </w:rPr>
        <w:t>Scatter matrix only considering vertices</w:t>
      </w:r>
    </w:p>
    <w:p w:rsidR="008E2ED6" w:rsidRDefault="008E2ED6" w:rsidP="002E4F9D">
      <w:pPr>
        <w:pStyle w:val="8"/>
        <w:numPr>
          <w:ilvl w:val="0"/>
          <w:numId w:val="0"/>
        </w:numPr>
        <w:ind w:left="1588"/>
      </w:pPr>
      <m:oMathPara>
        <m:oMath>
          <m:r>
            <m:rPr>
              <m:sty m:val="bi"/>
            </m:rPr>
            <w:rPr>
              <w:rFonts w:ascii="Cambria Math" w:hAnsi="Cambria Math"/>
            </w:rPr>
            <m:t>S=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-p)(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-p)</m:t>
                  </m:r>
                </m:e>
              </m:nary>
            </m:e>
          </m:nary>
        </m:oMath>
      </m:oMathPara>
    </w:p>
    <w:p w:rsidR="008E2ED6" w:rsidRDefault="008E2ED6" w:rsidP="008E2ED6">
      <w:pPr>
        <w:pStyle w:val="7"/>
      </w:pPr>
      <w:r>
        <w:rPr>
          <w:rFonts w:hint="eastAsia"/>
        </w:rPr>
        <w:t>A</w:t>
      </w:r>
      <w:r>
        <w:t xml:space="preserve"> point </w:t>
      </w:r>
      <w:r w:rsidR="00237701">
        <w:t>lying within the triangle can be represented as</w:t>
      </w:r>
    </w:p>
    <w:p w:rsidR="00237701" w:rsidRDefault="002F6128" w:rsidP="002E4F9D">
      <w:pPr>
        <w:pStyle w:val="8"/>
        <w:numPr>
          <w:ilvl w:val="0"/>
          <w:numId w:val="0"/>
        </w:numPr>
        <w:ind w:left="1588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w:rPr>
              <w:rFonts w:ascii="Cambria Math" w:hAnsi="Cambria Math"/>
            </w:rPr>
            <m:t>,where 0≤s,t≤1</m:t>
          </m:r>
        </m:oMath>
      </m:oMathPara>
    </w:p>
    <w:p w:rsidR="00237701" w:rsidRDefault="002E4F9D" w:rsidP="00237701">
      <w:pPr>
        <w:pStyle w:val="7"/>
      </w:pPr>
      <w:r>
        <w:rPr>
          <w:rFonts w:hint="eastAsia"/>
        </w:rPr>
        <w:t xml:space="preserve">Scatter matrix considering all the points in </w:t>
      </w:r>
      <w:r w:rsidRPr="002E4F9D">
        <w:rPr>
          <w:rFonts w:hint="eastAsia"/>
          <w:i/>
        </w:rPr>
        <w:t>ith</w:t>
      </w:r>
      <w:r>
        <w:rPr>
          <w:i/>
        </w:rPr>
        <w:t xml:space="preserve"> </w:t>
      </w:r>
      <w:r>
        <w:t>triangle</w:t>
      </w:r>
    </w:p>
    <w:p w:rsidR="002E4F9D" w:rsidRPr="00196095" w:rsidRDefault="002F6128" w:rsidP="002E4F9D">
      <w:pPr>
        <w:pStyle w:val="7"/>
        <w:numPr>
          <w:ilvl w:val="0"/>
          <w:numId w:val="0"/>
        </w:numPr>
        <w:ind w:left="1588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C</m:t>
              </m:r>
              <m:ctrlPr>
                <w:rPr>
                  <w:rFonts w:ascii="Cambria Math" w:hAnsi="Cambria Math" w:hint="eastAsia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1-s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s,t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s,t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dtds </m:t>
                      </m:r>
                    </m:e>
                  </m:nary>
                </m:e>
              </m:nary>
            </m:num>
            <m:den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1-s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dtds</m:t>
                      </m:r>
                    </m:e>
                  </m:nary>
                </m:e>
              </m:nary>
            </m:den>
          </m:f>
        </m:oMath>
      </m:oMathPara>
    </w:p>
    <w:p w:rsidR="00196095" w:rsidRPr="00196095" w:rsidRDefault="00196095" w:rsidP="002E4F9D">
      <w:pPr>
        <w:pStyle w:val="7"/>
        <w:numPr>
          <w:ilvl w:val="0"/>
          <w:numId w:val="0"/>
        </w:numPr>
        <w:ind w:left="1588"/>
      </w:pPr>
      <m:oMathPara>
        <m:oMath>
          <m:r>
            <m:rPr>
              <m:sty m:val="p"/>
            </m:rPr>
            <w:rPr>
              <w:rFonts w:ascii="Cambria Math" w:hAnsi="Cambria Math"/>
            </w:rPr>
            <m:t>↓</m:t>
          </m:r>
        </m:oMath>
      </m:oMathPara>
    </w:p>
    <w:p w:rsidR="00196095" w:rsidRPr="00196095" w:rsidRDefault="002F6128" w:rsidP="002E4F9D">
      <w:pPr>
        <w:pStyle w:val="7"/>
        <w:numPr>
          <w:ilvl w:val="0"/>
          <w:numId w:val="0"/>
        </w:numPr>
        <w:ind w:left="1588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-p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-p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-p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-p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2E4F9D" w:rsidRDefault="002E4F9D" w:rsidP="002E4F9D">
      <w:pPr>
        <w:pStyle w:val="7"/>
      </w:pPr>
      <w:r>
        <w:rPr>
          <w:rFonts w:hint="eastAsia"/>
        </w:rPr>
        <w:t>Weighted Sum</w:t>
      </w:r>
      <w:r>
        <w:rPr>
          <w:rFonts w:hint="eastAsia"/>
        </w:rPr>
        <w:t>：</w:t>
      </w:r>
    </w:p>
    <w:p w:rsidR="002E4F9D" w:rsidRPr="002E4F9D" w:rsidRDefault="002E4F9D" w:rsidP="002E4F9D">
      <w:pPr>
        <w:pStyle w:val="7"/>
        <w:numPr>
          <w:ilvl w:val="0"/>
          <w:numId w:val="0"/>
        </w:numPr>
        <w:ind w:left="1588"/>
      </w:pPr>
      <m:oMathPara>
        <m:oMath>
          <m:r>
            <m:rPr>
              <m:sty m:val="bi"/>
            </m:rPr>
            <w:rPr>
              <w:rFonts w:ascii="Cambria Math" w:hAnsi="Cambria Math"/>
            </w:rPr>
            <m:t>C=</m:t>
          </m:r>
          <m:nary>
            <m:naryPr>
              <m:chr m:val="∑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:rsidR="002E4F9D" w:rsidRDefault="002E4F9D" w:rsidP="004E3412">
      <w:pPr>
        <w:pStyle w:val="9"/>
      </w:pPr>
      <w:r>
        <w:t>W</w:t>
      </w:r>
      <w:r>
        <w:rPr>
          <w:rFonts w:hint="eastAsia"/>
        </w:rPr>
        <w:t>here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>
        <w:rPr>
          <w:rFonts w:hint="eastAsia"/>
        </w:rPr>
        <w:t xml:space="preserve"> is the</w:t>
      </w:r>
      <w:r>
        <w:t xml:space="preserve"> area ratio</w:t>
      </w:r>
      <w:r w:rsidR="00196095">
        <w:t xml:space="preserve"> (improve robustness of varying mesh resolutions)</w:t>
      </w:r>
    </w:p>
    <w:p w:rsidR="002E4F9D" w:rsidRPr="002E4F9D" w:rsidRDefault="002F6128" w:rsidP="002E4F9D">
      <w:pPr>
        <w:pStyle w:val="8"/>
        <w:numPr>
          <w:ilvl w:val="0"/>
          <w:numId w:val="0"/>
        </w:numPr>
        <w:ind w:left="1814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w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|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</m:e>
              </m:nary>
            </m:den>
          </m:f>
        </m:oMath>
      </m:oMathPara>
    </w:p>
    <w:p w:rsidR="002E4F9D" w:rsidRPr="00196095" w:rsidRDefault="002F6128" w:rsidP="004E3412">
      <w:pPr>
        <w:pStyle w:val="9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</m:oMath>
      <w:r w:rsidR="00196095">
        <w:rPr>
          <w:rFonts w:hint="eastAsia"/>
          <w:i/>
        </w:rPr>
        <w:t xml:space="preserve"> </w:t>
      </w:r>
      <w:r w:rsidR="00196095">
        <w:t>is the weight for the distance to the feature point (improve robustness of occlusion and clutter)</w:t>
      </w:r>
    </w:p>
    <w:p w:rsidR="002E4F9D" w:rsidRPr="002E4F9D" w:rsidRDefault="002F6128" w:rsidP="002E4F9D">
      <w:pPr>
        <w:pStyle w:val="7"/>
        <w:numPr>
          <w:ilvl w:val="0"/>
          <w:numId w:val="0"/>
        </w:numPr>
        <w:ind w:left="1588"/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i2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r-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ajorBidi"/>
                        </w:rPr>
                        <m:t>p-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b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E4F9D" w:rsidRDefault="004B36F5" w:rsidP="002E4F9D">
      <w:pPr>
        <w:pStyle w:val="7"/>
      </w:pPr>
      <w:r>
        <w:rPr>
          <w:rFonts w:hint="eastAsia"/>
        </w:rPr>
        <w:t>Perform an eigenvalue decomposition in decreasing order</w:t>
      </w:r>
    </w:p>
    <w:p w:rsidR="004B36F5" w:rsidRPr="004B36F5" w:rsidRDefault="004B36F5" w:rsidP="004B36F5">
      <w:pPr>
        <w:pStyle w:val="8"/>
        <w:numPr>
          <w:ilvl w:val="0"/>
          <w:numId w:val="0"/>
        </w:numPr>
        <w:ind w:left="1588"/>
        <w:rPr>
          <w:rFonts w:asciiTheme="minorHAnsi" w:eastAsiaTheme="minorEastAsia" w:hAnsiTheme="minorHAnsi" w:cstheme="minorBidi"/>
          <w:b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</w:rPr>
            <m:t>CV=EV</m:t>
          </m:r>
        </m:oMath>
      </m:oMathPara>
    </w:p>
    <w:p w:rsidR="004B36F5" w:rsidRDefault="004B36F5" w:rsidP="004E3412">
      <w:pPr>
        <w:pStyle w:val="9"/>
      </w:pPr>
      <w:r>
        <w:rPr>
          <w:rFonts w:hint="eastAsia"/>
        </w:rPr>
        <w:t>Not</w:t>
      </w:r>
      <w:r>
        <w:t xml:space="preserve"> repeatable</w:t>
      </w:r>
    </w:p>
    <w:p w:rsidR="004B36F5" w:rsidRDefault="004B36F5" w:rsidP="004B36F5">
      <w:pPr>
        <w:pStyle w:val="7"/>
      </w:pPr>
      <w:r>
        <w:rPr>
          <w:rFonts w:hint="eastAsia"/>
        </w:rPr>
        <w:t>Sign</w:t>
      </w:r>
      <w:r>
        <w:t xml:space="preserve"> </w:t>
      </w:r>
      <w:r>
        <w:rPr>
          <w:rFonts w:hint="eastAsia"/>
        </w:rPr>
        <w:t>disambiguation</w:t>
      </w:r>
    </w:p>
    <w:p w:rsidR="004B36F5" w:rsidRDefault="002F6128" w:rsidP="004E3412">
      <w:pPr>
        <w:pStyle w:val="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C6910">
        <w:rPr>
          <w:rFonts w:hint="eastAsia"/>
        </w:rPr>
        <w:t xml:space="preserve"> </w:t>
      </w:r>
      <w:r w:rsidR="004B36F5">
        <w:rPr>
          <w:rFonts w:hint="eastAsia"/>
        </w:rPr>
        <w:t xml:space="preserve">denotes the weighted sum of dot product between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B354B8">
        <w:rPr>
          <w:rFonts w:hint="eastAsia"/>
          <w:b/>
        </w:rPr>
        <w:t xml:space="preserve"> </w:t>
      </w:r>
      <w:r w:rsidR="00B354B8">
        <w:t>and vector point from to the feature point</w:t>
      </w:r>
    </w:p>
    <w:p w:rsidR="00B354B8" w:rsidRPr="00B354B8" w:rsidRDefault="00B354B8" w:rsidP="004E3412">
      <w:pPr>
        <w:pStyle w:val="9"/>
      </w:pPr>
      <w:r>
        <w:rPr>
          <w:rFonts w:hint="eastAsia"/>
        </w:rPr>
        <w:t xml:space="preserve">Idea: </w:t>
      </w:r>
      <w:r>
        <w:t xml:space="preserve">LRF should </w:t>
      </w:r>
      <w:r>
        <w:rPr>
          <w:rFonts w:hint="eastAsia"/>
        </w:rPr>
        <w:t xml:space="preserve">start from the </w:t>
      </w:r>
      <w:r>
        <w:t>feature point and point in the direction of the points lying on the local surface</w:t>
      </w:r>
    </w:p>
    <w:p w:rsidR="00B354B8" w:rsidRPr="00B354B8" w:rsidRDefault="002F6128" w:rsidP="00B354B8">
      <w:pPr>
        <w:pStyle w:val="7"/>
        <w:numPr>
          <w:ilvl w:val="0"/>
          <w:numId w:val="0"/>
        </w:numPr>
        <w:ind w:left="1588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1-s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s,t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dtds</m:t>
                      </m:r>
                    </m:e>
                  </m:nary>
                </m:e>
              </m:nary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B354B8" w:rsidRPr="00B354B8" w:rsidRDefault="00B354B8" w:rsidP="00B354B8">
      <w:pPr>
        <w:pStyle w:val="7"/>
        <w:numPr>
          <w:ilvl w:val="0"/>
          <w:numId w:val="0"/>
        </w:numPr>
        <w:ind w:left="1588"/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-p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B354B8" w:rsidRDefault="002F6128" w:rsidP="00361F09">
      <w:pPr>
        <w:pStyle w:val="9"/>
      </w:pP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∙sign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∙sign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,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×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</w:p>
    <w:p w:rsidR="00BC6910" w:rsidRDefault="00BC6910" w:rsidP="00BC6910">
      <w:pPr>
        <w:pStyle w:val="5"/>
      </w:pPr>
      <w:r>
        <w:rPr>
          <w:rFonts w:hint="eastAsia"/>
        </w:rPr>
        <w:t>LRF evaluation</w:t>
      </w:r>
      <w:r w:rsidR="00C96C2A">
        <w:t xml:space="preserve"> (experiment</w:t>
      </w:r>
      <w:r w:rsidR="004B260E">
        <w:t>-Stanford 3</w:t>
      </w:r>
      <w:r w:rsidR="004B260E">
        <w:rPr>
          <w:rFonts w:hint="eastAsia"/>
        </w:rPr>
        <w:t>D</w:t>
      </w:r>
      <w:r w:rsidR="004B260E">
        <w:t xml:space="preserve"> </w:t>
      </w:r>
      <w:r w:rsidR="004B260E">
        <w:rPr>
          <w:rFonts w:hint="eastAsia"/>
        </w:rPr>
        <w:t>scanning</w:t>
      </w:r>
      <w:r w:rsidR="004B260E">
        <w:t xml:space="preserve"> </w:t>
      </w:r>
      <w:r w:rsidR="004B260E">
        <w:rPr>
          <w:rFonts w:hint="eastAsia"/>
        </w:rPr>
        <w:t>repository</w:t>
      </w:r>
      <w:r w:rsidR="00C96C2A">
        <w:t>)</w:t>
      </w:r>
    </w:p>
    <w:p w:rsidR="00BC6910" w:rsidRDefault="00C96C2A" w:rsidP="00C96C2A">
      <w:pPr>
        <w:pStyle w:val="7"/>
      </w:pPr>
      <w:r>
        <w:rPr>
          <w:rFonts w:hint="eastAsia"/>
        </w:rPr>
        <w:t>Compare t</w:t>
      </w:r>
      <w:r w:rsidR="004B260E">
        <w:rPr>
          <w:rFonts w:hint="eastAsia"/>
        </w:rPr>
        <w:t>he</w:t>
      </w:r>
      <w:r w:rsidR="004B260E">
        <w:t xml:space="preserve"> corresponding points in models and scenes</w:t>
      </w:r>
    </w:p>
    <w:p w:rsidR="004B260E" w:rsidRDefault="004B260E" w:rsidP="003F700F">
      <w:pPr>
        <w:pStyle w:val="7"/>
      </w:pPr>
      <w:r>
        <w:t>Models: Armadillo, Asia Dragon, Bunny, Dragon, Happy Buddha and Thai Statue</w:t>
      </w:r>
    </w:p>
    <w:p w:rsidR="004B260E" w:rsidRDefault="004B260E" w:rsidP="003F700F">
      <w:pPr>
        <w:pStyle w:val="7"/>
      </w:pPr>
      <w:r>
        <w:t>S</w:t>
      </w:r>
      <w:r>
        <w:rPr>
          <w:rFonts w:hint="eastAsia"/>
        </w:rPr>
        <w:t>cenes: resampling down to 0.5, add Gaussian noise</w:t>
      </w:r>
      <w:r>
        <w:t xml:space="preserve"> (0.1 mr)</w:t>
      </w:r>
    </w:p>
    <w:p w:rsidR="004B260E" w:rsidRDefault="004B260E" w:rsidP="003F700F">
      <w:pPr>
        <w:pStyle w:val="7"/>
      </w:pPr>
      <w:r>
        <w:t>R</w:t>
      </w:r>
      <w:r>
        <w:rPr>
          <w:rFonts w:hint="eastAsia"/>
        </w:rPr>
        <w:t xml:space="preserve">andomly </w:t>
      </w:r>
      <w:r>
        <w:t>selected 100 points, for each pair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m:rPr>
            <m:sty m:val="b"/>
          </m:rPr>
          <w:rPr>
            <w:rFonts w:ascii="Cambria Math" w:hAnsi="Cambria Math"/>
          </w:rPr>
          <m:t>)</m:t>
        </m:r>
      </m:oMath>
      <w:r>
        <w:rPr>
          <w:rFonts w:hint="eastAsia"/>
          <w:b/>
        </w:rPr>
        <w:t>,</w:t>
      </w:r>
      <w:r w:rsidRPr="004B260E">
        <w:rPr>
          <w:rFonts w:hint="eastAsia"/>
        </w:rPr>
        <w:t xml:space="preserve"> cal</w:t>
      </w:r>
      <w:r>
        <w:t xml:space="preserve">culate LRF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ctrlPr>
              <w:rPr>
                <w:rFonts w:ascii="Cambria Math" w:hAnsi="Cambria Math"/>
                <w:b/>
                <w:i/>
              </w:rPr>
            </m:ctrlPr>
          </m:e>
        </m:d>
      </m:oMath>
      <w:r w:rsidR="003F700F">
        <w:rPr>
          <w:rFonts w:hint="eastAsia"/>
          <w:b/>
        </w:rPr>
        <w:t xml:space="preserve">, </w:t>
      </w:r>
      <w:r w:rsidR="003F700F" w:rsidRPr="003F700F">
        <w:rPr>
          <w:rFonts w:hint="eastAsia"/>
        </w:rPr>
        <w:t>the</w:t>
      </w:r>
      <w:r w:rsidR="003F700F">
        <w:t xml:space="preserve"> error is calculated by</w:t>
      </w:r>
    </w:p>
    <w:p w:rsidR="003F700F" w:rsidRPr="003F700F" w:rsidRDefault="002F6128" w:rsidP="003F700F">
      <w:pPr>
        <w:pStyle w:val="7"/>
        <w:numPr>
          <w:ilvl w:val="0"/>
          <w:numId w:val="0"/>
        </w:numPr>
        <w:ind w:left="158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trace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180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</m:oMath>
      </m:oMathPara>
    </w:p>
    <w:p w:rsidR="003F700F" w:rsidRDefault="003F700F" w:rsidP="004E3412">
      <w:pPr>
        <w:pStyle w:val="9"/>
      </w:pPr>
      <w:r>
        <w:rPr>
          <w:rFonts w:hint="eastAsia"/>
        </w:rPr>
        <w:t>06-IJCV-</w:t>
      </w:r>
      <w:r>
        <w:t>A novel representation and feature matching algorithm for automatic pairwise registration (Mian)</w:t>
      </w:r>
    </w:p>
    <w:p w:rsidR="003F700F" w:rsidRDefault="003F700F" w:rsidP="003F700F">
      <w:pPr>
        <w:pStyle w:val="7"/>
      </w:pPr>
      <w:r>
        <w:t>Comparison</w:t>
      </w:r>
    </w:p>
    <w:p w:rsidR="003F700F" w:rsidRDefault="00BD1BE8" w:rsidP="004E3412">
      <w:pPr>
        <w:pStyle w:val="9"/>
      </w:pPr>
      <w:r>
        <w:rPr>
          <w:rFonts w:hint="eastAsia"/>
        </w:rPr>
        <w:t>08-ECCV-</w:t>
      </w:r>
      <w:r>
        <w:t>Scale-dependent/invariant local 3D shape descriptors for fully automatic registration of multiple sets of range images (</w:t>
      </w:r>
      <w:r w:rsidRPr="00BD1BE8">
        <w:t>Novatnack and Nishino</w:t>
      </w:r>
      <w:r>
        <w:t>)</w:t>
      </w:r>
    </w:p>
    <w:p w:rsidR="00BD1BE8" w:rsidRDefault="00BD1BE8" w:rsidP="004E3412">
      <w:pPr>
        <w:pStyle w:val="9"/>
      </w:pPr>
      <w:r>
        <w:rPr>
          <w:rFonts w:hint="eastAsia"/>
        </w:rPr>
        <w:t>10-</w:t>
      </w:r>
      <w:r>
        <w:t>IJCV-On the repeatability and quality of keypoints for local feature-based 3D object retrieval from cluttered scenes (Mian)</w:t>
      </w:r>
    </w:p>
    <w:p w:rsidR="00BD1BE8" w:rsidRDefault="002C32D4" w:rsidP="004E3412">
      <w:pPr>
        <w:pStyle w:val="9"/>
      </w:pPr>
      <w:r>
        <w:rPr>
          <w:rFonts w:hint="eastAsia"/>
        </w:rPr>
        <w:t>10-</w:t>
      </w:r>
      <w:r w:rsidR="00C77ABE">
        <w:t>ECCV-Unique signatures of histograms for local surface description (Tombari)</w:t>
      </w:r>
    </w:p>
    <w:p w:rsidR="00C77ABE" w:rsidRPr="00C77ABE" w:rsidRDefault="00C77ABE" w:rsidP="004E3412">
      <w:pPr>
        <w:pStyle w:val="9"/>
      </w:pPr>
      <w:r>
        <w:rPr>
          <w:rFonts w:hint="eastAsia"/>
        </w:rPr>
        <w:t>11-</w:t>
      </w:r>
      <w:r w:rsidRPr="00C77ABE">
        <w:t>ICCV- On the repeatability of the local reference frame for partial shape matching (Petrelli)</w:t>
      </w:r>
    </w:p>
    <w:p w:rsidR="00C77ABE" w:rsidRDefault="00C77ABE" w:rsidP="00C77ABE">
      <w:pPr>
        <w:pStyle w:val="1"/>
        <w:spacing w:before="312"/>
      </w:pPr>
      <w:r>
        <w:rPr>
          <w:rFonts w:hint="eastAsia"/>
        </w:rPr>
        <w:t>Local Surface Description</w:t>
      </w:r>
    </w:p>
    <w:p w:rsidR="002E0E7A" w:rsidRDefault="002E0E7A" w:rsidP="002E0E7A">
      <w:pPr>
        <w:pStyle w:val="2"/>
      </w:pPr>
      <w:r>
        <w:rPr>
          <w:rFonts w:hint="eastAsia"/>
        </w:rPr>
        <w:t>||Method||</w:t>
      </w:r>
    </w:p>
    <w:p w:rsidR="00F14427" w:rsidRDefault="00D8730E" w:rsidP="00D8730E">
      <w:pPr>
        <w:pStyle w:val="3"/>
      </w:pPr>
      <w:r>
        <w:rPr>
          <w:noProof/>
        </w:rPr>
        <w:lastRenderedPageBreak/>
        <w:drawing>
          <wp:inline distT="0" distB="0" distL="0" distR="0" wp14:anchorId="4BFF51C1" wp14:editId="19970478">
            <wp:extent cx="5274945" cy="274637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30E" w:rsidRDefault="00D8730E" w:rsidP="00D8730E">
      <w:pPr>
        <w:pStyle w:val="3"/>
      </w:pPr>
      <w:r>
        <w:rPr>
          <w:rFonts w:hint="eastAsia"/>
        </w:rPr>
        <w:t>Rotation around x axis</w:t>
      </w:r>
    </w:p>
    <w:p w:rsidR="00D8730E" w:rsidRDefault="002E0E7A" w:rsidP="00D8730E">
      <w:pPr>
        <w:pStyle w:val="5"/>
      </w:pPr>
      <w:r>
        <w:t>M</w:t>
      </w:r>
      <w:r>
        <w:rPr>
          <w:rFonts w:hint="eastAsia"/>
        </w:rPr>
        <w:t>ulti-</w:t>
      </w:r>
      <w:r>
        <w:t>viewpoint</w:t>
      </w:r>
    </w:p>
    <w:p w:rsidR="00D8730E" w:rsidRDefault="00D8730E" w:rsidP="00D8730E">
      <w:pPr>
        <w:pStyle w:val="3"/>
      </w:pPr>
      <w:r>
        <w:t>Projected to xy,xz,yz plane</w:t>
      </w:r>
      <w:r w:rsidR="00563CC4">
        <w:t xml:space="preserve"> (distribution matrix) and normalization</w:t>
      </w:r>
    </w:p>
    <w:p w:rsidR="00D8730E" w:rsidRDefault="00D8730E" w:rsidP="002F6128">
      <w:pPr>
        <w:pStyle w:val="5"/>
      </w:pPr>
      <w:r>
        <w:t>2D projections clearly preserve a certain amount of unique 3D geometric information of the local surface from that particular viewpoint</w:t>
      </w:r>
    </w:p>
    <w:p w:rsidR="00D8730E" w:rsidRDefault="00563CC4" w:rsidP="002F6128">
      <w:pPr>
        <w:pStyle w:val="5"/>
      </w:pPr>
      <w:r>
        <w:t>Concise and efficient</w:t>
      </w:r>
    </w:p>
    <w:p w:rsidR="00563CC4" w:rsidRDefault="00563CC4" w:rsidP="002F6128">
      <w:pPr>
        <w:pStyle w:val="5"/>
      </w:pPr>
      <w:r>
        <w:t>Normalization to achieve invariance to variations in mesh resolution</w:t>
      </w:r>
    </w:p>
    <w:p w:rsidR="00D8730E" w:rsidRDefault="00D8730E" w:rsidP="00D8730E">
      <w:pPr>
        <w:pStyle w:val="3"/>
      </w:pPr>
      <w:r>
        <w:t>Use central moment and Shannon entropy to encode</w:t>
      </w:r>
    </w:p>
    <w:p w:rsidR="00563CC4" w:rsidRDefault="00563CC4" w:rsidP="00563CC4">
      <w:pPr>
        <w:pStyle w:val="5"/>
      </w:pPr>
      <w:r>
        <w:rPr>
          <w:rFonts w:hint="eastAsia"/>
        </w:rPr>
        <w:t>Central moment</w:t>
      </w:r>
    </w:p>
    <w:p w:rsidR="00563CC4" w:rsidRDefault="00563CC4" w:rsidP="00563CC4">
      <w:pPr>
        <w:pStyle w:val="8"/>
      </w:pPr>
      <w:r>
        <w:t>62--</w:t>
      </w:r>
      <w:r w:rsidRPr="00563CC4">
        <w:t>Visual pattern recognition by moment invariants</w:t>
      </w:r>
      <w:r>
        <w:t xml:space="preserve"> (Hu</w:t>
      </w:r>
      <w:r>
        <w:rPr>
          <w:rFonts w:hint="eastAsia"/>
        </w:rPr>
        <w:t>)</w:t>
      </w:r>
    </w:p>
    <w:p w:rsidR="00563CC4" w:rsidRDefault="00563CC4" w:rsidP="002F6128">
      <w:pPr>
        <w:pStyle w:val="8"/>
      </w:pPr>
      <w:r>
        <w:t xml:space="preserve">00-CVIU-The first absolute central moment in low-level image processing </w:t>
      </w:r>
      <w:r>
        <w:rPr>
          <w:rFonts w:hint="eastAsia"/>
        </w:rPr>
        <w:t>(Demi)</w:t>
      </w:r>
    </w:p>
    <w:p w:rsidR="00563CC4" w:rsidRPr="00563CC4" w:rsidRDefault="002F6128" w:rsidP="00563CC4">
      <w:pPr>
        <w:pStyle w:val="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</m:e>
                </m:d>
              </m:e>
            </m:nary>
          </m:e>
        </m:nary>
      </m:oMath>
    </w:p>
    <w:p w:rsidR="00563CC4" w:rsidRDefault="00563CC4" w:rsidP="00563CC4">
      <w:pPr>
        <w:pStyle w:val="9"/>
      </w:pPr>
      <m:oMath>
        <m:r>
          <w:rPr>
            <w:rFonts w:ascii="Cambria Math" w:hAnsi="Cambria Math"/>
          </w:rPr>
          <m:t>where</m:t>
        </m:r>
        <m:r>
          <m:rPr>
            <m:sty m:val="p"/>
          </m:rP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nary>
          </m:e>
        </m:nary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</w:p>
    <w:p w:rsidR="00563CC4" w:rsidRDefault="00563CC4" w:rsidP="00563CC4">
      <w:pPr>
        <w:pStyle w:val="7"/>
      </w:pPr>
      <w:r w:rsidRPr="00563CC4">
        <w:t>Mathematical simplicity and rich descriptiveness</w:t>
      </w:r>
    </w:p>
    <w:p w:rsidR="00563CC4" w:rsidRDefault="00563CC4" w:rsidP="00563CC4">
      <w:pPr>
        <w:pStyle w:val="5"/>
      </w:pPr>
      <w:r>
        <w:rPr>
          <w:rFonts w:hint="eastAsia"/>
        </w:rPr>
        <w:t>S</w:t>
      </w:r>
      <w:r>
        <w:t xml:space="preserve">hannon entropy </w:t>
      </w:r>
    </w:p>
    <w:p w:rsidR="00563CC4" w:rsidRDefault="00563CC4" w:rsidP="00563CC4">
      <w:pPr>
        <w:pStyle w:val="7"/>
      </w:pPr>
      <m:oMath>
        <m:r>
          <w:rPr>
            <w:rFonts w:ascii="Cambria Math" w:hAnsi="Cambria Math"/>
          </w:rPr>
          <m:t>e=-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D(</m:t>
                </m:r>
                <m:r>
                  <w:rPr>
                    <w:rFonts w:ascii="Cambria Math" w:hAnsi="Cambria Math"/>
                  </w:rPr>
                  <m:t>i,j)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</w:p>
    <w:p w:rsidR="00563CC4" w:rsidRDefault="00563CC4" w:rsidP="002F6128">
      <w:pPr>
        <w:pStyle w:val="7"/>
      </w:pPr>
      <w:r>
        <w:t>Strong power to measure the information contained in a probability distribution</w:t>
      </w:r>
    </w:p>
    <w:p w:rsidR="00563CC4" w:rsidRPr="00563CC4" w:rsidRDefault="00563CC4" w:rsidP="002F6128">
      <w:pPr>
        <w:pStyle w:val="5"/>
      </w:pPr>
      <w:r>
        <w:t>Achieve computational and storage efficiency</w:t>
      </w:r>
    </w:p>
    <w:p w:rsidR="00D8730E" w:rsidRDefault="00D8730E" w:rsidP="00D8730E">
      <w:pPr>
        <w:pStyle w:val="3"/>
      </w:pPr>
      <w:r>
        <w:t>Concatenate the sub-features of all the rotations into a vector</w:t>
      </w:r>
    </w:p>
    <w:p w:rsidR="00563CC4" w:rsidRDefault="002E0E7A" w:rsidP="002E0E7A">
      <w:pPr>
        <w:pStyle w:val="2"/>
      </w:pPr>
      <w:r>
        <w:rPr>
          <w:rFonts w:hint="eastAsia"/>
        </w:rPr>
        <w:t>||Related work||</w:t>
      </w:r>
    </w:p>
    <w:p w:rsidR="002E0E7A" w:rsidRDefault="002E0E7A" w:rsidP="002E0E7A">
      <w:pPr>
        <w:pStyle w:val="3"/>
      </w:pPr>
      <w:r>
        <w:t>V</w:t>
      </w:r>
      <w:r>
        <w:rPr>
          <w:rFonts w:hint="eastAsia"/>
        </w:rPr>
        <w:t>iew-based method</w:t>
      </w:r>
    </w:p>
    <w:p w:rsidR="002E0E7A" w:rsidRDefault="002E0E7A" w:rsidP="002E0E7A">
      <w:pPr>
        <w:pStyle w:val="6"/>
      </w:pPr>
      <w:r>
        <w:rPr>
          <w:rFonts w:hint="eastAsia"/>
        </w:rPr>
        <w:t>06--</w:t>
      </w:r>
      <w:r>
        <w:t>Towards stable and salient multi-view representation of 3D shapes (Yamauchi)</w:t>
      </w:r>
    </w:p>
    <w:p w:rsidR="002E0E7A" w:rsidRDefault="002E0E7A" w:rsidP="002E0E7A">
      <w:pPr>
        <w:pStyle w:val="6"/>
      </w:pPr>
      <w:r>
        <w:t>08--Salient local visual features for shape-based 3D model retrieval (Ohbuchi)</w:t>
      </w:r>
    </w:p>
    <w:p w:rsidR="002E0E7A" w:rsidRDefault="002E0E7A" w:rsidP="002F6128">
      <w:pPr>
        <w:pStyle w:val="6"/>
      </w:pPr>
      <w:r>
        <w:rPr>
          <w:rFonts w:hint="eastAsia"/>
        </w:rPr>
        <w:t>10-</w:t>
      </w:r>
      <w:r>
        <w:t>-3D object retrieval using salient views (Atmosukarto and Shapiro)</w:t>
      </w:r>
    </w:p>
    <w:p w:rsidR="002E0E7A" w:rsidRDefault="002E0E7A" w:rsidP="002E0E7A">
      <w:pPr>
        <w:pStyle w:val="5"/>
      </w:pPr>
      <w:r>
        <w:t>O</w:t>
      </w:r>
      <w:r>
        <w:rPr>
          <w:rFonts w:hint="eastAsia"/>
        </w:rPr>
        <w:t xml:space="preserve">riginate </w:t>
      </w:r>
      <w:r>
        <w:t>from the 3D shape retrieval</w:t>
      </w:r>
    </w:p>
    <w:p w:rsidR="002E0E7A" w:rsidRDefault="002E0E7A" w:rsidP="002E0E7A">
      <w:pPr>
        <w:pStyle w:val="5"/>
      </w:pPr>
      <w:r>
        <w:t>Sensitive to occlusion and clutter</w:t>
      </w:r>
    </w:p>
    <w:p w:rsidR="002E0E7A" w:rsidRDefault="002E0E7A" w:rsidP="002E0E7A">
      <w:pPr>
        <w:pStyle w:val="3"/>
      </w:pPr>
      <w:r>
        <w:t xml:space="preserve">Compare with </w:t>
      </w:r>
      <w:r>
        <w:rPr>
          <w:rFonts w:hint="eastAsia"/>
        </w:rPr>
        <w:t>Spin Image</w:t>
      </w:r>
      <w:r>
        <w:t xml:space="preserve"> and Snapshot</w:t>
      </w:r>
    </w:p>
    <w:p w:rsidR="002E0E7A" w:rsidRPr="002E0E7A" w:rsidRDefault="002E0E7A" w:rsidP="002E0E7A">
      <w:pPr>
        <w:pStyle w:val="6"/>
      </w:pPr>
      <w:r w:rsidRPr="002E0E7A">
        <w:t>99-PAMI-Using spin images for efficient object recognition in cluttered 3D scenes (Johnson)</w:t>
      </w:r>
    </w:p>
    <w:p w:rsidR="002E0E7A" w:rsidRDefault="002E0E7A" w:rsidP="002F6128">
      <w:pPr>
        <w:pStyle w:val="6"/>
      </w:pPr>
      <w:r>
        <w:t>07-PAMI-Snapshots:A novel local surface descriptor and matching algorithm for robust 3D surface alignment (Malassiotis and Strintzis)</w:t>
      </w:r>
    </w:p>
    <w:p w:rsidR="002E0E7A" w:rsidRDefault="002E0E7A" w:rsidP="002E0E7A">
      <w:pPr>
        <w:pStyle w:val="5"/>
      </w:pPr>
      <w:r>
        <w:t>Single view -&gt; multi view</w:t>
      </w:r>
    </w:p>
    <w:p w:rsidR="002E0E7A" w:rsidRDefault="002E0E7A" w:rsidP="002E0E7A">
      <w:pPr>
        <w:pStyle w:val="5"/>
      </w:pPr>
      <w:r>
        <w:t>Spin image discard cylindrical angular information and snapshot is prone to rotation -&gt;unique LRF</w:t>
      </w:r>
    </w:p>
    <w:p w:rsidR="002E0E7A" w:rsidRDefault="002E0E7A" w:rsidP="002E0E7A">
      <w:pPr>
        <w:pStyle w:val="5"/>
      </w:pPr>
      <w:r>
        <w:t>More compact</w:t>
      </w:r>
    </w:p>
    <w:p w:rsidR="002E0E7A" w:rsidRDefault="002E0E7A" w:rsidP="002E0E7A">
      <w:pPr>
        <w:pStyle w:val="2"/>
      </w:pPr>
      <w:r>
        <w:rPr>
          <w:rFonts w:hint="eastAsia"/>
        </w:rPr>
        <w:t>||Evaluation</w:t>
      </w:r>
      <w:r>
        <w:t xml:space="preserve"> – 1 –precision curve</w:t>
      </w:r>
      <w:r>
        <w:rPr>
          <w:rFonts w:hint="eastAsia"/>
        </w:rPr>
        <w:t>||</w:t>
      </w:r>
    </w:p>
    <w:p w:rsidR="002E0E7A" w:rsidRDefault="002E0E7A" w:rsidP="002E0E7A">
      <w:pPr>
        <w:pStyle w:val="3"/>
      </w:pPr>
      <w:r w:rsidRPr="002E0E7A">
        <w:t>Given a scene, a model and the ground truth transformation</w:t>
      </w:r>
    </w:p>
    <w:p w:rsidR="002E0E7A" w:rsidRDefault="002E0E7A" w:rsidP="002F6128">
      <w:pPr>
        <w:pStyle w:val="3"/>
      </w:pPr>
      <w:r>
        <w:t>A scene feature is matched against all model features to find the closest feature</w:t>
      </w:r>
    </w:p>
    <w:p w:rsidR="002E0E7A" w:rsidRDefault="002E0E7A" w:rsidP="002F6128">
      <w:pPr>
        <w:pStyle w:val="3"/>
      </w:pPr>
      <w:r>
        <w:t xml:space="preserve">The ratio between the smallest distance and the second smallest one is less than a </w:t>
      </w:r>
      <w:r w:rsidRPr="003F55EB">
        <w:rPr>
          <w:b/>
        </w:rPr>
        <w:t>threshold</w:t>
      </w:r>
      <w:r>
        <w:t>, then the scene feature and the closest model feature are considered a match</w:t>
      </w:r>
    </w:p>
    <w:p w:rsidR="002E0E7A" w:rsidRDefault="002E0E7A" w:rsidP="002F6128">
      <w:pPr>
        <w:pStyle w:val="3"/>
      </w:pPr>
      <w:r>
        <w:t>a match is considered a true positive only if the distance between the physical locations of the two features is sufficiently small</w:t>
      </w:r>
    </w:p>
    <w:p w:rsidR="002E0E7A" w:rsidRDefault="003F55EB" w:rsidP="002F6128">
      <w:pPr>
        <w:pStyle w:val="3"/>
      </w:pPr>
      <m:oMath>
        <m:r>
          <w:rPr>
            <w:rFonts w:ascii="Cambria Math" w:hAnsi="Cambria Math"/>
          </w:rPr>
          <m:t>recal=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the number of true positives</m:t>
            </m:r>
          </m:num>
          <m:den>
            <m:r>
              <w:rPr>
                <w:rFonts w:ascii="Cambria Math" w:hAnsi="Cambria Math"/>
              </w:rPr>
              <m:t>total number of positives</m:t>
            </m:r>
          </m:den>
        </m:f>
        <m:r>
          <w:rPr>
            <w:rFonts w:ascii="Cambria Math" w:hAnsi="Cambria Math"/>
          </w:rPr>
          <m:t>;1-precision=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the number of false positive</m:t>
            </m:r>
          </m:num>
          <m:den>
            <m:r>
              <w:rPr>
                <w:rFonts w:ascii="Cambria Math" w:hAnsi="Cambria Math"/>
              </w:rPr>
              <m:t>total number ofmathces</m:t>
            </m:r>
          </m:den>
        </m:f>
      </m:oMath>
    </w:p>
    <w:p w:rsidR="003F55EB" w:rsidRDefault="003F55EB" w:rsidP="003F55EB">
      <w:pPr>
        <w:pStyle w:val="2"/>
      </w:pPr>
      <w:r>
        <w:rPr>
          <w:rFonts w:hint="eastAsia"/>
        </w:rPr>
        <w:t>||Detail||</w:t>
      </w:r>
    </w:p>
    <w:p w:rsidR="003F55EB" w:rsidRDefault="003F55EB" w:rsidP="003F55EB">
      <w:pPr>
        <w:pStyle w:val="3"/>
      </w:pPr>
      <w:r w:rsidRPr="003F55EB">
        <w:t>The Combination of Statistics</w:t>
      </w:r>
    </w:p>
    <w:p w:rsidR="003F55EB" w:rsidRDefault="003F55EB" w:rsidP="003F55EB">
      <w:pPr>
        <w:pStyle w:val="3"/>
      </w:pPr>
      <w:r w:rsidRPr="003F55EB">
        <w:t>The Number of Partition Bins</w:t>
      </w:r>
    </w:p>
    <w:p w:rsidR="003F55EB" w:rsidRDefault="003F55EB" w:rsidP="003F55EB">
      <w:pPr>
        <w:pStyle w:val="3"/>
      </w:pPr>
      <w:r w:rsidRPr="003F55EB">
        <w:t>The Numbers of Rotations</w:t>
      </w:r>
    </w:p>
    <w:p w:rsidR="003F55EB" w:rsidRDefault="003F55EB" w:rsidP="003F55EB">
      <w:pPr>
        <w:pStyle w:val="3"/>
      </w:pPr>
      <w:r>
        <w:t>The Support Radius</w:t>
      </w:r>
    </w:p>
    <w:p w:rsidR="003F55EB" w:rsidRDefault="003F55EB" w:rsidP="003F55EB">
      <w:pPr>
        <w:pStyle w:val="2"/>
      </w:pPr>
      <w:r>
        <w:rPr>
          <w:rFonts w:hint="eastAsia"/>
        </w:rPr>
        <w:t>||Experiment||</w:t>
      </w:r>
    </w:p>
    <w:p w:rsidR="003F55EB" w:rsidRDefault="003F55EB" w:rsidP="003F55EB">
      <w:pPr>
        <w:pStyle w:val="3"/>
      </w:pPr>
      <w:r>
        <w:t>…</w:t>
      </w:r>
    </w:p>
    <w:p w:rsidR="003F55EB" w:rsidRDefault="003F55EB" w:rsidP="003F55EB">
      <w:pPr>
        <w:pStyle w:val="1"/>
        <w:spacing w:before="312"/>
      </w:pPr>
      <w:r>
        <w:rPr>
          <w:rFonts w:hint="eastAsia"/>
        </w:rPr>
        <w:t>3D Object Recognition Algorithm</w:t>
      </w:r>
    </w:p>
    <w:p w:rsidR="003F55EB" w:rsidRDefault="003F55EB" w:rsidP="003F55EB">
      <w:pPr>
        <w:pStyle w:val="3"/>
      </w:pPr>
      <w:r>
        <w:rPr>
          <w:noProof/>
        </w:rPr>
        <w:drawing>
          <wp:inline distT="0" distB="0" distL="0" distR="0" wp14:anchorId="681CEAED" wp14:editId="24CA99B4">
            <wp:extent cx="5274945" cy="284035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5EB" w:rsidRDefault="003F55EB" w:rsidP="003F55EB">
      <w:pPr>
        <w:pStyle w:val="3"/>
      </w:pPr>
      <w:r>
        <w:rPr>
          <w:rFonts w:hint="eastAsia"/>
        </w:rPr>
        <w:t xml:space="preserve">Model </w:t>
      </w:r>
      <w:r>
        <w:t>representation</w:t>
      </w:r>
    </w:p>
    <w:p w:rsidR="003F55EB" w:rsidRDefault="003F55EB" w:rsidP="003F55EB">
      <w:pPr>
        <w:pStyle w:val="5"/>
      </w:pPr>
      <w:r>
        <w:rPr>
          <w:rFonts w:hint="eastAsia"/>
        </w:rPr>
        <w:t xml:space="preserve">Given a model </w:t>
      </w:r>
      <m:oMath>
        <m:r>
          <m:rPr>
            <m:scr m:val="script"/>
          </m:rPr>
          <w:rPr>
            <w:rFonts w:ascii="Cambria Math" w:hAnsi="Cambria Math"/>
          </w:rPr>
          <m:t>M</m:t>
        </m:r>
      </m:oMath>
    </w:p>
    <w:p w:rsidR="003F55EB" w:rsidRPr="003F55EB" w:rsidRDefault="002F6128" w:rsidP="003F55EB">
      <w:pPr>
        <w:pStyle w:val="5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F55EB">
        <w:rPr>
          <w:rFonts w:hint="eastAsia"/>
          <w:i/>
        </w:rPr>
        <w:t xml:space="preserve"> </w:t>
      </w:r>
      <w:r w:rsidR="003F55EB">
        <w:t>seed points are evenly selected from the model</w:t>
      </w:r>
    </w:p>
    <w:p w:rsidR="003F55EB" w:rsidRDefault="003F55EB" w:rsidP="003F55EB">
      <w:pPr>
        <w:pStyle w:val="5"/>
      </w:pPr>
      <w:r w:rsidRPr="003F55EB">
        <w:t>E</w:t>
      </w:r>
      <w:r>
        <w:t>nforce a resolution control strategy</w:t>
      </w:r>
    </w:p>
    <w:p w:rsidR="003F55EB" w:rsidRDefault="003F55EB" w:rsidP="002F6128">
      <w:pPr>
        <w:pStyle w:val="8"/>
      </w:pPr>
      <w:r>
        <w:rPr>
          <w:rFonts w:hint="eastAsia"/>
        </w:rPr>
        <w:t>09-</w:t>
      </w:r>
      <w:r w:rsidR="005B08F3">
        <w:t>ICCV workshop-</w:t>
      </w:r>
      <w:r>
        <w:t>Intrinsic shape signatures: A shape descriptor for 3D object recognition (</w:t>
      </w:r>
      <w:r>
        <w:rPr>
          <w:rFonts w:hint="eastAsia"/>
        </w:rPr>
        <w:t>Zhong</w:t>
      </w:r>
      <w:r>
        <w:t>)</w:t>
      </w:r>
    </w:p>
    <w:p w:rsidR="005B08F3" w:rsidRDefault="005B08F3" w:rsidP="005B08F3">
      <w:pPr>
        <w:pStyle w:val="5"/>
      </w:pPr>
      <w:r>
        <w:rPr>
          <w:rFonts w:hint="eastAsia"/>
        </w:rPr>
        <w:t xml:space="preserve">For each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 w:rsidRPr="005B08F3">
        <w:rPr>
          <w:rFonts w:hint="eastAsia"/>
        </w:rPr>
        <w:t>, cal</w:t>
      </w:r>
      <w:r>
        <w:t xml:space="preserve">culate LRF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  <w:b/>
        </w:rPr>
        <w:t xml:space="preserve"> </w:t>
      </w:r>
      <w:r w:rsidRPr="005B08F3">
        <w:rPr>
          <w:rFonts w:hint="eastAsia"/>
        </w:rPr>
        <w:t>and</w:t>
      </w:r>
      <w:r>
        <w:t xml:space="preserve"> descriptor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5B08F3" w:rsidRPr="005B08F3" w:rsidRDefault="005B08F3" w:rsidP="005B08F3">
      <w:pPr>
        <w:pStyle w:val="5"/>
      </w:pPr>
      <w:r>
        <w:rPr>
          <w:rFonts w:hint="eastAsia"/>
        </w:rPr>
        <w:t xml:space="preserve"> </w:t>
      </w:r>
      <w:r>
        <w:t>O</w:t>
      </w:r>
      <w:r>
        <w:rPr>
          <w:rFonts w:hint="eastAsia"/>
        </w:rPr>
        <w:t>ff</w:t>
      </w:r>
      <w:r>
        <w:t>l</w:t>
      </w:r>
      <w:r>
        <w:rPr>
          <w:rFonts w:hint="eastAsia"/>
        </w:rPr>
        <w:t xml:space="preserve">ine </w:t>
      </w:r>
      <w:r>
        <w:t>K-d tree for index</w:t>
      </w:r>
    </w:p>
    <w:p w:rsidR="003F55EB" w:rsidRDefault="003F55EB" w:rsidP="003F55EB">
      <w:pPr>
        <w:pStyle w:val="3"/>
      </w:pPr>
      <w:r>
        <w:lastRenderedPageBreak/>
        <w:t>Candidate model generation</w:t>
      </w:r>
    </w:p>
    <w:p w:rsidR="005B08F3" w:rsidRDefault="005B08F3" w:rsidP="005B08F3">
      <w:pPr>
        <w:pStyle w:val="5"/>
      </w:pPr>
      <w:r>
        <w:rPr>
          <w:rFonts w:hint="eastAsia"/>
        </w:rPr>
        <w:t xml:space="preserve">Input scene </w:t>
      </w:r>
      <m:oMath>
        <m:r>
          <m:rPr>
            <m:scr m:val="script"/>
            <m:sty m:val="p"/>
          </m:rPr>
          <w:rPr>
            <w:rFonts w:ascii="Cambria Math" w:hAnsi="Cambria Math"/>
          </w:rPr>
          <m:t>S</m:t>
        </m:r>
      </m:oMath>
    </w:p>
    <w:p w:rsidR="005B08F3" w:rsidRDefault="005B08F3" w:rsidP="005B08F3">
      <w:pPr>
        <w:pStyle w:val="5"/>
      </w:pPr>
      <m:oMath>
        <m:r>
          <m:rPr>
            <m:scr m:val="script"/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</w:t>
      </w:r>
      <w:r>
        <w:t xml:space="preserve">is decimated to a low resolution mesh </w:t>
      </w:r>
      <m:oMath>
        <m:r>
          <m:rPr>
            <m:scr m:val="script"/>
            <m:sty m:val="p"/>
          </m:rPr>
          <w:rPr>
            <w:rFonts w:ascii="Cambria Math" w:hAnsi="Cambria Math"/>
          </w:rPr>
          <m:t>S'</m:t>
        </m:r>
      </m:oMath>
      <w:r>
        <w:t xml:space="preserve">, the vertices of </w:t>
      </w:r>
      <m:oMath>
        <m:r>
          <m:rPr>
            <m:scr m:val="script"/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that are nearest to the vertices of </w:t>
      </w:r>
      <m:oMath>
        <m:r>
          <m:rPr>
            <m:scr m:val="script"/>
            <m:sty m:val="p"/>
          </m:rPr>
          <w:rPr>
            <w:rFonts w:ascii="Cambria Math" w:hAnsi="Cambria Math"/>
          </w:rPr>
          <m:t>S'</m:t>
        </m:r>
      </m:oMath>
      <w:r>
        <w:t xml:space="preserve"> are selected s seed points</w:t>
      </w:r>
    </w:p>
    <w:p w:rsidR="005B08F3" w:rsidRPr="005B08F3" w:rsidRDefault="005B08F3" w:rsidP="005B08F3">
      <w:pPr>
        <w:pStyle w:val="8"/>
      </w:pPr>
      <w:r w:rsidRPr="005B08F3">
        <w:t>06-PAMI-Three-dimensional model-based object recognition and segmentation in cluttered scenes (Mian)</w:t>
      </w:r>
    </w:p>
    <w:p w:rsidR="005B08F3" w:rsidRDefault="005B08F3" w:rsidP="005B08F3">
      <w:pPr>
        <w:pStyle w:val="5"/>
      </w:pPr>
      <w:r>
        <w:t>Enforce a resolution control strategy</w:t>
      </w:r>
    </w:p>
    <w:p w:rsidR="005B08F3" w:rsidRDefault="005B08F3" w:rsidP="005B08F3">
      <w:pPr>
        <w:pStyle w:val="8"/>
      </w:pPr>
      <w:r>
        <w:t>09-ICCV workshop-Intrinsic shape signatures: A shape descriptor for 3D object recognition (Zhong)</w:t>
      </w:r>
    </w:p>
    <w:p w:rsidR="005B08F3" w:rsidRPr="005B08F3" w:rsidRDefault="005B08F3" w:rsidP="005B08F3">
      <w:pPr>
        <w:pStyle w:val="7"/>
      </w:pPr>
      <w:r w:rsidRPr="005B08F3">
        <w:t>prune out redundant seed points</w:t>
      </w:r>
    </w:p>
    <w:p w:rsidR="005B08F3" w:rsidRDefault="005B08F3" w:rsidP="005B08F3">
      <w:pPr>
        <w:pStyle w:val="5"/>
      </w:pPr>
      <w:r>
        <w:t>A</w:t>
      </w:r>
      <w:r>
        <w:rPr>
          <w:rFonts w:hint="eastAsia"/>
        </w:rPr>
        <w:t xml:space="preserve">pply </w:t>
      </w:r>
      <w:r>
        <w:t>a boundary checking strategy</w:t>
      </w:r>
    </w:p>
    <w:p w:rsidR="005B08F3" w:rsidRPr="005B08F3" w:rsidRDefault="005B08F3" w:rsidP="005B08F3">
      <w:pPr>
        <w:pStyle w:val="8"/>
      </w:pPr>
      <w:r w:rsidRPr="005B08F3">
        <w:t>10-IJCV-On the repeatability and quality of keypoints for local feature-based 3D object retrieval from cluttered scenes (Mian)</w:t>
      </w:r>
    </w:p>
    <w:p w:rsidR="005B08F3" w:rsidRDefault="005B08F3" w:rsidP="002F6128">
      <w:pPr>
        <w:pStyle w:val="7"/>
      </w:pPr>
      <w:r>
        <w:t>Eliminate the boundary points of the range image</w:t>
      </w:r>
    </w:p>
    <w:p w:rsidR="005B08F3" w:rsidRDefault="005B08F3" w:rsidP="002F6128">
      <w:pPr>
        <w:pStyle w:val="5"/>
      </w:pPr>
      <w:r>
        <w:t xml:space="preserve">Impose a constraint on the ratios of the eigenvalues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</m:oMath>
      <w:r>
        <w:rPr>
          <w:rFonts w:hint="eastAsia"/>
        </w:rPr>
        <w:t xml:space="preserve"> </w:t>
      </w:r>
      <w:r>
        <w:t>to exclude seed points with symmetrical local surfaces</w:t>
      </w:r>
    </w:p>
    <w:p w:rsidR="00D54E54" w:rsidRDefault="00D54E54" w:rsidP="00D54E54">
      <w:pPr>
        <w:pStyle w:val="7"/>
      </w:pPr>
      <w:r>
        <w:rPr>
          <w:rFonts w:hint="eastAsia"/>
        </w:rPr>
        <w:t xml:space="preserve">Why only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??</w:t>
      </w:r>
    </w:p>
    <w:p w:rsidR="00D54E54" w:rsidRDefault="00D54E54" w:rsidP="00D54E54">
      <w:pPr>
        <w:pStyle w:val="5"/>
      </w:pPr>
      <w:r>
        <w:rPr>
          <w:rFonts w:hint="eastAsia"/>
        </w:rPr>
        <w:t>Every features are matched all model features using k-d tree</w:t>
      </w:r>
    </w:p>
    <w:p w:rsidR="00D54E54" w:rsidRDefault="00D54E54" w:rsidP="00D54E54">
      <w:pPr>
        <w:pStyle w:val="7"/>
      </w:pPr>
      <w:r>
        <w:t>R</w:t>
      </w:r>
      <w:r>
        <w:rPr>
          <w:rFonts w:hint="eastAsia"/>
        </w:rPr>
        <w:t xml:space="preserve">atio </w:t>
      </w:r>
      <w:r>
        <w:t xml:space="preserve">strategy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</w:p>
    <w:p w:rsidR="00D54E54" w:rsidRDefault="00D54E54" w:rsidP="002F6128">
      <w:pPr>
        <w:pStyle w:val="5"/>
      </w:pPr>
      <w:r>
        <w:t>Each feature correspondence votes for a model</w:t>
      </w:r>
    </w:p>
    <w:p w:rsidR="00D54E54" w:rsidRDefault="00D54E54" w:rsidP="00D54E54">
      <w:pPr>
        <w:pStyle w:val="5"/>
      </w:pPr>
      <w:r w:rsidRPr="00D54E54">
        <w:t>These models which have received votes from feature correspondences are considered candidate models</w:t>
      </w:r>
      <w:r>
        <w:t xml:space="preserve"> and ranked</w:t>
      </w:r>
    </w:p>
    <w:p w:rsidR="003F55EB" w:rsidRDefault="003F55EB" w:rsidP="003F55EB">
      <w:pPr>
        <w:pStyle w:val="3"/>
      </w:pPr>
      <w:r>
        <w:t>Transformation hypothesis generation</w:t>
      </w:r>
    </w:p>
    <w:p w:rsidR="00DC52D2" w:rsidRDefault="00F84A0F" w:rsidP="00DC52D2">
      <w:pPr>
        <w:pStyle w:val="5"/>
      </w:pPr>
      <w:r>
        <w:rPr>
          <w:rFonts w:hint="eastAsia"/>
        </w:rPr>
        <w:t>A rigid transformation is calculated by the LRF for each feature correspondence</w:t>
      </w:r>
    </w:p>
    <w:p w:rsidR="00F84A0F" w:rsidRDefault="00F84A0F" w:rsidP="00F84A0F">
      <w:pPr>
        <w:pStyle w:val="7"/>
      </w:pPr>
      <w:r>
        <w:rPr>
          <w:rFonts w:hint="eastAsia"/>
        </w:rPr>
        <w:t xml:space="preserve">Given a scene feature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>
        <w:rPr>
          <w:b/>
        </w:rPr>
        <w:t xml:space="preserve"> </w:t>
      </w:r>
      <w:r w:rsidRPr="00F84A0F">
        <w:t xml:space="preserve">and </w:t>
      </w:r>
      <w:r>
        <w:t xml:space="preserve">LRF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>
        <w:t xml:space="preserve">, A corresponding model feature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  <w:b/>
        </w:rPr>
        <w:t xml:space="preserve"> </w:t>
      </w:r>
      <w:r w:rsidRPr="00F84A0F">
        <w:rPr>
          <w:rFonts w:hint="eastAsia"/>
        </w:rPr>
        <w:t>and</w:t>
      </w:r>
      <w:r>
        <w:t xml:space="preserve"> LRF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>
        <w:t>, the transformation is calculated by:</w:t>
      </w:r>
    </w:p>
    <w:p w:rsidR="00F84A0F" w:rsidRPr="00F84A0F" w:rsidRDefault="00F84A0F" w:rsidP="00F84A0F">
      <w:pPr>
        <w:pStyle w:val="7"/>
        <w:numPr>
          <w:ilvl w:val="0"/>
          <w:numId w:val="0"/>
        </w:numPr>
        <w:ind w:left="1588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R=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;  t=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R</m:t>
          </m:r>
        </m:oMath>
      </m:oMathPara>
    </w:p>
    <w:p w:rsidR="00F84A0F" w:rsidRPr="00F84A0F" w:rsidRDefault="00F84A0F" w:rsidP="002F6128">
      <w:pPr>
        <w:pStyle w:val="9"/>
      </w:pPr>
      <w:r>
        <w:rPr>
          <w:rFonts w:hint="eastAsia"/>
        </w:rPr>
        <w:t xml:space="preserve">Compared with the existing </w:t>
      </w:r>
      <w:r>
        <w:t>algorithms (</w:t>
      </w:r>
      <w:r>
        <w:rPr>
          <w:rFonts w:hint="eastAsia"/>
        </w:rPr>
        <w:t xml:space="preserve">splash, point signature and spin image), </w:t>
      </w:r>
      <w:r>
        <w:t>eliminates the combinatorial explosion of feature correspondences and improves the reliability of the estimated transformation</w:t>
      </w:r>
    </w:p>
    <w:p w:rsidR="00F84A0F" w:rsidRPr="004E3412" w:rsidRDefault="00F84A0F" w:rsidP="00F84A0F">
      <w:pPr>
        <w:pStyle w:val="7"/>
      </w:pPr>
      <w:r>
        <w:t>V</w:t>
      </w:r>
      <w:r w:rsidRPr="00F84A0F">
        <w:t>ectorize</w:t>
      </w:r>
      <w:r>
        <w:t xml:space="preserve"> </w:t>
      </w:r>
      <w:r>
        <w:rPr>
          <w:rFonts w:hint="eastAsia"/>
        </w:rPr>
        <w:t>the</w:t>
      </w:r>
      <w:r>
        <w:t xml:space="preserve"> plausible transformations </w:t>
      </w:r>
      <m:oMath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</w:p>
    <w:p w:rsidR="004E3412" w:rsidRDefault="002F6128" w:rsidP="004E3412">
      <w:pPr>
        <w:pStyle w:val="9"/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4E3412">
        <w:rPr>
          <w:rFonts w:hint="eastAsia"/>
          <w:b/>
          <w:i/>
        </w:rPr>
        <w:t xml:space="preserve"> </w:t>
      </w:r>
      <w:r w:rsidR="004E3412" w:rsidRPr="004E3412">
        <w:t>is</w:t>
      </w:r>
      <w:r w:rsidR="004E3412">
        <w:t xml:space="preserve"> converted into three Euler angles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p w:rsidR="004E3412" w:rsidRPr="004E3412" w:rsidRDefault="004E3412" w:rsidP="004E3412">
      <w:pPr>
        <w:pStyle w:val="9"/>
      </w:pPr>
      <w:r>
        <w:t>K</w:t>
      </w:r>
      <w:r>
        <w:rPr>
          <w:rFonts w:hint="eastAsia"/>
        </w:rPr>
        <w:t xml:space="preserve">eep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p w:rsidR="004E3412" w:rsidRPr="004E3412" w:rsidRDefault="004E3412" w:rsidP="004E3412">
      <w:pPr>
        <w:pStyle w:val="7"/>
      </w:pPr>
      <w:r>
        <w:rPr>
          <w:rFonts w:hint="eastAsia"/>
        </w:rPr>
        <w:t xml:space="preserve">Grouped the </w:t>
      </w:r>
      <w:r>
        <w:t>similar</w:t>
      </w:r>
      <w:r>
        <w:rPr>
          <w:rFonts w:hint="eastAsia"/>
        </w:rPr>
        <w:t xml:space="preserve"> </w:t>
      </w:r>
      <w:r>
        <w:t xml:space="preserve">transformation into cluster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 for each transformation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</w:p>
    <w:p w:rsidR="004E3412" w:rsidRDefault="004E3412" w:rsidP="004E3412">
      <w:pPr>
        <w:pStyle w:val="9"/>
      </w:pPr>
      <w:r>
        <w:t>W</w:t>
      </w:r>
      <w:r>
        <w:rPr>
          <w:rFonts w:hint="eastAsia"/>
        </w:rPr>
        <w:t xml:space="preserve">ith </w:t>
      </w:r>
      <w:r>
        <w:t xml:space="preserve">distances from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b/>
        </w:rPr>
        <w:t xml:space="preserve"> </w:t>
      </w:r>
      <w:r w:rsidRPr="004E3412">
        <w:rPr>
          <w:rFonts w:hint="eastAsia"/>
        </w:rPr>
        <w:t>le</w:t>
      </w:r>
      <w:r>
        <w:t xml:space="preserve">ss than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044E2F">
        <w:rPr>
          <w:rFonts w:hint="eastAsia"/>
        </w:rPr>
        <w:t xml:space="preserve"> (set to 0.2)</w:t>
      </w:r>
    </w:p>
    <w:p w:rsidR="004E3412" w:rsidRDefault="004E3412" w:rsidP="004E3412">
      <w:pPr>
        <w:pStyle w:val="9"/>
      </w:pPr>
      <w:r>
        <w:rPr>
          <w:rFonts w:hint="eastAsia"/>
        </w:rPr>
        <w:t xml:space="preserve">With distances from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  <w:b/>
        </w:rPr>
        <w:t xml:space="preserve"> </w:t>
      </w:r>
      <w:r>
        <w:rPr>
          <w:rFonts w:hint="eastAsia"/>
        </w:rPr>
        <w:t>less</w:t>
      </w:r>
      <w:r>
        <w:t xml:space="preserve">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44E2F">
        <w:rPr>
          <w:rFonts w:hint="eastAsia"/>
        </w:rPr>
        <w:t xml:space="preserve">  (set to 30mr)</w:t>
      </w:r>
    </w:p>
    <w:p w:rsidR="004E3412" w:rsidRDefault="00044E2F" w:rsidP="004E3412">
      <w:pPr>
        <w:pStyle w:val="7"/>
      </w:pPr>
      <w:r>
        <w:t>Calculate the confidence score</w:t>
      </w:r>
    </w:p>
    <w:p w:rsidR="00044E2F" w:rsidRDefault="002F6128" w:rsidP="00044E2F">
      <w:pPr>
        <w:pStyle w:val="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:rsidR="00044E2F" w:rsidRDefault="00C559BB" w:rsidP="00044E2F">
      <w:pPr>
        <w:pStyle w:val="9"/>
      </w:pPr>
      <w:r w:rsidRPr="00044E2F">
        <w:t>Where</w:t>
      </w:r>
      <w:r w:rsidR="00044E2F" w:rsidRPr="00044E2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</w:t>
      </w:r>
      <w:r w:rsidR="00044E2F" w:rsidRPr="00044E2F">
        <w:t>is the number of correspondence,</w:t>
      </w:r>
      <w:r>
        <w:t xml:space="preserve"> </w:t>
      </w:r>
      <w:r w:rsidR="00044E2F" w:rsidRPr="00044E2F">
        <w:t xml:space="preserve">and </w:t>
      </w:r>
      <w:r w:rsidRPr="00C559BB">
        <w:rPr>
          <w:i/>
        </w:rPr>
        <w:t>d</w:t>
      </w:r>
      <w:r w:rsidR="00044E2F" w:rsidRPr="00044E2F">
        <w:t xml:space="preserve"> is the average </w:t>
      </w:r>
      <w:r>
        <w:t>distance</w:t>
      </w:r>
    </w:p>
    <w:p w:rsidR="00C559BB" w:rsidRDefault="00C559BB" w:rsidP="00C559BB">
      <w:pPr>
        <w:pStyle w:val="7"/>
      </w:pPr>
      <w:r>
        <w:rPr>
          <w:rFonts w:hint="eastAsia"/>
        </w:rPr>
        <w:t>Sort by score, and prune out the ones smaller than half the maximum</w:t>
      </w:r>
      <w:r>
        <w:t xml:space="preserve"> </w:t>
      </w:r>
    </w:p>
    <w:p w:rsidR="00044E2F" w:rsidRPr="00C559BB" w:rsidRDefault="00C559BB" w:rsidP="00C559BB">
      <w:pPr>
        <w:pStyle w:val="7"/>
        <w:rPr>
          <w:rFonts w:asciiTheme="majorHAnsi" w:eastAsiaTheme="majorEastAsia" w:hAnsiTheme="majorHAnsi" w:cstheme="majorBidi"/>
        </w:rPr>
      </w:pPr>
      <w:r>
        <w:t xml:space="preserve">Starting from the highest scored one and discarding the nearby clusters (with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</w:p>
    <w:p w:rsidR="00C559BB" w:rsidRPr="00044E2F" w:rsidRDefault="00C559BB" w:rsidP="00C559BB">
      <w:pPr>
        <w:pStyle w:val="7"/>
        <w:rPr>
          <w:rFonts w:asciiTheme="majorHAnsi" w:eastAsiaTheme="majorEastAsia" w:hAnsiTheme="majorHAnsi" w:cstheme="majorBidi"/>
        </w:rPr>
      </w:pPr>
      <w:r>
        <w:t>The remaining clusters are considered as Hypothesis</w:t>
      </w:r>
    </w:p>
    <w:p w:rsidR="003F55EB" w:rsidRDefault="003F55EB" w:rsidP="003F55EB">
      <w:pPr>
        <w:pStyle w:val="3"/>
      </w:pPr>
      <w:r>
        <w:t>Verification and segmentation</w:t>
      </w:r>
    </w:p>
    <w:p w:rsidR="00C559BB" w:rsidRPr="008A39E6" w:rsidRDefault="008A39E6" w:rsidP="00C559BB">
      <w:pPr>
        <w:pStyle w:val="5"/>
      </w:pPr>
      <w:r>
        <w:rPr>
          <w:rFonts w:hint="eastAsia"/>
        </w:rPr>
        <w:t xml:space="preserve">Given a </w:t>
      </w:r>
      <w:r>
        <w:t>scene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 S</m:t>
        </m:r>
      </m:oMath>
      <w:r>
        <w:rPr>
          <w:rFonts w:hint="eastAsia"/>
        </w:rPr>
        <w:t xml:space="preserve">, a </w:t>
      </w:r>
      <w:r>
        <w:t>candidate</w:t>
      </w:r>
      <w:r>
        <w:rPr>
          <w:rFonts w:hint="eastAsia"/>
        </w:rPr>
        <w:t xml:space="preserve"> </w:t>
      </w:r>
      <w:r>
        <w:t xml:space="preserve">model </w:t>
      </w:r>
      <m:oMath>
        <m:r>
          <m:rPr>
            <m:scr m:val="script"/>
            <m:sty m:val="p"/>
          </m:rP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and a hypothesis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</w:p>
    <w:p w:rsidR="008A39E6" w:rsidRDefault="008A39E6" w:rsidP="00C559BB">
      <w:pPr>
        <w:pStyle w:val="5"/>
      </w:pPr>
      <w:r w:rsidRPr="008A39E6">
        <w:t>The</w:t>
      </w:r>
      <w:r>
        <w:t xml:space="preserve"> transformation is further refined using the ICP algorithm, results in a residual error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:rsidR="008A39E6" w:rsidRPr="008A39E6" w:rsidRDefault="008A39E6" w:rsidP="008A39E6">
      <w:pPr>
        <w:pStyle w:val="8"/>
      </w:pPr>
      <w:r w:rsidRPr="008A39E6">
        <w:t>92-PAMI-A method for registration of 3-D shapes (Besl and McKay)</w:t>
      </w:r>
    </w:p>
    <w:p w:rsidR="008A39E6" w:rsidRDefault="008A39E6" w:rsidP="00C559BB">
      <w:pPr>
        <w:pStyle w:val="5"/>
      </w:pPr>
      <w:r>
        <w:rPr>
          <w:rFonts w:hint="eastAsia"/>
        </w:rPr>
        <w:t>Calculate the visible proportion</w:t>
      </w:r>
    </w:p>
    <w:p w:rsidR="008A39E6" w:rsidRPr="00365235" w:rsidRDefault="00365235" w:rsidP="008A39E6">
      <w:pPr>
        <w:pStyle w:val="7"/>
        <w:numPr>
          <w:ilvl w:val="0"/>
          <w:numId w:val="0"/>
        </w:numPr>
        <w:ind w:left="1588"/>
        <w:rPr>
          <w:i/>
        </w:rPr>
      </w:pPr>
      <w:bookmarkStart w:id="0" w:name="_GoBack"/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bookmarkEnd w:id="0"/>
    <w:p w:rsidR="008A39E6" w:rsidRDefault="002F6128" w:rsidP="008A39E6">
      <w:pPr>
        <w:pStyle w:val="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8A39E6">
        <w:rPr>
          <w:rFonts w:hint="eastAsia"/>
        </w:rPr>
        <w:t xml:space="preserve"> </w:t>
      </w:r>
      <w:r w:rsidR="008A39E6" w:rsidRPr="008A39E6">
        <w:t xml:space="preserve">is the number of corresponding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8A39E6" w:rsidRPr="008A39E6">
        <w:t xml:space="preserve"> is the total number of scene</w:t>
      </w:r>
    </w:p>
    <w:p w:rsidR="008A39E6" w:rsidRDefault="008A39E6" w:rsidP="008A39E6">
      <w:pPr>
        <w:pStyle w:val="7"/>
      </w:pPr>
      <w:r>
        <w:rPr>
          <w:rFonts w:hint="eastAsia"/>
        </w:rPr>
        <w:t>Points are considered corresponding if distance is less than twice the mo</w:t>
      </w:r>
      <w:r>
        <w:t>d</w:t>
      </w:r>
      <w:r>
        <w:rPr>
          <w:rFonts w:hint="eastAsia"/>
        </w:rPr>
        <w:t xml:space="preserve">el </w:t>
      </w:r>
      <w:r>
        <w:t>resolution</w:t>
      </w:r>
    </w:p>
    <w:p w:rsidR="008A39E6" w:rsidRDefault="008A39E6" w:rsidP="002F6128">
      <w:pPr>
        <w:pStyle w:val="9"/>
        <w:numPr>
          <w:ilvl w:val="0"/>
          <w:numId w:val="0"/>
        </w:numPr>
        <w:ind w:left="1814"/>
      </w:pPr>
      <w:r w:rsidRPr="008A39E6">
        <w:t>06-PAMI-Three-dimensional model-based object recognition and segmentation in cluttered scenes (Mian)</w:t>
      </w:r>
    </w:p>
    <w:p w:rsidR="008A39E6" w:rsidRDefault="008A39E6" w:rsidP="008A39E6">
      <w:pPr>
        <w:pStyle w:val="5"/>
      </w:pPr>
      <w:r>
        <w:rPr>
          <w:rFonts w:hint="eastAsia"/>
        </w:rPr>
        <w:t>Double threshold</w:t>
      </w:r>
    </w:p>
    <w:p w:rsidR="008A39E6" w:rsidRDefault="008A39E6" w:rsidP="008A39E6">
      <w:pPr>
        <w:pStyle w:val="7"/>
      </w:pPr>
      <w:r>
        <w:t>H</w:t>
      </w:r>
      <w:r>
        <w:rPr>
          <w:rFonts w:hint="eastAsia"/>
        </w:rPr>
        <w:t>ypothes</w:t>
      </w:r>
      <w:r>
        <w:t>is are accepted where</w:t>
      </w:r>
    </w:p>
    <w:p w:rsidR="008A39E6" w:rsidRPr="002C6E73" w:rsidRDefault="002C6E73" w:rsidP="008A39E6">
      <w:pPr>
        <w:pStyle w:val="9"/>
        <w:rPr>
          <w:i/>
        </w:rPr>
      </w:pPr>
      <m:oMath>
        <m:r>
          <w:rPr>
            <w:rFonts w:ascii="Cambria Math" w:hAnsi="Cambria Math"/>
          </w:rPr>
          <m:t>ε&lt;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 and α&gt;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    or ε&lt;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 and α&gt;τ_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2C6E73" w:rsidRDefault="002F6128" w:rsidP="008A39E6">
      <w:pPr>
        <w:pStyle w:val="9"/>
        <w:rPr>
          <w:i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=0.75mr,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=1.5mr,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=0.04,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=0.2</m:t>
        </m:r>
      </m:oMath>
    </w:p>
    <w:p w:rsidR="002C6E73" w:rsidRDefault="002C6E73" w:rsidP="002F6128">
      <w:pPr>
        <w:pStyle w:val="5"/>
      </w:pPr>
      <w:r w:rsidRPr="002C6E73">
        <w:t>Continues until either all the candidate models have been verified or there are too few points left in the scene for recognition</w:t>
      </w:r>
    </w:p>
    <w:p w:rsidR="002F6128" w:rsidRDefault="002F6128" w:rsidP="002F6128">
      <w:pPr>
        <w:pStyle w:val="1"/>
        <w:spacing w:before="312"/>
      </w:pPr>
      <w:r>
        <w:rPr>
          <w:rFonts w:hint="eastAsia"/>
        </w:rPr>
        <w:t>想法</w:t>
      </w:r>
    </w:p>
    <w:p w:rsidR="002F6128" w:rsidRDefault="002F6128" w:rsidP="002F6128">
      <w:pPr>
        <w:pStyle w:val="3"/>
      </w:pPr>
      <w:r>
        <w:rPr>
          <w:rFonts w:hint="eastAsia"/>
        </w:rPr>
        <w:t>尽管文中在关键点提取</w:t>
      </w:r>
      <w:r w:rsidR="00222C83">
        <w:rPr>
          <w:rFonts w:hint="eastAsia"/>
        </w:rPr>
        <w:t>的将可能产生歧义的点去掉，但</w:t>
      </w:r>
      <w:r w:rsidR="00222C83">
        <w:rPr>
          <w:rFonts w:hint="eastAsia"/>
        </w:rPr>
        <w:t>LRF</w:t>
      </w:r>
      <w:r w:rsidR="00222C83">
        <w:rPr>
          <w:rFonts w:hint="eastAsia"/>
        </w:rPr>
        <w:t>的唯一性并不完美</w:t>
      </w:r>
    </w:p>
    <w:p w:rsidR="00222C83" w:rsidRPr="002C6E73" w:rsidRDefault="00222C83" w:rsidP="002F6128">
      <w:pPr>
        <w:pStyle w:val="3"/>
      </w:pPr>
      <w:r>
        <w:rPr>
          <w:rFonts w:hint="eastAsia"/>
        </w:rPr>
        <w:t>既然</w:t>
      </w:r>
      <w:r>
        <w:rPr>
          <w:rFonts w:hint="eastAsia"/>
        </w:rPr>
        <w:t>LRF</w:t>
      </w:r>
      <w:r>
        <w:rPr>
          <w:rFonts w:hint="eastAsia"/>
        </w:rPr>
        <w:t>可以用所有面，能描述子是否也可以呢？</w:t>
      </w:r>
    </w:p>
    <w:p w:rsidR="00563CC4" w:rsidRDefault="00563CC4" w:rsidP="00563CC4">
      <w:pPr>
        <w:pStyle w:val="3"/>
        <w:numPr>
          <w:ilvl w:val="0"/>
          <w:numId w:val="0"/>
        </w:numPr>
        <w:ind w:left="839"/>
      </w:pPr>
    </w:p>
    <w:p w:rsidR="00D8730E" w:rsidRPr="00F14427" w:rsidRDefault="00D8730E" w:rsidP="00F14427">
      <w:pPr>
        <w:tabs>
          <w:tab w:val="left" w:pos="2340"/>
        </w:tabs>
      </w:pPr>
    </w:p>
    <w:sectPr w:rsidR="00D8730E" w:rsidRPr="00F14427" w:rsidSect="00715FA4">
      <w:pgSz w:w="11907" w:h="31185"/>
      <w:pgMar w:top="1440" w:right="1800" w:bottom="1440" w:left="1800" w:header="851" w:footer="992" w:gutter="0"/>
      <w:paperSrc w:first="15" w:other="15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24C" w:rsidRDefault="0094724C" w:rsidP="00A332EA">
      <w:r>
        <w:separator/>
      </w:r>
    </w:p>
  </w:endnote>
  <w:endnote w:type="continuationSeparator" w:id="0">
    <w:p w:rsidR="0094724C" w:rsidRDefault="0094724C" w:rsidP="00A3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24C" w:rsidRDefault="0094724C" w:rsidP="00A332EA">
      <w:r>
        <w:separator/>
      </w:r>
    </w:p>
  </w:footnote>
  <w:footnote w:type="continuationSeparator" w:id="0">
    <w:p w:rsidR="0094724C" w:rsidRDefault="0094724C" w:rsidP="00A33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40A02C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805AC"/>
    <w:multiLevelType w:val="hybridMultilevel"/>
    <w:tmpl w:val="6B8A2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2D2F8C"/>
    <w:multiLevelType w:val="hybridMultilevel"/>
    <w:tmpl w:val="7D4064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3A0F1A"/>
    <w:multiLevelType w:val="hybridMultilevel"/>
    <w:tmpl w:val="13F886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314CD7"/>
    <w:multiLevelType w:val="hybridMultilevel"/>
    <w:tmpl w:val="13C60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FDCA14C">
      <w:start w:val="1"/>
      <w:numFmt w:val="bullet"/>
      <w:lvlText w:val="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5D6D80"/>
    <w:multiLevelType w:val="hybridMultilevel"/>
    <w:tmpl w:val="467687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B7D112F"/>
    <w:multiLevelType w:val="multilevel"/>
    <w:tmpl w:val="C2CC821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839" w:hanging="419"/>
      </w:pPr>
      <w:rPr>
        <w:rFonts w:ascii="Wingdings" w:hAnsi="Wingdings" w:hint="default"/>
      </w:rPr>
    </w:lvl>
    <w:lvl w:ilvl="3">
      <w:start w:val="1"/>
      <w:numFmt w:val="bullet"/>
      <w:lvlText w:val=""/>
      <w:lvlJc w:val="left"/>
      <w:pPr>
        <w:ind w:left="839" w:hanging="419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ind w:left="1259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125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588" w:hanging="329"/>
      </w:pPr>
      <w:rPr>
        <w:rFonts w:ascii="Wingdings" w:hAnsi="Wingdings" w:hint="default"/>
      </w:rPr>
    </w:lvl>
    <w:lvl w:ilvl="7">
      <w:start w:val="1"/>
      <w:numFmt w:val="bullet"/>
      <w:lvlText w:val=""/>
      <w:lvlJc w:val="left"/>
      <w:pPr>
        <w:ind w:left="1588" w:hanging="329"/>
      </w:pPr>
      <w:rPr>
        <w:rFonts w:ascii="Wingdings" w:hAnsi="Wingdings" w:hint="default"/>
      </w:rPr>
    </w:lvl>
    <w:lvl w:ilvl="8">
      <w:start w:val="1"/>
      <w:numFmt w:val="bullet"/>
      <w:lvlText w:val=""/>
      <w:lvlJc w:val="left"/>
      <w:pPr>
        <w:ind w:left="1814" w:hanging="226"/>
      </w:pPr>
      <w:rPr>
        <w:rFonts w:ascii="Wingdings 2" w:hAnsi="Wingdings 2" w:hint="default"/>
      </w:rPr>
    </w:lvl>
  </w:abstractNum>
  <w:abstractNum w:abstractNumId="7" w15:restartNumberingAfterBreak="0">
    <w:nsid w:val="2E5062F2"/>
    <w:multiLevelType w:val="multilevel"/>
    <w:tmpl w:val="E8103652"/>
    <w:lvl w:ilvl="0">
      <w:start w:val="1"/>
      <w:numFmt w:val="bullet"/>
      <w:pStyle w:val="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2"/>
      <w:lvlText w:val="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pStyle w:val="3"/>
      <w:lvlText w:val=""/>
      <w:lvlJc w:val="left"/>
      <w:pPr>
        <w:ind w:left="839" w:hanging="419"/>
      </w:pPr>
      <w:rPr>
        <w:rFonts w:ascii="Wingdings" w:hAnsi="Wingdings" w:hint="default"/>
      </w:rPr>
    </w:lvl>
    <w:lvl w:ilvl="3">
      <w:start w:val="1"/>
      <w:numFmt w:val="bullet"/>
      <w:pStyle w:val="4"/>
      <w:lvlText w:val=""/>
      <w:lvlJc w:val="left"/>
      <w:pPr>
        <w:ind w:left="839" w:hanging="419"/>
      </w:pPr>
      <w:rPr>
        <w:rFonts w:ascii="Wingdings" w:hAnsi="Wingdings" w:hint="default"/>
      </w:rPr>
    </w:lvl>
    <w:lvl w:ilvl="4">
      <w:start w:val="1"/>
      <w:numFmt w:val="bullet"/>
      <w:pStyle w:val="5"/>
      <w:lvlText w:val=""/>
      <w:lvlJc w:val="left"/>
      <w:pPr>
        <w:ind w:left="1134" w:hanging="284"/>
      </w:pPr>
      <w:rPr>
        <w:rFonts w:ascii="Wingdings" w:hAnsi="Wingdings" w:hint="default"/>
      </w:rPr>
    </w:lvl>
    <w:lvl w:ilvl="5">
      <w:start w:val="1"/>
      <w:numFmt w:val="bullet"/>
      <w:pStyle w:val="6"/>
      <w:lvlText w:val=""/>
      <w:lvlJc w:val="left"/>
      <w:pPr>
        <w:ind w:left="1259" w:hanging="420"/>
      </w:pPr>
      <w:rPr>
        <w:rFonts w:ascii="Wingdings" w:hAnsi="Wingdings" w:hint="default"/>
      </w:rPr>
    </w:lvl>
    <w:lvl w:ilvl="6">
      <w:start w:val="1"/>
      <w:numFmt w:val="bullet"/>
      <w:pStyle w:val="7"/>
      <w:lvlText w:val=""/>
      <w:lvlJc w:val="left"/>
      <w:pPr>
        <w:ind w:left="1588" w:hanging="329"/>
      </w:pPr>
      <w:rPr>
        <w:rFonts w:ascii="Wingdings" w:hAnsi="Wingdings" w:hint="default"/>
      </w:rPr>
    </w:lvl>
    <w:lvl w:ilvl="7">
      <w:start w:val="1"/>
      <w:numFmt w:val="bullet"/>
      <w:pStyle w:val="8"/>
      <w:lvlText w:val=""/>
      <w:lvlJc w:val="left"/>
      <w:pPr>
        <w:ind w:left="1588" w:hanging="329"/>
      </w:pPr>
      <w:rPr>
        <w:rFonts w:ascii="Wingdings" w:hAnsi="Wingdings" w:hint="default"/>
      </w:rPr>
    </w:lvl>
    <w:lvl w:ilvl="8">
      <w:start w:val="1"/>
      <w:numFmt w:val="bullet"/>
      <w:pStyle w:val="9"/>
      <w:lvlText w:val=""/>
      <w:lvlJc w:val="left"/>
      <w:pPr>
        <w:ind w:left="1814" w:hanging="226"/>
      </w:pPr>
      <w:rPr>
        <w:rFonts w:ascii="Wingdings" w:hAnsi="Wingdings" w:hint="default"/>
      </w:rPr>
    </w:lvl>
  </w:abstractNum>
  <w:abstractNum w:abstractNumId="8" w15:restartNumberingAfterBreak="0">
    <w:nsid w:val="2F0F1DCB"/>
    <w:multiLevelType w:val="hybridMultilevel"/>
    <w:tmpl w:val="B62AF0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30637872"/>
    <w:multiLevelType w:val="hybridMultilevel"/>
    <w:tmpl w:val="12909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8A20C5C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3541DC"/>
    <w:multiLevelType w:val="hybridMultilevel"/>
    <w:tmpl w:val="BFA46C9C"/>
    <w:lvl w:ilvl="0" w:tplc="BAA4CD2A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7032008"/>
    <w:multiLevelType w:val="hybridMultilevel"/>
    <w:tmpl w:val="021AF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2602182"/>
    <w:multiLevelType w:val="hybridMultilevel"/>
    <w:tmpl w:val="65060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7C63622"/>
    <w:multiLevelType w:val="hybridMultilevel"/>
    <w:tmpl w:val="34E2488C"/>
    <w:lvl w:ilvl="0" w:tplc="A29CBE3C">
      <w:start w:val="1"/>
      <w:numFmt w:val="bullet"/>
      <w:lvlText w:val=""/>
      <w:lvlJc w:val="left"/>
      <w:pPr>
        <w:ind w:left="20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8" w:hanging="420"/>
      </w:pPr>
      <w:rPr>
        <w:rFonts w:ascii="Wingdings" w:hAnsi="Wingdings" w:hint="default"/>
      </w:rPr>
    </w:lvl>
  </w:abstractNum>
  <w:abstractNum w:abstractNumId="14" w15:restartNumberingAfterBreak="0">
    <w:nsid w:val="6B8405EE"/>
    <w:multiLevelType w:val="hybridMultilevel"/>
    <w:tmpl w:val="377266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C3630A0"/>
    <w:multiLevelType w:val="hybridMultilevel"/>
    <w:tmpl w:val="4DBC98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0F10BF7"/>
    <w:multiLevelType w:val="hybridMultilevel"/>
    <w:tmpl w:val="81F4DA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17C6C83"/>
    <w:multiLevelType w:val="hybridMultilevel"/>
    <w:tmpl w:val="32EE57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1882C64"/>
    <w:multiLevelType w:val="hybridMultilevel"/>
    <w:tmpl w:val="631CA6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8216568"/>
    <w:multiLevelType w:val="hybridMultilevel"/>
    <w:tmpl w:val="3FE499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91974E8"/>
    <w:multiLevelType w:val="hybridMultilevel"/>
    <w:tmpl w:val="94865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D2D73E1"/>
    <w:multiLevelType w:val="hybridMultilevel"/>
    <w:tmpl w:val="C0C25F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F8D27E4"/>
    <w:multiLevelType w:val="hybridMultilevel"/>
    <w:tmpl w:val="20804D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0"/>
  </w:num>
  <w:num w:numId="4">
    <w:abstractNumId w:val="8"/>
  </w:num>
  <w:num w:numId="5">
    <w:abstractNumId w:val="9"/>
  </w:num>
  <w:num w:numId="6">
    <w:abstractNumId w:val="4"/>
  </w:num>
  <w:num w:numId="7">
    <w:abstractNumId w:val="2"/>
  </w:num>
  <w:num w:numId="8">
    <w:abstractNumId w:val="11"/>
  </w:num>
  <w:num w:numId="9">
    <w:abstractNumId w:val="3"/>
  </w:num>
  <w:num w:numId="10">
    <w:abstractNumId w:val="15"/>
  </w:num>
  <w:num w:numId="11">
    <w:abstractNumId w:val="22"/>
  </w:num>
  <w:num w:numId="12">
    <w:abstractNumId w:val="12"/>
  </w:num>
  <w:num w:numId="13">
    <w:abstractNumId w:val="14"/>
  </w:num>
  <w:num w:numId="14">
    <w:abstractNumId w:val="20"/>
  </w:num>
  <w:num w:numId="15">
    <w:abstractNumId w:val="19"/>
  </w:num>
  <w:num w:numId="16">
    <w:abstractNumId w:val="21"/>
  </w:num>
  <w:num w:numId="17">
    <w:abstractNumId w:val="5"/>
  </w:num>
  <w:num w:numId="18">
    <w:abstractNumId w:val="18"/>
  </w:num>
  <w:num w:numId="19">
    <w:abstractNumId w:val="16"/>
  </w:num>
  <w:num w:numId="20">
    <w:abstractNumId w:val="7"/>
  </w:num>
  <w:num w:numId="21">
    <w:abstractNumId w:val="10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lvl w:ilvl="0">
        <w:start w:val="1"/>
        <w:numFmt w:val="bullet"/>
        <w:pStyle w:val="1"/>
        <w:lvlText w:val=""/>
        <w:lvlJc w:val="left"/>
        <w:pPr>
          <w:ind w:left="420" w:hanging="420"/>
        </w:pPr>
        <w:rPr>
          <w:rFonts w:ascii="Wingdings" w:hAnsi="Wingdings" w:hint="default"/>
        </w:rPr>
      </w:lvl>
    </w:lvlOverride>
    <w:lvlOverride w:ilvl="1">
      <w:lvl w:ilvl="1">
        <w:start w:val="1"/>
        <w:numFmt w:val="bullet"/>
        <w:pStyle w:val="2"/>
        <w:lvlText w:val=""/>
        <w:lvlJc w:val="left"/>
        <w:pPr>
          <w:ind w:left="420" w:hanging="42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pStyle w:val="3"/>
        <w:lvlText w:val=""/>
        <w:lvlJc w:val="left"/>
        <w:pPr>
          <w:ind w:left="839" w:hanging="419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pStyle w:val="4"/>
        <w:lvlText w:val=""/>
        <w:lvlJc w:val="left"/>
        <w:pPr>
          <w:ind w:left="839" w:hanging="419"/>
        </w:pPr>
        <w:rPr>
          <w:rFonts w:ascii="Wingdings" w:hAnsi="Wingdings" w:hint="default"/>
        </w:rPr>
      </w:lvl>
    </w:lvlOverride>
    <w:lvlOverride w:ilvl="4">
      <w:lvl w:ilvl="4">
        <w:start w:val="1"/>
        <w:numFmt w:val="bullet"/>
        <w:pStyle w:val="5"/>
        <w:lvlText w:val=""/>
        <w:lvlJc w:val="left"/>
        <w:pPr>
          <w:ind w:left="1259" w:hanging="42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bullet"/>
        <w:pStyle w:val="6"/>
        <w:lvlText w:val=""/>
        <w:lvlJc w:val="left"/>
        <w:pPr>
          <w:ind w:left="1259" w:hanging="42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pStyle w:val="7"/>
        <w:lvlText w:val=""/>
        <w:lvlJc w:val="left"/>
        <w:pPr>
          <w:ind w:left="1588" w:hanging="329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pStyle w:val="8"/>
        <w:lvlText w:val=""/>
        <w:lvlJc w:val="left"/>
        <w:pPr>
          <w:ind w:left="1588" w:hanging="329"/>
        </w:pPr>
        <w:rPr>
          <w:rFonts w:ascii="Wingdings" w:hAnsi="Wingdings" w:hint="default"/>
        </w:rPr>
      </w:lvl>
    </w:lvlOverride>
    <w:lvlOverride w:ilvl="8">
      <w:lvl w:ilvl="8">
        <w:start w:val="1"/>
        <w:numFmt w:val="bullet"/>
        <w:pStyle w:val="9"/>
        <w:lvlText w:val=""/>
        <w:lvlJc w:val="left"/>
        <w:pPr>
          <w:ind w:left="1814" w:hanging="226"/>
        </w:pPr>
        <w:rPr>
          <w:rFonts w:ascii="Wingdings" w:hAnsi="Wingdings" w:hint="default"/>
        </w:rPr>
      </w:lvl>
    </w:lvlOverride>
  </w:num>
  <w:num w:numId="24">
    <w:abstractNumId w:val="6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86"/>
    <w:rsid w:val="00010318"/>
    <w:rsid w:val="000112AF"/>
    <w:rsid w:val="00037BB4"/>
    <w:rsid w:val="00042F03"/>
    <w:rsid w:val="00044E2F"/>
    <w:rsid w:val="00053B19"/>
    <w:rsid w:val="00076ED3"/>
    <w:rsid w:val="00110E75"/>
    <w:rsid w:val="00125B6B"/>
    <w:rsid w:val="0016403D"/>
    <w:rsid w:val="00166B44"/>
    <w:rsid w:val="00192F3A"/>
    <w:rsid w:val="00195277"/>
    <w:rsid w:val="00196095"/>
    <w:rsid w:val="001B054C"/>
    <w:rsid w:val="001C02C7"/>
    <w:rsid w:val="001D70F5"/>
    <w:rsid w:val="001F1B9A"/>
    <w:rsid w:val="0020665B"/>
    <w:rsid w:val="00214840"/>
    <w:rsid w:val="00222C83"/>
    <w:rsid w:val="00237701"/>
    <w:rsid w:val="00265775"/>
    <w:rsid w:val="002B67F5"/>
    <w:rsid w:val="002C32D4"/>
    <w:rsid w:val="002C6E73"/>
    <w:rsid w:val="002D271E"/>
    <w:rsid w:val="002D6DA3"/>
    <w:rsid w:val="002E0E7A"/>
    <w:rsid w:val="002E4F9D"/>
    <w:rsid w:val="002F6128"/>
    <w:rsid w:val="00334018"/>
    <w:rsid w:val="00361F09"/>
    <w:rsid w:val="0036201F"/>
    <w:rsid w:val="00365235"/>
    <w:rsid w:val="003715E4"/>
    <w:rsid w:val="00382420"/>
    <w:rsid w:val="003824C0"/>
    <w:rsid w:val="003939D2"/>
    <w:rsid w:val="003E6D12"/>
    <w:rsid w:val="003F55EB"/>
    <w:rsid w:val="003F700F"/>
    <w:rsid w:val="004013C7"/>
    <w:rsid w:val="00403C4B"/>
    <w:rsid w:val="004225F2"/>
    <w:rsid w:val="004B260E"/>
    <w:rsid w:val="004B36F5"/>
    <w:rsid w:val="004E3412"/>
    <w:rsid w:val="00536163"/>
    <w:rsid w:val="00550744"/>
    <w:rsid w:val="00555880"/>
    <w:rsid w:val="00563CC4"/>
    <w:rsid w:val="00570871"/>
    <w:rsid w:val="00587040"/>
    <w:rsid w:val="00594D8C"/>
    <w:rsid w:val="005B08F3"/>
    <w:rsid w:val="005B469E"/>
    <w:rsid w:val="005C463C"/>
    <w:rsid w:val="00600052"/>
    <w:rsid w:val="00607C13"/>
    <w:rsid w:val="00640243"/>
    <w:rsid w:val="00666D06"/>
    <w:rsid w:val="006749BD"/>
    <w:rsid w:val="006A173F"/>
    <w:rsid w:val="006E34D8"/>
    <w:rsid w:val="00715FA4"/>
    <w:rsid w:val="007175FD"/>
    <w:rsid w:val="007270B6"/>
    <w:rsid w:val="00764E4F"/>
    <w:rsid w:val="007B3942"/>
    <w:rsid w:val="007D178B"/>
    <w:rsid w:val="007D2323"/>
    <w:rsid w:val="00805BB2"/>
    <w:rsid w:val="00824D4E"/>
    <w:rsid w:val="00826EE0"/>
    <w:rsid w:val="008317F3"/>
    <w:rsid w:val="008540C6"/>
    <w:rsid w:val="008A39E6"/>
    <w:rsid w:val="008A3C7F"/>
    <w:rsid w:val="008D76A9"/>
    <w:rsid w:val="008E2ED6"/>
    <w:rsid w:val="008F269E"/>
    <w:rsid w:val="00905670"/>
    <w:rsid w:val="0091556F"/>
    <w:rsid w:val="00921A4F"/>
    <w:rsid w:val="0094724C"/>
    <w:rsid w:val="00973E86"/>
    <w:rsid w:val="00990164"/>
    <w:rsid w:val="009B0194"/>
    <w:rsid w:val="009C17E6"/>
    <w:rsid w:val="009C2A20"/>
    <w:rsid w:val="009E0A04"/>
    <w:rsid w:val="00A21419"/>
    <w:rsid w:val="00A332EA"/>
    <w:rsid w:val="00AC672E"/>
    <w:rsid w:val="00AE5D4F"/>
    <w:rsid w:val="00AE60CF"/>
    <w:rsid w:val="00AF00C3"/>
    <w:rsid w:val="00B02996"/>
    <w:rsid w:val="00B23A79"/>
    <w:rsid w:val="00B354B8"/>
    <w:rsid w:val="00B939E4"/>
    <w:rsid w:val="00BB71ED"/>
    <w:rsid w:val="00BC6910"/>
    <w:rsid w:val="00BD0CF3"/>
    <w:rsid w:val="00BD1BE8"/>
    <w:rsid w:val="00BD4B63"/>
    <w:rsid w:val="00C54B48"/>
    <w:rsid w:val="00C559BB"/>
    <w:rsid w:val="00C77ABE"/>
    <w:rsid w:val="00C96C2A"/>
    <w:rsid w:val="00CC480C"/>
    <w:rsid w:val="00D50736"/>
    <w:rsid w:val="00D54E54"/>
    <w:rsid w:val="00D65383"/>
    <w:rsid w:val="00D8730E"/>
    <w:rsid w:val="00D94D55"/>
    <w:rsid w:val="00DC52D2"/>
    <w:rsid w:val="00DE0D82"/>
    <w:rsid w:val="00DF3346"/>
    <w:rsid w:val="00DF3A4A"/>
    <w:rsid w:val="00E34E8C"/>
    <w:rsid w:val="00E67EA8"/>
    <w:rsid w:val="00EA090F"/>
    <w:rsid w:val="00EA6450"/>
    <w:rsid w:val="00EC278C"/>
    <w:rsid w:val="00ED7B52"/>
    <w:rsid w:val="00ED7E39"/>
    <w:rsid w:val="00EE1864"/>
    <w:rsid w:val="00F12AA7"/>
    <w:rsid w:val="00F14427"/>
    <w:rsid w:val="00F32AC0"/>
    <w:rsid w:val="00F76A92"/>
    <w:rsid w:val="00F84A0F"/>
    <w:rsid w:val="00FA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8173E0-DF7E-4A1D-8375-C5F5C231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332EA"/>
    <w:pPr>
      <w:widowControl w:val="0"/>
      <w:jc w:val="both"/>
    </w:pPr>
  </w:style>
  <w:style w:type="paragraph" w:styleId="1">
    <w:name w:val="heading 1"/>
    <w:basedOn w:val="a1"/>
    <w:link w:val="1Char"/>
    <w:uiPriority w:val="9"/>
    <w:qFormat/>
    <w:rsid w:val="005B469E"/>
    <w:pPr>
      <w:keepNext/>
      <w:keepLines/>
      <w:numPr>
        <w:numId w:val="20"/>
      </w:numPr>
      <w:spacing w:beforeLines="100" w:before="100"/>
      <w:outlineLvl w:val="0"/>
    </w:pPr>
    <w:rPr>
      <w:b/>
      <w:bCs/>
      <w:kern w:val="44"/>
      <w:szCs w:val="44"/>
    </w:rPr>
  </w:style>
  <w:style w:type="paragraph" w:styleId="2">
    <w:name w:val="heading 2"/>
    <w:basedOn w:val="a1"/>
    <w:next w:val="3"/>
    <w:link w:val="2Char"/>
    <w:uiPriority w:val="9"/>
    <w:unhideWhenUsed/>
    <w:qFormat/>
    <w:rsid w:val="00AE5D4F"/>
    <w:pPr>
      <w:keepNext/>
      <w:keepLines/>
      <w:numPr>
        <w:ilvl w:val="1"/>
        <w:numId w:val="20"/>
      </w:numPr>
      <w:outlineLvl w:val="1"/>
    </w:pPr>
    <w:rPr>
      <w:rFonts w:eastAsiaTheme="majorEastAsia" w:cstheme="majorBidi"/>
      <w:bCs/>
      <w:szCs w:val="32"/>
    </w:rPr>
  </w:style>
  <w:style w:type="paragraph" w:styleId="3">
    <w:name w:val="heading 3"/>
    <w:basedOn w:val="a1"/>
    <w:link w:val="3Char"/>
    <w:uiPriority w:val="9"/>
    <w:unhideWhenUsed/>
    <w:qFormat/>
    <w:rsid w:val="00192F3A"/>
    <w:pPr>
      <w:keepNext/>
      <w:keepLines/>
      <w:numPr>
        <w:ilvl w:val="2"/>
        <w:numId w:val="20"/>
      </w:numPr>
      <w:outlineLvl w:val="2"/>
    </w:pPr>
    <w:rPr>
      <w:bCs/>
      <w:szCs w:val="32"/>
    </w:rPr>
  </w:style>
  <w:style w:type="paragraph" w:styleId="4">
    <w:name w:val="heading 4"/>
    <w:basedOn w:val="a1"/>
    <w:link w:val="4Char"/>
    <w:uiPriority w:val="9"/>
    <w:unhideWhenUsed/>
    <w:qFormat/>
    <w:rsid w:val="00AE5D4F"/>
    <w:pPr>
      <w:keepNext/>
      <w:keepLines/>
      <w:numPr>
        <w:ilvl w:val="3"/>
        <w:numId w:val="20"/>
      </w:numPr>
      <w:outlineLvl w:val="3"/>
    </w:pPr>
    <w:rPr>
      <w:rFonts w:eastAsiaTheme="majorEastAsia" w:cstheme="majorBidi"/>
      <w:bCs/>
      <w:szCs w:val="28"/>
    </w:rPr>
  </w:style>
  <w:style w:type="paragraph" w:styleId="5">
    <w:name w:val="heading 5"/>
    <w:basedOn w:val="a1"/>
    <w:link w:val="5Char"/>
    <w:uiPriority w:val="9"/>
    <w:unhideWhenUsed/>
    <w:qFormat/>
    <w:rsid w:val="00CC480C"/>
    <w:pPr>
      <w:keepNext/>
      <w:keepLines/>
      <w:numPr>
        <w:ilvl w:val="4"/>
        <w:numId w:val="20"/>
      </w:numPr>
      <w:outlineLvl w:val="4"/>
    </w:pPr>
    <w:rPr>
      <w:bCs/>
      <w:szCs w:val="28"/>
    </w:rPr>
  </w:style>
  <w:style w:type="paragraph" w:styleId="6">
    <w:name w:val="heading 6"/>
    <w:basedOn w:val="a1"/>
    <w:link w:val="6Char"/>
    <w:uiPriority w:val="9"/>
    <w:unhideWhenUsed/>
    <w:qFormat/>
    <w:rsid w:val="005B469E"/>
    <w:pPr>
      <w:keepNext/>
      <w:keepLines/>
      <w:numPr>
        <w:ilvl w:val="5"/>
        <w:numId w:val="20"/>
      </w:numPr>
      <w:outlineLvl w:val="5"/>
    </w:pPr>
    <w:rPr>
      <w:rFonts w:ascii="Times New Roman" w:eastAsiaTheme="majorEastAsia" w:hAnsi="Times New Roman" w:cstheme="majorBidi"/>
      <w:bCs/>
      <w:szCs w:val="24"/>
    </w:rPr>
  </w:style>
  <w:style w:type="paragraph" w:styleId="7">
    <w:name w:val="heading 7"/>
    <w:basedOn w:val="a1"/>
    <w:link w:val="7Char"/>
    <w:uiPriority w:val="9"/>
    <w:unhideWhenUsed/>
    <w:qFormat/>
    <w:rsid w:val="00CC480C"/>
    <w:pPr>
      <w:keepNext/>
      <w:keepLines/>
      <w:numPr>
        <w:ilvl w:val="6"/>
        <w:numId w:val="20"/>
      </w:numPr>
      <w:outlineLvl w:val="6"/>
    </w:pPr>
    <w:rPr>
      <w:bCs/>
      <w:szCs w:val="24"/>
    </w:rPr>
  </w:style>
  <w:style w:type="paragraph" w:styleId="8">
    <w:name w:val="heading 8"/>
    <w:basedOn w:val="7"/>
    <w:next w:val="7"/>
    <w:link w:val="8Char"/>
    <w:uiPriority w:val="9"/>
    <w:unhideWhenUsed/>
    <w:qFormat/>
    <w:rsid w:val="00B02996"/>
    <w:pPr>
      <w:numPr>
        <w:ilvl w:val="7"/>
      </w:numPr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8"/>
    <w:link w:val="9Char"/>
    <w:uiPriority w:val="9"/>
    <w:unhideWhenUsed/>
    <w:qFormat/>
    <w:rsid w:val="00BD4B63"/>
    <w:pPr>
      <w:numPr>
        <w:ilvl w:val="8"/>
      </w:numPr>
      <w:outlineLvl w:val="8"/>
    </w:pPr>
    <w:rPr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2D6DA3"/>
    <w:pPr>
      <w:ind w:firstLineChars="200" w:firstLine="420"/>
    </w:pPr>
  </w:style>
  <w:style w:type="paragraph" w:styleId="a">
    <w:name w:val="List Bullet"/>
    <w:basedOn w:val="a1"/>
    <w:uiPriority w:val="99"/>
    <w:unhideWhenUsed/>
    <w:rsid w:val="00764E4F"/>
    <w:pPr>
      <w:numPr>
        <w:numId w:val="3"/>
      </w:numPr>
      <w:contextualSpacing/>
    </w:pPr>
  </w:style>
  <w:style w:type="paragraph" w:styleId="a6">
    <w:name w:val="header"/>
    <w:basedOn w:val="a1"/>
    <w:link w:val="Char"/>
    <w:uiPriority w:val="99"/>
    <w:unhideWhenUsed/>
    <w:rsid w:val="00A3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6"/>
    <w:uiPriority w:val="99"/>
    <w:rsid w:val="00A332EA"/>
    <w:rPr>
      <w:sz w:val="18"/>
      <w:szCs w:val="18"/>
    </w:rPr>
  </w:style>
  <w:style w:type="paragraph" w:styleId="a7">
    <w:name w:val="footer"/>
    <w:basedOn w:val="a1"/>
    <w:link w:val="Char0"/>
    <w:uiPriority w:val="99"/>
    <w:unhideWhenUsed/>
    <w:rsid w:val="00A33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7"/>
    <w:uiPriority w:val="99"/>
    <w:rsid w:val="00A332EA"/>
    <w:rPr>
      <w:sz w:val="18"/>
      <w:szCs w:val="18"/>
    </w:rPr>
  </w:style>
  <w:style w:type="character" w:styleId="a8">
    <w:name w:val="Placeholder Text"/>
    <w:basedOn w:val="a2"/>
    <w:uiPriority w:val="99"/>
    <w:semiHidden/>
    <w:rsid w:val="00D65383"/>
    <w:rPr>
      <w:color w:val="808080"/>
    </w:rPr>
  </w:style>
  <w:style w:type="character" w:customStyle="1" w:styleId="1Char">
    <w:name w:val="标题 1 Char"/>
    <w:basedOn w:val="a2"/>
    <w:link w:val="1"/>
    <w:uiPriority w:val="9"/>
    <w:rsid w:val="005B469E"/>
    <w:rPr>
      <w:b/>
      <w:bCs/>
      <w:kern w:val="44"/>
      <w:szCs w:val="44"/>
    </w:rPr>
  </w:style>
  <w:style w:type="character" w:customStyle="1" w:styleId="2Char">
    <w:name w:val="标题 2 Char"/>
    <w:basedOn w:val="a2"/>
    <w:link w:val="2"/>
    <w:uiPriority w:val="9"/>
    <w:rsid w:val="00AE5D4F"/>
    <w:rPr>
      <w:rFonts w:eastAsiaTheme="majorEastAsia" w:cstheme="majorBidi"/>
      <w:bCs/>
      <w:szCs w:val="32"/>
    </w:rPr>
  </w:style>
  <w:style w:type="character" w:customStyle="1" w:styleId="3Char">
    <w:name w:val="标题 3 Char"/>
    <w:basedOn w:val="a2"/>
    <w:link w:val="3"/>
    <w:uiPriority w:val="9"/>
    <w:rsid w:val="00192F3A"/>
    <w:rPr>
      <w:bCs/>
      <w:szCs w:val="32"/>
    </w:rPr>
  </w:style>
  <w:style w:type="character" w:customStyle="1" w:styleId="4Char">
    <w:name w:val="标题 4 Char"/>
    <w:basedOn w:val="a2"/>
    <w:link w:val="4"/>
    <w:uiPriority w:val="9"/>
    <w:rsid w:val="00AE5D4F"/>
    <w:rPr>
      <w:rFonts w:eastAsiaTheme="majorEastAsia" w:cstheme="majorBidi"/>
      <w:bCs/>
      <w:szCs w:val="28"/>
    </w:rPr>
  </w:style>
  <w:style w:type="character" w:customStyle="1" w:styleId="5Char">
    <w:name w:val="标题 5 Char"/>
    <w:basedOn w:val="a2"/>
    <w:link w:val="5"/>
    <w:uiPriority w:val="9"/>
    <w:rsid w:val="00CC480C"/>
    <w:rPr>
      <w:bCs/>
      <w:szCs w:val="28"/>
    </w:rPr>
  </w:style>
  <w:style w:type="character" w:customStyle="1" w:styleId="6Char">
    <w:name w:val="标题 6 Char"/>
    <w:basedOn w:val="a2"/>
    <w:link w:val="6"/>
    <w:uiPriority w:val="9"/>
    <w:rsid w:val="005B469E"/>
    <w:rPr>
      <w:rFonts w:ascii="Times New Roman" w:eastAsiaTheme="majorEastAsia" w:hAnsi="Times New Roman" w:cstheme="majorBidi"/>
      <w:bCs/>
      <w:szCs w:val="24"/>
    </w:rPr>
  </w:style>
  <w:style w:type="character" w:customStyle="1" w:styleId="7Char">
    <w:name w:val="标题 7 Char"/>
    <w:basedOn w:val="a2"/>
    <w:link w:val="7"/>
    <w:uiPriority w:val="9"/>
    <w:rsid w:val="00CC480C"/>
    <w:rPr>
      <w:bCs/>
      <w:szCs w:val="24"/>
    </w:rPr>
  </w:style>
  <w:style w:type="paragraph" w:styleId="a9">
    <w:name w:val="Balloon Text"/>
    <w:basedOn w:val="a1"/>
    <w:link w:val="Char1"/>
    <w:uiPriority w:val="99"/>
    <w:semiHidden/>
    <w:unhideWhenUsed/>
    <w:rsid w:val="005B469E"/>
    <w:rPr>
      <w:sz w:val="18"/>
      <w:szCs w:val="18"/>
    </w:rPr>
  </w:style>
  <w:style w:type="character" w:customStyle="1" w:styleId="Char1">
    <w:name w:val="批注框文本 Char"/>
    <w:basedOn w:val="a2"/>
    <w:link w:val="a9"/>
    <w:uiPriority w:val="99"/>
    <w:semiHidden/>
    <w:rsid w:val="005B469E"/>
    <w:rPr>
      <w:sz w:val="18"/>
      <w:szCs w:val="18"/>
    </w:rPr>
  </w:style>
  <w:style w:type="paragraph" w:styleId="aa">
    <w:name w:val="No Spacing"/>
    <w:uiPriority w:val="1"/>
    <w:qFormat/>
    <w:rsid w:val="00666D06"/>
    <w:pPr>
      <w:widowControl w:val="0"/>
      <w:jc w:val="both"/>
    </w:pPr>
  </w:style>
  <w:style w:type="paragraph" w:styleId="a0">
    <w:name w:val="Title"/>
    <w:basedOn w:val="a1"/>
    <w:next w:val="a1"/>
    <w:link w:val="Char2"/>
    <w:uiPriority w:val="10"/>
    <w:qFormat/>
    <w:rsid w:val="006A173F"/>
    <w:pPr>
      <w:numPr>
        <w:numId w:val="21"/>
      </w:numPr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Cs w:val="32"/>
    </w:rPr>
  </w:style>
  <w:style w:type="character" w:customStyle="1" w:styleId="Char2">
    <w:name w:val="标题 Char"/>
    <w:basedOn w:val="a2"/>
    <w:link w:val="a0"/>
    <w:uiPriority w:val="10"/>
    <w:rsid w:val="006A173F"/>
    <w:rPr>
      <w:rFonts w:ascii="Times New Roman" w:eastAsia="宋体" w:hAnsi="Times New Roman" w:cstheme="majorBidi"/>
      <w:b/>
      <w:bCs/>
      <w:szCs w:val="32"/>
    </w:rPr>
  </w:style>
  <w:style w:type="character" w:customStyle="1" w:styleId="8Char">
    <w:name w:val="标题 8 Char"/>
    <w:basedOn w:val="a2"/>
    <w:link w:val="8"/>
    <w:uiPriority w:val="9"/>
    <w:rsid w:val="00B02996"/>
    <w:rPr>
      <w:rFonts w:asciiTheme="majorHAnsi" w:eastAsiaTheme="majorEastAsia" w:hAnsiTheme="majorHAnsi" w:cstheme="majorBidi"/>
      <w:bCs/>
      <w:szCs w:val="24"/>
    </w:rPr>
  </w:style>
  <w:style w:type="character" w:customStyle="1" w:styleId="9Char">
    <w:name w:val="标题 9 Char"/>
    <w:basedOn w:val="a2"/>
    <w:link w:val="9"/>
    <w:uiPriority w:val="9"/>
    <w:rsid w:val="00BD4B63"/>
    <w:rPr>
      <w:rFonts w:asciiTheme="majorHAnsi" w:eastAsiaTheme="majorEastAsia" w:hAnsiTheme="majorHAnsi" w:cstheme="majorBidi"/>
      <w:bCs/>
      <w:szCs w:val="21"/>
    </w:rPr>
  </w:style>
  <w:style w:type="character" w:customStyle="1" w:styleId="apple-converted-space">
    <w:name w:val="apple-converted-space"/>
    <w:basedOn w:val="a2"/>
    <w:rsid w:val="00BD4B63"/>
  </w:style>
  <w:style w:type="character" w:styleId="ab">
    <w:name w:val="Hyperlink"/>
    <w:basedOn w:val="a2"/>
    <w:uiPriority w:val="99"/>
    <w:unhideWhenUsed/>
    <w:rsid w:val="000103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rt\Documents\&#33258;&#23450;&#20041;%20Office%20&#27169;&#26495;\Research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86DD8-CA8F-47D6-BBB2-A5E7EB46D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Research.dotx</Template>
  <TotalTime>2925</TotalTime>
  <Pages>6</Pages>
  <Words>3213</Words>
  <Characters>18319</Characters>
  <Application>Microsoft Office Word</Application>
  <DocSecurity>0</DocSecurity>
  <Lines>152</Lines>
  <Paragraphs>42</Paragraphs>
  <ScaleCrop>false</ScaleCrop>
  <Company/>
  <LinksUpToDate>false</LinksUpToDate>
  <CharactersWithSpaces>21490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xrt</dc:creator>
  <cp:keywords/>
  <dc:description/>
  <cp:lastModifiedBy>xrt</cp:lastModifiedBy>
  <cp:revision>10</cp:revision>
  <dcterms:created xsi:type="dcterms:W3CDTF">2016-01-07T02:25:00Z</dcterms:created>
  <dcterms:modified xsi:type="dcterms:W3CDTF">2016-01-11T03:27:00Z</dcterms:modified>
</cp:coreProperties>
</file>