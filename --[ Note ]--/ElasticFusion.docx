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EB" w:rsidRDefault="0036003B" w:rsidP="0036003B">
      <w:pPr>
        <w:pStyle w:val="Heading1"/>
        <w:spacing w:before="312"/>
      </w:pPr>
      <w:r w:rsidRPr="0036003B">
        <w:t>ElasticFusion: Dense SLAM Without A Pose Graph</w:t>
      </w:r>
    </w:p>
    <w:p w:rsidR="0036003B" w:rsidRDefault="0036003B" w:rsidP="0036003B">
      <w:pPr>
        <w:pStyle w:val="Heading1"/>
        <w:spacing w:before="312"/>
      </w:pPr>
      <w:r>
        <w:t>F</w:t>
      </w:r>
      <w:r>
        <w:rPr>
          <w:rFonts w:hint="eastAsia"/>
        </w:rPr>
        <w:t>used</w:t>
      </w:r>
      <w:r>
        <w:t xml:space="preserve"> P</w:t>
      </w:r>
      <w:r>
        <w:rPr>
          <w:rFonts w:hint="eastAsia"/>
        </w:rPr>
        <w:t>redicted</w:t>
      </w:r>
      <w:r>
        <w:t xml:space="preserve"> T</w:t>
      </w:r>
      <w:r>
        <w:rPr>
          <w:rFonts w:hint="eastAsia"/>
        </w:rPr>
        <w:t>racking</w:t>
      </w:r>
    </w:p>
    <w:p w:rsidR="0036003B" w:rsidRDefault="009D1A4A" w:rsidP="0036003B">
      <w:pPr>
        <w:pStyle w:val="Heading3"/>
      </w:pPr>
      <w:r>
        <w:t>Scene representation</w:t>
      </w:r>
    </w:p>
    <w:p w:rsidR="009D1A4A" w:rsidRDefault="009D1A4A" w:rsidP="009D1A4A">
      <w:pPr>
        <w:pStyle w:val="Heading5"/>
      </w:pPr>
      <w:r>
        <w:t xml:space="preserve">An unordered list of surfels </w:t>
      </w:r>
      <m:oMath>
        <m:r>
          <m:rPr>
            <m:scr m:val="script"/>
          </m:rPr>
          <w:rPr>
            <w:rFonts w:ascii="Cambria Math" w:hAnsi="Cambria Math"/>
          </w:rPr>
          <m:t>M</m:t>
        </m:r>
      </m:oMath>
    </w:p>
    <w:p w:rsidR="009D1A4A" w:rsidRDefault="009D1A4A" w:rsidP="00210B05">
      <w:pPr>
        <w:pStyle w:val="Heading8"/>
      </w:pPr>
      <w:r>
        <w:t>13-3DV-</w:t>
      </w:r>
      <w:r w:rsidRPr="009D1A4A">
        <w:t xml:space="preserve"> </w:t>
      </w:r>
      <w:r>
        <w:t>Real-time 3D Reconstruction in Dynamic</w:t>
      </w:r>
      <w:r>
        <w:t xml:space="preserve"> </w:t>
      </w:r>
      <w:r>
        <w:t>Scenes using Point-based Fusion</w:t>
      </w:r>
    </w:p>
    <w:p w:rsidR="009D1A4A" w:rsidRDefault="009D1A4A" w:rsidP="009D1A4A">
      <w:pPr>
        <w:pStyle w:val="Heading7"/>
      </w:pPr>
      <w:r>
        <w:t xml:space="preserve">A position </w:t>
      </w:r>
      <m:oMath>
        <m: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B46CF5" w:rsidRDefault="00B46CF5" w:rsidP="009D1A4A">
      <w:pPr>
        <w:pStyle w:val="Heading7"/>
      </w:pPr>
      <w:r>
        <w:t xml:space="preserve">Normal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B46CF5" w:rsidRDefault="00B46CF5" w:rsidP="009D1A4A">
      <w:pPr>
        <w:pStyle w:val="Heading7"/>
      </w:pPr>
      <w:r>
        <w:t xml:space="preserve">Color </w:t>
      </w:r>
      <m:oMath>
        <m: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B46CF5" w:rsidRDefault="00B46CF5" w:rsidP="009D1A4A">
      <w:pPr>
        <w:pStyle w:val="Heading7"/>
      </w:pPr>
      <w:r>
        <w:t xml:space="preserve">Weight </w:t>
      </w:r>
      <m:oMath>
        <m:r>
          <w:rPr>
            <w:rFonts w:ascii="Cambria Math" w:hAnsi="Cambria Math"/>
          </w:rPr>
          <m:t>w∈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</w:p>
    <w:p w:rsidR="00B46CF5" w:rsidRDefault="00B46CF5" w:rsidP="009D1A4A">
      <w:pPr>
        <w:pStyle w:val="Heading7"/>
      </w:pPr>
      <w:r>
        <w:t xml:space="preserve">Radius </w:t>
      </w:r>
      <m:oMath>
        <m:r>
          <w:rPr>
            <w:rFonts w:ascii="Cambria Math" w:hAnsi="Cambria Math"/>
          </w:rPr>
          <m:t>r∈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</w:p>
    <w:p w:rsidR="00B46CF5" w:rsidRDefault="00B46CF5" w:rsidP="009D1A4A">
      <w:pPr>
        <w:pStyle w:val="Heading7"/>
      </w:pPr>
      <w:r>
        <w:t xml:space="preserve">Initialization timestamp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B46CF5" w:rsidRDefault="00B46CF5" w:rsidP="009D1A4A">
      <w:pPr>
        <w:pStyle w:val="Heading7"/>
      </w:pPr>
      <w:r>
        <w:t xml:space="preserve">Last updated timestamp </w:t>
      </w:r>
      <m:oMath>
        <m:r>
          <w:rPr>
            <w:rFonts w:ascii="Cambria Math" w:hAnsi="Cambria Math"/>
          </w:rPr>
          <m:t>t</m:t>
        </m:r>
      </m:oMath>
    </w:p>
    <w:p w:rsidR="00B46CF5" w:rsidRDefault="00B46CF5" w:rsidP="00B46CF5">
      <w:pPr>
        <w:pStyle w:val="Heading3"/>
      </w:pPr>
      <w:r>
        <w:t>Comparison with Keller</w:t>
      </w:r>
    </w:p>
    <w:p w:rsidR="00B46CF5" w:rsidRDefault="00B46CF5" w:rsidP="00B46CF5">
      <w:pPr>
        <w:pStyle w:val="Heading5"/>
      </w:pPr>
      <w:r>
        <w:t>Reference</w:t>
      </w:r>
    </w:p>
    <w:p w:rsidR="00B46CF5" w:rsidRDefault="00B46CF5" w:rsidP="00B46CF5">
      <w:pPr>
        <w:pStyle w:val="Heading8"/>
      </w:pPr>
      <w:r>
        <w:t>13-3DV-</w:t>
      </w:r>
      <w:r w:rsidRPr="009D1A4A">
        <w:t xml:space="preserve"> </w:t>
      </w:r>
      <w:r>
        <w:t>Real-time 3D Reconstruction in Dynamic Scenes using Point-based Fusion</w:t>
      </w:r>
    </w:p>
    <w:p w:rsidR="00B46CF5" w:rsidRDefault="00B46CF5" w:rsidP="00B46CF5">
      <w:pPr>
        <w:pStyle w:val="Heading5"/>
      </w:pPr>
      <w:r>
        <w:t>Same rules</w:t>
      </w:r>
    </w:p>
    <w:p w:rsidR="00B46CF5" w:rsidRDefault="00B46CF5" w:rsidP="00B46CF5">
      <w:pPr>
        <w:pStyle w:val="Heading7"/>
      </w:pPr>
      <w:r>
        <w:t>Perform surfel initializsation and depth map fusion</w:t>
      </w:r>
    </w:p>
    <w:p w:rsidR="00B46CF5" w:rsidRDefault="00B46CF5" w:rsidP="00B46CF5">
      <w:pPr>
        <w:pStyle w:val="Heading7"/>
      </w:pPr>
      <w:r>
        <w:t>Average scheme</w:t>
      </w:r>
    </w:p>
    <w:p w:rsidR="00B46CF5" w:rsidRDefault="00B46CF5" w:rsidP="00B46CF5">
      <w:pPr>
        <w:pStyle w:val="Heading5"/>
      </w:pPr>
      <w:r>
        <w:t>Differences when using the map for pose estimation</w:t>
      </w:r>
    </w:p>
    <w:p w:rsidR="00B46CF5" w:rsidRDefault="00B46CF5" w:rsidP="003B240A">
      <w:pPr>
        <w:pStyle w:val="Heading7"/>
      </w:pPr>
      <w:r>
        <w:t>Instead</w:t>
      </w:r>
      <w:r>
        <w:t xml:space="preserve"> of only predicting</w:t>
      </w:r>
      <w:r>
        <w:t xml:space="preserve">, </w:t>
      </w:r>
      <w:r>
        <w:t>a depth map, we additionally predict a full colour splatted</w:t>
      </w:r>
      <w:r>
        <w:t xml:space="preserve"> </w:t>
      </w:r>
      <w:r>
        <w:t>rendering of the model surfels to perform photometric frame</w:t>
      </w:r>
      <w:r>
        <w:t>-</w:t>
      </w:r>
      <w:r>
        <w:t>to-</w:t>
      </w:r>
      <w:r>
        <w:t>model tracking</w:t>
      </w:r>
    </w:p>
    <w:p w:rsidR="00B46CF5" w:rsidRDefault="0062706C" w:rsidP="00C871F0">
      <w:pPr>
        <w:pStyle w:val="Heading7"/>
      </w:pPr>
      <w:r>
        <w:t>Define</w:t>
      </w:r>
      <w:r w:rsidR="00B46CF5">
        <w:t xml:space="preserve"> a time window threshold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46CF5">
        <w:t xml:space="preserve">which divides </w:t>
      </w:r>
      <m:oMath>
        <m:r>
          <m:rPr>
            <m:scr m:val="script"/>
          </m:rPr>
          <w:rPr>
            <w:rFonts w:ascii="Cambria Math" w:hAnsi="Cambria Math"/>
          </w:rPr>
          <m:t>M</m:t>
        </m:r>
      </m:oMath>
      <w:r w:rsidR="00B46CF5">
        <w:t xml:space="preserve"> into surfels which are active and inactive</w:t>
      </w:r>
    </w:p>
    <w:p w:rsidR="00B46CF5" w:rsidRDefault="0062706C" w:rsidP="00C076AB">
      <w:pPr>
        <w:pStyle w:val="Heading9"/>
      </w:pPr>
      <w:r>
        <w:t>Only surfels which are marked as active model surfels are used</w:t>
      </w:r>
      <w:r>
        <w:t xml:space="preserve"> </w:t>
      </w:r>
      <w:r>
        <w:t>for camera pose estimation and depth map fusion</w:t>
      </w:r>
    </w:p>
    <w:p w:rsidR="0062706C" w:rsidRDefault="0062706C" w:rsidP="009570E1">
      <w:pPr>
        <w:pStyle w:val="Heading9"/>
      </w:pPr>
      <w:r>
        <w:t>Inactive</w:t>
      </w:r>
      <w:r>
        <w:t xml:space="preserve"> when the time since that surfel</w:t>
      </w:r>
      <w:r>
        <w:t xml:space="preserve"> </w:t>
      </w:r>
      <w:r>
        <w:t xml:space="preserve">was last is greater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62706C" w:rsidRDefault="0062706C" w:rsidP="0062706C">
      <w:pPr>
        <w:pStyle w:val="Heading5"/>
      </w:pPr>
      <w:r>
        <w:t>Image definition</w:t>
      </w:r>
    </w:p>
    <w:p w:rsidR="0062706C" w:rsidRDefault="0062706C" w:rsidP="0062706C">
      <w:pPr>
        <w:pStyle w:val="Heading7"/>
      </w:pPr>
      <w:r>
        <w:t xml:space="preserve">Image space domain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62706C" w:rsidRDefault="0062706C" w:rsidP="0062706C">
      <w:pPr>
        <w:pStyle w:val="Heading7"/>
      </w:pPr>
      <w:r>
        <w:t xml:space="preserve">Depth map </w:t>
      </w:r>
      <m:oMath>
        <m:r>
          <w:rPr>
            <w:rFonts w:ascii="Cambria Math" w:hAnsi="Cambria Math"/>
          </w:rPr>
          <m:t>D</m:t>
        </m:r>
      </m:oMath>
      <w:r>
        <w:t xml:space="preserve"> of depth pixel </w:t>
      </w:r>
      <m:oMath>
        <m:r>
          <w:rPr>
            <w:rFonts w:ascii="Cambria Math" w:hAnsi="Cambria Math"/>
          </w:rPr>
          <m:t>d: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double-struck"/>
          </m:rPr>
          <w:rPr>
            <w:rFonts w:ascii="Cambria Math" w:hAnsi="Cambria Math"/>
          </w:rPr>
          <m:t>→R</m:t>
        </m:r>
      </m:oMath>
    </w:p>
    <w:p w:rsidR="0062706C" w:rsidRDefault="0062706C" w:rsidP="0062706C">
      <w:pPr>
        <w:pStyle w:val="Heading7"/>
      </w:pPr>
      <w:r>
        <w:t xml:space="preserve">Color map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>
        <w:t xml:space="preserve"> of colour pixel </w:t>
      </w:r>
      <m:oMath>
        <m:r>
          <w:rPr>
            <w:rFonts w:ascii="Cambria Math" w:hAnsi="Cambria Math"/>
          </w:rPr>
          <m:t>c: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62706C" w:rsidRDefault="0062706C" w:rsidP="0062706C">
      <w:pPr>
        <w:pStyle w:val="Heading5"/>
      </w:pPr>
      <w:r>
        <w:t>Normal map using central difference</w:t>
      </w:r>
    </w:p>
    <w:p w:rsidR="0062706C" w:rsidRPr="0062706C" w:rsidRDefault="0062706C" w:rsidP="0062706C">
      <w:pPr>
        <w:pStyle w:val="Heading5"/>
      </w:pPr>
      <w:r>
        <w:t xml:space="preserve">3D back-projection of a point </w:t>
      </w:r>
      <m:oMath>
        <m:r>
          <w:rPr>
            <w:rFonts w:ascii="Cambria Math" w:hAnsi="Cambria Math"/>
          </w:rPr>
          <m:t>u∈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d(u)</m:t>
          </m:r>
        </m:oMath>
      </m:oMathPara>
    </w:p>
    <w:p w:rsidR="0062706C" w:rsidRDefault="0062706C" w:rsidP="0062706C">
      <w:pPr>
        <w:pStyle w:val="Heading7"/>
      </w:pPr>
      <w:r>
        <w:t>K is the camera intrinsic matrix</w:t>
      </w:r>
    </w:p>
    <w:p w:rsidR="0062706C" w:rsidRDefault="0062706C" w:rsidP="0062706C">
      <w:pPr>
        <w:pStyle w:val="Heading7"/>
      </w:pP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rPr>
          <w:b/>
        </w:rPr>
        <w:t xml:space="preserve"> </w:t>
      </w:r>
      <w:r w:rsidRPr="0062706C">
        <w:t xml:space="preserve">is </w:t>
      </w:r>
      <w:r>
        <w:t xml:space="preserve">the homogeneous from of </w:t>
      </w:r>
      <m:oMath>
        <m:r>
          <w:rPr>
            <w:rFonts w:ascii="Cambria Math" w:hAnsi="Cambria Math"/>
          </w:rPr>
          <m:t>u</m:t>
        </m:r>
      </m:oMath>
    </w:p>
    <w:p w:rsidR="0062706C" w:rsidRDefault="0062706C" w:rsidP="0062706C">
      <w:pPr>
        <w:pStyle w:val="Heading5"/>
      </w:pPr>
      <w:r>
        <w:t>Persp</w:t>
      </w:r>
      <w:r w:rsidR="00DA387D">
        <w:t xml:space="preserve">ective projection of a 3D </w:t>
      </w:r>
    </w:p>
    <w:p w:rsidR="0036003B" w:rsidRDefault="0036003B" w:rsidP="0036003B">
      <w:pPr>
        <w:pStyle w:val="Heading1"/>
        <w:spacing w:before="312"/>
      </w:pPr>
      <w:r>
        <w:rPr>
          <w:rFonts w:hint="eastAsia"/>
        </w:rPr>
        <w:t>D</w:t>
      </w:r>
      <w:r>
        <w:t>eformation Graph</w:t>
      </w:r>
    </w:p>
    <w:p w:rsidR="0036003B" w:rsidRDefault="0036003B" w:rsidP="0036003B">
      <w:pPr>
        <w:pStyle w:val="Heading1"/>
        <w:spacing w:before="312"/>
      </w:pPr>
      <w:r>
        <w:lastRenderedPageBreak/>
        <w:t>Local Loop Closure</w:t>
      </w:r>
    </w:p>
    <w:p w:rsidR="0036003B" w:rsidRPr="003B1EB4" w:rsidRDefault="0036003B" w:rsidP="0036003B">
      <w:pPr>
        <w:pStyle w:val="Heading1"/>
        <w:spacing w:before="312"/>
      </w:pPr>
      <w:r>
        <w:t>Global Loop Closure</w:t>
      </w:r>
    </w:p>
    <w:sectPr w:rsidR="0036003B" w:rsidRPr="003B1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9C4" w:rsidRDefault="004D69C4" w:rsidP="00A332EA">
      <w:r>
        <w:separator/>
      </w:r>
    </w:p>
  </w:endnote>
  <w:endnote w:type="continuationSeparator" w:id="0">
    <w:p w:rsidR="004D69C4" w:rsidRDefault="004D69C4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9C4" w:rsidRDefault="004D69C4" w:rsidP="00A332EA">
      <w:r>
        <w:separator/>
      </w:r>
    </w:p>
  </w:footnote>
  <w:footnote w:type="continuationSeparator" w:id="0">
    <w:p w:rsidR="004D69C4" w:rsidRDefault="004D69C4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7DFA86D2"/>
    <w:lvl w:ilvl="0">
      <w:start w:val="1"/>
      <w:numFmt w:val="bullet"/>
      <w:pStyle w:val="Heading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Heading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Heading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Heading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Heading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Heading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Heading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Heading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Heading9"/>
      <w:lvlText w:val="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Title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3B"/>
    <w:rsid w:val="000112AF"/>
    <w:rsid w:val="00013342"/>
    <w:rsid w:val="00076ED3"/>
    <w:rsid w:val="00094E61"/>
    <w:rsid w:val="000C1B38"/>
    <w:rsid w:val="000D5D93"/>
    <w:rsid w:val="000E49F7"/>
    <w:rsid w:val="000F4FE9"/>
    <w:rsid w:val="000F52D6"/>
    <w:rsid w:val="00110E75"/>
    <w:rsid w:val="001113E6"/>
    <w:rsid w:val="00125B6B"/>
    <w:rsid w:val="00135CDB"/>
    <w:rsid w:val="0016403D"/>
    <w:rsid w:val="00174E03"/>
    <w:rsid w:val="00192F3A"/>
    <w:rsid w:val="001C02C7"/>
    <w:rsid w:val="001C42B8"/>
    <w:rsid w:val="001E5696"/>
    <w:rsid w:val="001F1B9A"/>
    <w:rsid w:val="001F3DF2"/>
    <w:rsid w:val="00202FB0"/>
    <w:rsid w:val="0021759B"/>
    <w:rsid w:val="002527FD"/>
    <w:rsid w:val="0029001E"/>
    <w:rsid w:val="00290317"/>
    <w:rsid w:val="002B67F5"/>
    <w:rsid w:val="002D5C20"/>
    <w:rsid w:val="002D6DA3"/>
    <w:rsid w:val="0030386B"/>
    <w:rsid w:val="003524D4"/>
    <w:rsid w:val="0036003B"/>
    <w:rsid w:val="00382420"/>
    <w:rsid w:val="003B1EB4"/>
    <w:rsid w:val="003E6D12"/>
    <w:rsid w:val="00403C4B"/>
    <w:rsid w:val="004144EF"/>
    <w:rsid w:val="00414625"/>
    <w:rsid w:val="004225F2"/>
    <w:rsid w:val="0043048D"/>
    <w:rsid w:val="004376DE"/>
    <w:rsid w:val="00484F39"/>
    <w:rsid w:val="004B5C33"/>
    <w:rsid w:val="004C0492"/>
    <w:rsid w:val="004C06B1"/>
    <w:rsid w:val="004D69C4"/>
    <w:rsid w:val="004F081C"/>
    <w:rsid w:val="00550744"/>
    <w:rsid w:val="00570368"/>
    <w:rsid w:val="00587040"/>
    <w:rsid w:val="00594D8C"/>
    <w:rsid w:val="005975A5"/>
    <w:rsid w:val="005B469E"/>
    <w:rsid w:val="005C463C"/>
    <w:rsid w:val="00600052"/>
    <w:rsid w:val="0062706C"/>
    <w:rsid w:val="00640243"/>
    <w:rsid w:val="00657D97"/>
    <w:rsid w:val="00666D06"/>
    <w:rsid w:val="00674414"/>
    <w:rsid w:val="006749BD"/>
    <w:rsid w:val="00691E7D"/>
    <w:rsid w:val="006925A6"/>
    <w:rsid w:val="006A173F"/>
    <w:rsid w:val="006C7F21"/>
    <w:rsid w:val="006E2F3D"/>
    <w:rsid w:val="00714C90"/>
    <w:rsid w:val="007175FD"/>
    <w:rsid w:val="0073201E"/>
    <w:rsid w:val="007569B3"/>
    <w:rsid w:val="00764E4F"/>
    <w:rsid w:val="007769D2"/>
    <w:rsid w:val="007C478A"/>
    <w:rsid w:val="007D12C6"/>
    <w:rsid w:val="007D2323"/>
    <w:rsid w:val="007D7ADE"/>
    <w:rsid w:val="007F641C"/>
    <w:rsid w:val="008209DF"/>
    <w:rsid w:val="00826EE0"/>
    <w:rsid w:val="00840823"/>
    <w:rsid w:val="0085358E"/>
    <w:rsid w:val="0086645F"/>
    <w:rsid w:val="008733CC"/>
    <w:rsid w:val="0087347F"/>
    <w:rsid w:val="00886369"/>
    <w:rsid w:val="00893ED5"/>
    <w:rsid w:val="008D76A9"/>
    <w:rsid w:val="008F269E"/>
    <w:rsid w:val="0091556F"/>
    <w:rsid w:val="00921A4F"/>
    <w:rsid w:val="00967EC9"/>
    <w:rsid w:val="00974CAD"/>
    <w:rsid w:val="009D1A4A"/>
    <w:rsid w:val="009E0A04"/>
    <w:rsid w:val="00A332EA"/>
    <w:rsid w:val="00A523C7"/>
    <w:rsid w:val="00AC2DDE"/>
    <w:rsid w:val="00AD12EB"/>
    <w:rsid w:val="00AE5D4F"/>
    <w:rsid w:val="00AE60CF"/>
    <w:rsid w:val="00AF00C3"/>
    <w:rsid w:val="00B02996"/>
    <w:rsid w:val="00B066DC"/>
    <w:rsid w:val="00B20C12"/>
    <w:rsid w:val="00B23A79"/>
    <w:rsid w:val="00B46CF5"/>
    <w:rsid w:val="00B7022A"/>
    <w:rsid w:val="00BA28A6"/>
    <w:rsid w:val="00BB1B45"/>
    <w:rsid w:val="00BE6B86"/>
    <w:rsid w:val="00BF678A"/>
    <w:rsid w:val="00C32937"/>
    <w:rsid w:val="00C54B48"/>
    <w:rsid w:val="00C56C9C"/>
    <w:rsid w:val="00C73DB0"/>
    <w:rsid w:val="00C82D58"/>
    <w:rsid w:val="00CA2DF1"/>
    <w:rsid w:val="00CA499C"/>
    <w:rsid w:val="00CA6FD3"/>
    <w:rsid w:val="00CC1018"/>
    <w:rsid w:val="00CC480C"/>
    <w:rsid w:val="00CE0162"/>
    <w:rsid w:val="00CF571D"/>
    <w:rsid w:val="00D40883"/>
    <w:rsid w:val="00D435B4"/>
    <w:rsid w:val="00D50736"/>
    <w:rsid w:val="00D65383"/>
    <w:rsid w:val="00D83549"/>
    <w:rsid w:val="00D85457"/>
    <w:rsid w:val="00D859E1"/>
    <w:rsid w:val="00D97105"/>
    <w:rsid w:val="00DA387D"/>
    <w:rsid w:val="00DE0D82"/>
    <w:rsid w:val="00DF3346"/>
    <w:rsid w:val="00E063A7"/>
    <w:rsid w:val="00E145AD"/>
    <w:rsid w:val="00E256E4"/>
    <w:rsid w:val="00E34E8C"/>
    <w:rsid w:val="00E43DB0"/>
    <w:rsid w:val="00E67EA8"/>
    <w:rsid w:val="00E75672"/>
    <w:rsid w:val="00E80045"/>
    <w:rsid w:val="00E83774"/>
    <w:rsid w:val="00EA090F"/>
    <w:rsid w:val="00EA6450"/>
    <w:rsid w:val="00EA7431"/>
    <w:rsid w:val="00EB693B"/>
    <w:rsid w:val="00EC3EA0"/>
    <w:rsid w:val="00ED7E39"/>
    <w:rsid w:val="00F46E64"/>
    <w:rsid w:val="00F64524"/>
    <w:rsid w:val="00FB216C"/>
    <w:rsid w:val="00FC65A5"/>
    <w:rsid w:val="00F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851913-6691-4A05-B62C-4350FF47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2EB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D12EB"/>
    <w:pPr>
      <w:widowControl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AD12EB"/>
    <w:pPr>
      <w:keepLines/>
      <w:widowControl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192F3A"/>
    <w:pPr>
      <w:keepNext/>
      <w:keepLines/>
      <w:numPr>
        <w:ilvl w:val="2"/>
        <w:numId w:val="20"/>
      </w:numPr>
      <w:outlineLvl w:val="2"/>
    </w:pPr>
    <w:rPr>
      <w:bCs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AE5D4F"/>
    <w:pPr>
      <w:keepNext/>
      <w:keepLines/>
      <w:numPr>
        <w:ilvl w:val="3"/>
        <w:numId w:val="20"/>
      </w:numPr>
      <w:outlineLvl w:val="3"/>
    </w:pPr>
    <w:rPr>
      <w:rFonts w:eastAsiaTheme="majorEastAsia" w:cstheme="majorBidi"/>
      <w:bCs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CC480C"/>
    <w:pPr>
      <w:keepNext/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5B469E"/>
    <w:pPr>
      <w:keepNext/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Heading7">
    <w:name w:val="heading 7"/>
    <w:basedOn w:val="Normal"/>
    <w:link w:val="Heading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Heading8">
    <w:name w:val="heading 8"/>
    <w:basedOn w:val="Heading7"/>
    <w:link w:val="Heading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link w:val="Heading9Char"/>
    <w:uiPriority w:val="9"/>
    <w:unhideWhenUsed/>
    <w:qFormat/>
    <w:rsid w:val="007D7ADE"/>
    <w:pPr>
      <w:keepNext/>
      <w:keepLines/>
      <w:numPr>
        <w:ilvl w:val="8"/>
        <w:numId w:val="20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DA3"/>
    <w:pPr>
      <w:ind w:firstLineChars="200" w:firstLine="420"/>
    </w:pPr>
  </w:style>
  <w:style w:type="paragraph" w:styleId="ListBullet">
    <w:name w:val="List Bullet"/>
    <w:basedOn w:val="Normal"/>
    <w:uiPriority w:val="99"/>
    <w:unhideWhenUsed/>
    <w:rsid w:val="00764E4F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32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32EA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6538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D12EB"/>
    <w:rPr>
      <w:b/>
      <w:bCs/>
      <w:kern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D12EB"/>
    <w:rPr>
      <w:rFonts w:eastAsiaTheme="majorEastAsia" w:cstheme="majorBidi"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2F3A"/>
    <w:rPr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E5D4F"/>
    <w:rPr>
      <w:rFonts w:eastAsiaTheme="majorEastAsia" w:cstheme="majorBidi"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C480C"/>
    <w:rPr>
      <w:bCs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5B469E"/>
    <w:rPr>
      <w:rFonts w:ascii="Times New Roman" w:eastAsiaTheme="majorEastAsia" w:hAnsi="Times New Roman" w:cstheme="majorBidi"/>
      <w:bCs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C480C"/>
    <w:rPr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69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69E"/>
    <w:rPr>
      <w:sz w:val="18"/>
      <w:szCs w:val="18"/>
    </w:rPr>
  </w:style>
  <w:style w:type="paragraph" w:styleId="NoSpacing">
    <w:name w:val="No Spacing"/>
    <w:uiPriority w:val="1"/>
    <w:qFormat/>
    <w:rsid w:val="00666D06"/>
    <w:pPr>
      <w:widowControl w:val="0"/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SimSun" w:hAnsi="Times New Roman" w:cstheme="majorBidi"/>
      <w:b/>
      <w:bCs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A173F"/>
    <w:rPr>
      <w:rFonts w:ascii="Times New Roman" w:eastAsia="SimSun" w:hAnsi="Times New Roman" w:cstheme="majorBidi"/>
      <w:b/>
      <w:bCs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7A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7ADE"/>
    <w:rPr>
      <w:b/>
      <w:bCs/>
    </w:rPr>
  </w:style>
  <w:style w:type="character" w:styleId="Emphasis">
    <w:name w:val="Emphasis"/>
    <w:basedOn w:val="DefaultParagraphFont"/>
    <w:uiPriority w:val="20"/>
    <w:qFormat/>
    <w:rsid w:val="007D7ADE"/>
    <w:rPr>
      <w:i/>
      <w:iCs/>
      <w:color w:val="0070C0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rsid w:val="007D7ADE"/>
    <w:rPr>
      <w:rFonts w:asciiTheme="majorHAnsi" w:eastAsiaTheme="majorEastAsia" w:hAnsiTheme="majorHAnsi" w:cstheme="majorBid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893ED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3ED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3ED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3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3ED5"/>
    <w:rPr>
      <w:b/>
      <w:bCs/>
    </w:rPr>
  </w:style>
  <w:style w:type="paragraph" w:styleId="Revision">
    <w:name w:val="Revision"/>
    <w:hidden/>
    <w:uiPriority w:val="99"/>
    <w:semiHidden/>
    <w:rsid w:val="002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ruox\Documents\Custom%20Office%20Templates\research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DCEB-9118-49D4-B82F-6BEF3C5F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</Template>
  <TotalTime>2764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Ruotao Xu</dc:creator>
  <cp:keywords/>
  <dc:description/>
  <cp:lastModifiedBy>Ruotao Xu</cp:lastModifiedBy>
  <cp:revision>3</cp:revision>
  <dcterms:created xsi:type="dcterms:W3CDTF">2016-06-23T07:50:00Z</dcterms:created>
  <dcterms:modified xsi:type="dcterms:W3CDTF">2016-06-25T13:06:00Z</dcterms:modified>
</cp:coreProperties>
</file>